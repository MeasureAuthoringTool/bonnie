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BA4105" w14:textId="77777777" w:rsidR="009A469F" w:rsidRDefault="00E13E8B" w:rsidP="00A43186">
      <w:pPr>
        <w:pStyle w:val="Figure"/>
        <w:spacing w:after="120"/>
        <w:jc w:val="left"/>
        <w:rPr>
          <w:rStyle w:val="ProgramNameChar"/>
          <w:b/>
          <w:sz w:val="32"/>
          <w:szCs w:val="32"/>
        </w:rPr>
      </w:pPr>
      <w:r>
        <w:rPr>
          <w:rStyle w:val="ProgramNameChar"/>
          <w:b/>
          <w:sz w:val="32"/>
          <w:szCs w:val="32"/>
        </w:rPr>
        <w:t>Prepared for:</w:t>
      </w:r>
    </w:p>
    <w:p w14:paraId="2B5D44E5" w14:textId="77777777" w:rsidR="009A469F" w:rsidRDefault="00E13E8B" w:rsidP="00A43186">
      <w:pPr>
        <w:pStyle w:val="CustomerProgram"/>
        <w:spacing w:before="0" w:after="120"/>
        <w:rPr>
          <w:rStyle w:val="ProgramNameChar"/>
          <w:b/>
        </w:rPr>
      </w:pPr>
      <w:r>
        <w:rPr>
          <w:rStyle w:val="ProgramNameChar"/>
          <w:b/>
          <w:color w:val="1F497D" w:themeColor="text2"/>
        </w:rPr>
        <w:t>Centers for Medicare &amp; Medicaid Services and Office of the National Coordinator for Health Information Technology</w:t>
      </w:r>
    </w:p>
    <w:p w14:paraId="3428C422" w14:textId="77777777" w:rsidR="009A469F" w:rsidRDefault="00E13E8B" w:rsidP="00A43186">
      <w:pPr>
        <w:pStyle w:val="CustomerProgram"/>
        <w:spacing w:before="0" w:after="12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1AF91602" w14:textId="77777777" w:rsidR="009A469F" w:rsidRDefault="00E13E8B" w:rsidP="00A43186">
      <w:pPr>
        <w:pStyle w:val="CustomerProgram"/>
        <w:spacing w:before="0" w:after="120"/>
      </w:pPr>
      <w:r>
        <w:t>Technical Authority for the Unified Clinical Quality Improvement Framework</w:t>
      </w:r>
    </w:p>
    <w:p w14:paraId="60CE1368" w14:textId="77777777" w:rsidR="009A469F" w:rsidRDefault="00E13E8B" w:rsidP="00A43186">
      <w:pPr>
        <w:pStyle w:val="DocTitle"/>
        <w:spacing w:before="0" w:after="120"/>
        <w:ind w:left="0"/>
        <w:rPr>
          <w:rStyle w:val="CustomerProgramChar"/>
          <w:sz w:val="36"/>
        </w:rPr>
      </w:pPr>
      <w:r>
        <w:t>Bonnie User Guide</w:t>
      </w:r>
    </w:p>
    <w:p w14:paraId="5CCB5DF6" w14:textId="588DB161" w:rsidR="009A469F" w:rsidRDefault="001C0B86" w:rsidP="00A43186">
      <w:pPr>
        <w:pStyle w:val="Version"/>
        <w:spacing w:before="0" w:after="120"/>
      </w:pPr>
      <w:r>
        <w:t>Version 1.5</w:t>
      </w:r>
    </w:p>
    <w:p w14:paraId="00E096C4" w14:textId="42763420" w:rsidR="009A469F" w:rsidRDefault="002D1359" w:rsidP="00A43186">
      <w:pPr>
        <w:pStyle w:val="PubDate"/>
        <w:spacing w:before="0" w:after="120"/>
      </w:pPr>
      <w:r>
        <w:t xml:space="preserve">October </w:t>
      </w:r>
      <w:r w:rsidR="00E43C8B">
        <w:t>1</w:t>
      </w:r>
      <w:r>
        <w:t>8</w:t>
      </w:r>
      <w:r w:rsidR="00E13E8B">
        <w:t>, 2016</w:t>
      </w:r>
    </w:p>
    <w:p w14:paraId="43047C00" w14:textId="77777777" w:rsidR="009A469F" w:rsidRDefault="00E13E8B" w:rsidP="00A43186">
      <w:pPr>
        <w:pStyle w:val="Disclaimer"/>
        <w:spacing w:before="0" w:after="120"/>
      </w:pPr>
      <w:r>
        <w:t>The views, opinions, and/or findings contained in this report are those of The MITRE Corporation and should not be construed as official government position, policy, or decision unless so designated by other documentation.</w:t>
      </w:r>
    </w:p>
    <w:p w14:paraId="1E15D895" w14:textId="77777777" w:rsidR="009A469F" w:rsidRDefault="00E13E8B" w:rsidP="00A43186">
      <w:pPr>
        <w:pStyle w:val="Disclaimer"/>
        <w:spacing w:before="0" w:after="120"/>
      </w:pPr>
      <w:r>
        <w:t xml:space="preserve">This document was prepared for authorized distribution only. It has not been approved for public release. </w:t>
      </w:r>
    </w:p>
    <w:p w14:paraId="47227D22" w14:textId="77777777" w:rsidR="009A469F" w:rsidRDefault="00E13E8B" w:rsidP="00A43186">
      <w:pPr>
        <w:pStyle w:val="Disclaimer"/>
        <w:spacing w:before="0" w:after="120"/>
      </w:pPr>
      <w:r>
        <w:t>© 2016, The MITRE Corporation. All Rights Reserved.</w:t>
      </w:r>
    </w:p>
    <w:p w14:paraId="11275340" w14:textId="77777777" w:rsidR="009A469F" w:rsidRDefault="009A469F" w:rsidP="00A43186">
      <w:pPr>
        <w:spacing w:after="120"/>
        <w:sectPr w:rsidR="009A469F">
          <w:headerReference w:type="default" r:id="rId11"/>
          <w:footerReference w:type="default" r:id="rId12"/>
          <w:pgSz w:w="12240" w:h="15840" w:code="1"/>
          <w:pgMar w:top="1440" w:right="1440" w:bottom="1440" w:left="1440" w:header="504" w:footer="504" w:gutter="0"/>
          <w:pgNumType w:fmt="lowerRoman" w:start="1"/>
          <w:cols w:space="720"/>
          <w:titlePg/>
        </w:sectPr>
      </w:pPr>
    </w:p>
    <w:p w14:paraId="2CB1862F" w14:textId="77777777" w:rsidR="009A469F" w:rsidRDefault="00E13E8B" w:rsidP="00A43186">
      <w:pPr>
        <w:pStyle w:val="FrontMatterHeader"/>
        <w:spacing w:after="120"/>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23"/>
        <w:gridCol w:w="2206"/>
        <w:gridCol w:w="2522"/>
        <w:gridCol w:w="3495"/>
      </w:tblGrid>
      <w:tr w:rsidR="009A469F" w14:paraId="48A046A9" w14:textId="77777777">
        <w:trPr>
          <w:cantSplit/>
          <w:tblHeader/>
        </w:trPr>
        <w:tc>
          <w:tcPr>
            <w:tcW w:w="601"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1757AF0" w14:textId="77777777" w:rsidR="009A469F" w:rsidRDefault="00E13E8B" w:rsidP="00A43186">
            <w:pPr>
              <w:pStyle w:val="TableColumnHeading"/>
              <w:spacing w:before="0" w:after="120"/>
            </w:pPr>
            <w:r>
              <w:t>Version</w:t>
            </w:r>
          </w:p>
        </w:tc>
        <w:tc>
          <w:tcPr>
            <w:tcW w:w="118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02FA1611" w14:textId="77777777" w:rsidR="009A469F" w:rsidRDefault="00E13E8B" w:rsidP="00A43186">
            <w:pPr>
              <w:pStyle w:val="TableColumnHeading"/>
              <w:spacing w:before="0" w:after="120"/>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4F2D4B96" w14:textId="77777777" w:rsidR="009A469F" w:rsidRDefault="00E13E8B" w:rsidP="00A43186">
            <w:pPr>
              <w:pStyle w:val="TableColumnHeading"/>
              <w:spacing w:before="0" w:after="120"/>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7B9A94A" w14:textId="77777777" w:rsidR="009A469F" w:rsidRDefault="00E13E8B" w:rsidP="00A43186">
            <w:pPr>
              <w:pStyle w:val="TableColumnHeading"/>
              <w:spacing w:before="0" w:after="120"/>
            </w:pPr>
            <w:r>
              <w:t>Description of Change</w:t>
            </w:r>
          </w:p>
        </w:tc>
      </w:tr>
      <w:tr w:rsidR="009A469F" w14:paraId="3D32A514"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47C3A5E0" w14:textId="77777777" w:rsidR="009A469F" w:rsidRDefault="00E13E8B" w:rsidP="00A43186">
            <w:pPr>
              <w:pStyle w:val="TableTextCenter"/>
              <w:spacing w:before="0" w:after="120"/>
            </w:pPr>
            <w:r>
              <w:t>0.1</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37BF4C1B" w14:textId="77777777" w:rsidR="009A469F" w:rsidRDefault="00E13E8B" w:rsidP="00A43186">
            <w:pPr>
              <w:pStyle w:val="TableText"/>
              <w:spacing w:before="0" w:after="120"/>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40D77775" w14:textId="77777777" w:rsidR="009A469F" w:rsidRDefault="00E13E8B" w:rsidP="00A43186">
            <w:pPr>
              <w:pStyle w:val="TableText"/>
              <w:spacing w:before="0" w:after="120"/>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250EA091" w14:textId="77777777" w:rsidR="009A469F" w:rsidRDefault="00E13E8B" w:rsidP="00A43186">
            <w:pPr>
              <w:pStyle w:val="TableText"/>
              <w:spacing w:before="0" w:after="120"/>
            </w:pPr>
            <w:r>
              <w:t>Initial draft</w:t>
            </w:r>
          </w:p>
        </w:tc>
      </w:tr>
      <w:tr w:rsidR="009A469F" w14:paraId="354C2C8F"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AF3D844" w14:textId="77777777" w:rsidR="009A469F" w:rsidRDefault="00E13E8B" w:rsidP="00A43186">
            <w:pPr>
              <w:pStyle w:val="TableTextCenter"/>
              <w:spacing w:before="0" w:after="120"/>
            </w:pPr>
            <w:r>
              <w:t>0.1.1</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57BC8709" w14:textId="77777777" w:rsidR="009A469F" w:rsidRDefault="00E13E8B" w:rsidP="00A43186">
            <w:pPr>
              <w:pStyle w:val="TableText"/>
              <w:spacing w:before="0" w:after="120"/>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6955868" w14:textId="77777777" w:rsidR="009A469F" w:rsidRDefault="00E13E8B" w:rsidP="00A43186">
            <w:pPr>
              <w:pStyle w:val="TableText"/>
              <w:spacing w:before="0" w:after="120"/>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A6D7C73" w14:textId="77777777" w:rsidR="009A469F" w:rsidRDefault="00E13E8B" w:rsidP="00A43186">
            <w:pPr>
              <w:pStyle w:val="TableText"/>
              <w:spacing w:before="0" w:after="120"/>
            </w:pPr>
            <w:r>
              <w:t>Update for Bonnie v 1.1</w:t>
            </w:r>
          </w:p>
        </w:tc>
      </w:tr>
      <w:tr w:rsidR="009A469F" w14:paraId="5F43045C"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6562930" w14:textId="77777777" w:rsidR="009A469F" w:rsidRDefault="00E13E8B" w:rsidP="00A43186">
            <w:pPr>
              <w:pStyle w:val="TableTextCenter"/>
              <w:spacing w:before="0" w:after="120"/>
            </w:pPr>
            <w:r>
              <w:t>0.2</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7276FBF6" w14:textId="77777777" w:rsidR="009A469F" w:rsidRDefault="00E13E8B" w:rsidP="00A43186">
            <w:pPr>
              <w:pStyle w:val="TableText"/>
              <w:spacing w:before="0" w:after="120"/>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9AD114A" w14:textId="77777777" w:rsidR="009A469F" w:rsidRDefault="00E13E8B" w:rsidP="00A43186">
            <w:pPr>
              <w:pStyle w:val="TableText"/>
              <w:spacing w:before="0" w:after="120"/>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F7D26B6" w14:textId="77777777" w:rsidR="009A469F" w:rsidRDefault="00E13E8B" w:rsidP="00A43186">
            <w:pPr>
              <w:pStyle w:val="TableText"/>
              <w:spacing w:before="0" w:after="120"/>
            </w:pPr>
            <w:r>
              <w:t>Update for Bonnie v 1.3</w:t>
            </w:r>
          </w:p>
        </w:tc>
      </w:tr>
      <w:tr w:rsidR="009A469F" w14:paraId="360851FF"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290B1B02" w14:textId="77777777" w:rsidR="009A469F" w:rsidRDefault="00E13E8B" w:rsidP="00A43186">
            <w:pPr>
              <w:pStyle w:val="TableTextCenter"/>
              <w:spacing w:before="0" w:after="120"/>
            </w:pPr>
            <w:r>
              <w:t>1.4</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2A17F08C" w14:textId="77777777" w:rsidR="009A469F" w:rsidRDefault="00E13E8B" w:rsidP="00A43186">
            <w:pPr>
              <w:pStyle w:val="TableText"/>
              <w:spacing w:before="0" w:after="120"/>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7373F602" w14:textId="77777777" w:rsidR="009A469F" w:rsidRDefault="00E13E8B" w:rsidP="00A43186">
            <w:pPr>
              <w:pStyle w:val="TableText"/>
              <w:spacing w:before="0" w:after="120"/>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42B1B20C" w14:textId="77777777" w:rsidR="009A469F" w:rsidRDefault="00E13E8B" w:rsidP="00A43186">
            <w:pPr>
              <w:pStyle w:val="TableText"/>
              <w:spacing w:before="0" w:after="120"/>
            </w:pPr>
            <w:r>
              <w:t>Update for Bonnie v 1.4</w:t>
            </w:r>
          </w:p>
        </w:tc>
      </w:tr>
      <w:tr w:rsidR="009A469F" w14:paraId="2B7A57DE"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783E8318" w14:textId="6AD9EC14" w:rsidR="009A469F" w:rsidRDefault="00BC1608" w:rsidP="00A43186">
            <w:pPr>
              <w:pStyle w:val="TableTextCenter"/>
              <w:spacing w:before="0" w:after="120"/>
            </w:pPr>
            <w:r>
              <w:t>1.5</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1138194C" w14:textId="30A1CE32" w:rsidR="009A469F" w:rsidRDefault="002D1359" w:rsidP="00A43186">
            <w:pPr>
              <w:pStyle w:val="TableText"/>
              <w:spacing w:before="0" w:after="120"/>
            </w:pPr>
            <w:r>
              <w:t>October 18</w:t>
            </w:r>
            <w:r w:rsidR="00BC1608">
              <w:t>,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302F298A" w14:textId="4DBC37DE" w:rsidR="009A469F" w:rsidRDefault="00BC1608" w:rsidP="00A43186">
            <w:pPr>
              <w:pStyle w:val="TableText"/>
              <w:spacing w:before="0" w:after="120"/>
            </w:pPr>
            <w:r>
              <w:t xml:space="preserve">David Connolly </w:t>
            </w:r>
            <w:r w:rsidR="002D1359">
              <w:t xml:space="preserve">&amp; Lizzie DeYoung </w:t>
            </w:r>
            <w:r>
              <w:t>/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C595E10" w14:textId="38B604C0" w:rsidR="009A469F" w:rsidRDefault="00BC1608" w:rsidP="00A43186">
            <w:pPr>
              <w:pStyle w:val="TableText"/>
              <w:spacing w:before="0" w:after="120"/>
            </w:pPr>
            <w:r>
              <w:t>Update for Bonnie v 1.5</w:t>
            </w:r>
          </w:p>
        </w:tc>
      </w:tr>
      <w:tr w:rsidR="009A469F" w14:paraId="75549DD2" w14:textId="77777777">
        <w:trPr>
          <w:cantSplit/>
          <w:trHeight w:val="107"/>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0F89A124"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2DF78C1D"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CC70A8E"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4AECB124" w14:textId="77777777" w:rsidR="009A469F" w:rsidRDefault="009A469F" w:rsidP="00A43186">
            <w:pPr>
              <w:pStyle w:val="TableText"/>
              <w:spacing w:before="0" w:after="120"/>
            </w:pPr>
          </w:p>
        </w:tc>
      </w:tr>
      <w:tr w:rsidR="009A469F" w14:paraId="72E0D867"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A378922"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4F94C354"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19164F86"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07F591A3" w14:textId="77777777" w:rsidR="009A469F" w:rsidRDefault="009A469F" w:rsidP="00A43186">
            <w:pPr>
              <w:pStyle w:val="TableText"/>
              <w:spacing w:before="0" w:after="120"/>
            </w:pPr>
          </w:p>
        </w:tc>
      </w:tr>
      <w:tr w:rsidR="009A469F" w14:paraId="02420DB2"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6DADE7B"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0595E04A"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1CA34EC"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55D2ADC" w14:textId="77777777" w:rsidR="009A469F" w:rsidRDefault="009A469F" w:rsidP="00A43186">
            <w:pPr>
              <w:pStyle w:val="TableText"/>
              <w:spacing w:before="0" w:after="120"/>
            </w:pPr>
          </w:p>
        </w:tc>
      </w:tr>
      <w:tr w:rsidR="009A469F" w14:paraId="42AB458B"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B141BFD"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0D8286D7"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37BACFC"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AA8394F" w14:textId="77777777" w:rsidR="009A469F" w:rsidRDefault="009A469F" w:rsidP="00A43186">
            <w:pPr>
              <w:pStyle w:val="TableText"/>
              <w:spacing w:before="0" w:after="120"/>
            </w:pPr>
          </w:p>
        </w:tc>
      </w:tr>
      <w:tr w:rsidR="009A469F" w14:paraId="3FD4B4B6"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F97C807"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3CE188EA"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334E40B7"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C157FCD" w14:textId="77777777" w:rsidR="009A469F" w:rsidRDefault="009A469F" w:rsidP="00A43186">
            <w:pPr>
              <w:pStyle w:val="TableText"/>
              <w:spacing w:before="0" w:after="120"/>
            </w:pPr>
          </w:p>
        </w:tc>
      </w:tr>
      <w:tr w:rsidR="009A469F" w14:paraId="739C78D0"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E2590C4"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622FA98F"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988C48A"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6EE8CA0E" w14:textId="77777777" w:rsidR="009A469F" w:rsidRDefault="009A469F" w:rsidP="00A43186">
            <w:pPr>
              <w:pStyle w:val="TableText"/>
              <w:spacing w:before="0" w:after="120"/>
            </w:pPr>
          </w:p>
        </w:tc>
      </w:tr>
      <w:tr w:rsidR="009A469F" w14:paraId="216FCF8B"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4D3BBF9" w14:textId="77777777" w:rsidR="009A469F" w:rsidRDefault="009A469F" w:rsidP="00A43186">
            <w:pPr>
              <w:pStyle w:val="TableTextCenter"/>
              <w:spacing w:before="0" w:after="120"/>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59DF1566" w14:textId="77777777" w:rsidR="009A469F" w:rsidRDefault="009A469F" w:rsidP="00A43186">
            <w:pPr>
              <w:pStyle w:val="TableText"/>
              <w:spacing w:before="0" w:after="120"/>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E44D101" w14:textId="77777777" w:rsidR="009A469F" w:rsidRDefault="009A469F" w:rsidP="00A43186">
            <w:pPr>
              <w:pStyle w:val="TableText"/>
              <w:spacing w:before="0" w:after="120"/>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113033C" w14:textId="77777777" w:rsidR="009A469F" w:rsidRDefault="009A469F" w:rsidP="00A43186">
            <w:pPr>
              <w:pStyle w:val="TableText"/>
              <w:spacing w:before="0" w:after="120"/>
            </w:pPr>
          </w:p>
        </w:tc>
      </w:tr>
    </w:tbl>
    <w:p w14:paraId="5979CA8E" w14:textId="77777777" w:rsidR="009A469F" w:rsidRDefault="009A469F" w:rsidP="00A43186">
      <w:pPr>
        <w:pStyle w:val="LineSpacer"/>
        <w:spacing w:after="120"/>
      </w:pPr>
    </w:p>
    <w:p w14:paraId="305C993B" w14:textId="77777777" w:rsidR="009A469F" w:rsidRDefault="009A469F" w:rsidP="00A43186">
      <w:pPr>
        <w:pStyle w:val="TableText"/>
        <w:spacing w:before="0" w:after="120"/>
      </w:pPr>
    </w:p>
    <w:p w14:paraId="6B6F38A2" w14:textId="77777777" w:rsidR="009A469F" w:rsidRDefault="009A469F" w:rsidP="00A43186">
      <w:pPr>
        <w:spacing w:after="120"/>
        <w:sectPr w:rsidR="009A469F">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14:paraId="24DC94A4" w14:textId="77777777" w:rsidR="009A469F" w:rsidRDefault="00E13E8B" w:rsidP="00A43186">
      <w:pPr>
        <w:pStyle w:val="FrontMatterHeader"/>
        <w:spacing w:after="120"/>
      </w:pPr>
      <w:r>
        <w:lastRenderedPageBreak/>
        <w:t>Table of Contents</w:t>
      </w:r>
    </w:p>
    <w:p w14:paraId="4E561648" w14:textId="77777777" w:rsidR="00FF01B6" w:rsidRDefault="00E13E8B">
      <w:pPr>
        <w:pStyle w:val="TOC1"/>
        <w:rPr>
          <w:rFonts w:asciiTheme="minorHAnsi" w:eastAsiaTheme="minorEastAsia" w:hAnsiTheme="minorHAnsi" w:cstheme="minorBidi"/>
          <w:b w:val="0"/>
          <w:sz w:val="24"/>
          <w:szCs w:val="24"/>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64568622" w:history="1">
        <w:r w:rsidR="00FF01B6" w:rsidRPr="00B04CAE">
          <w:rPr>
            <w:rStyle w:val="Hyperlink"/>
          </w:rPr>
          <w:t>1.</w:t>
        </w:r>
        <w:r w:rsidR="00FF01B6">
          <w:rPr>
            <w:rFonts w:asciiTheme="minorHAnsi" w:eastAsiaTheme="minorEastAsia" w:hAnsiTheme="minorHAnsi" w:cstheme="minorBidi"/>
            <w:b w:val="0"/>
            <w:sz w:val="24"/>
            <w:szCs w:val="24"/>
          </w:rPr>
          <w:tab/>
        </w:r>
        <w:r w:rsidR="00FF01B6" w:rsidRPr="00B04CAE">
          <w:rPr>
            <w:rStyle w:val="Hyperlink"/>
          </w:rPr>
          <w:t>Introduction</w:t>
        </w:r>
        <w:r w:rsidR="00FF01B6">
          <w:rPr>
            <w:webHidden/>
          </w:rPr>
          <w:tab/>
        </w:r>
        <w:r w:rsidR="00FF01B6">
          <w:rPr>
            <w:webHidden/>
          </w:rPr>
          <w:fldChar w:fldCharType="begin"/>
        </w:r>
        <w:r w:rsidR="00FF01B6">
          <w:rPr>
            <w:webHidden/>
          </w:rPr>
          <w:instrText xml:space="preserve"> PAGEREF _Toc464568622 \h </w:instrText>
        </w:r>
        <w:r w:rsidR="00FF01B6">
          <w:rPr>
            <w:webHidden/>
          </w:rPr>
        </w:r>
        <w:r w:rsidR="00FF01B6">
          <w:rPr>
            <w:webHidden/>
          </w:rPr>
          <w:fldChar w:fldCharType="separate"/>
        </w:r>
        <w:r w:rsidR="00FF01B6">
          <w:rPr>
            <w:webHidden/>
          </w:rPr>
          <w:t>1</w:t>
        </w:r>
        <w:r w:rsidR="00FF01B6">
          <w:rPr>
            <w:webHidden/>
          </w:rPr>
          <w:fldChar w:fldCharType="end"/>
        </w:r>
      </w:hyperlink>
    </w:p>
    <w:p w14:paraId="57A197BB" w14:textId="77777777" w:rsidR="00FF01B6" w:rsidRDefault="00FF01B6">
      <w:pPr>
        <w:pStyle w:val="TOC2"/>
        <w:rPr>
          <w:rFonts w:asciiTheme="minorHAnsi" w:eastAsiaTheme="minorEastAsia" w:hAnsiTheme="minorHAnsi" w:cstheme="minorBidi"/>
          <w:szCs w:val="24"/>
        </w:rPr>
      </w:pPr>
      <w:hyperlink w:anchor="_Toc464568623" w:history="1">
        <w:r w:rsidRPr="00B04CAE">
          <w:rPr>
            <w:rStyle w:val="Hyperlink"/>
          </w:rPr>
          <w:t>1.1</w:t>
        </w:r>
        <w:r>
          <w:rPr>
            <w:rFonts w:asciiTheme="minorHAnsi" w:eastAsiaTheme="minorEastAsia" w:hAnsiTheme="minorHAnsi" w:cstheme="minorBidi"/>
            <w:szCs w:val="24"/>
          </w:rPr>
          <w:tab/>
        </w:r>
        <w:r w:rsidRPr="00B04CAE">
          <w:rPr>
            <w:rStyle w:val="Hyperlink"/>
          </w:rPr>
          <w:t>Background</w:t>
        </w:r>
        <w:r>
          <w:rPr>
            <w:webHidden/>
          </w:rPr>
          <w:tab/>
        </w:r>
        <w:r>
          <w:rPr>
            <w:webHidden/>
          </w:rPr>
          <w:fldChar w:fldCharType="begin"/>
        </w:r>
        <w:r>
          <w:rPr>
            <w:webHidden/>
          </w:rPr>
          <w:instrText xml:space="preserve"> PAGEREF _Toc464568623 \h </w:instrText>
        </w:r>
        <w:r>
          <w:rPr>
            <w:webHidden/>
          </w:rPr>
        </w:r>
        <w:r>
          <w:rPr>
            <w:webHidden/>
          </w:rPr>
          <w:fldChar w:fldCharType="separate"/>
        </w:r>
        <w:r>
          <w:rPr>
            <w:webHidden/>
          </w:rPr>
          <w:t>1</w:t>
        </w:r>
        <w:r>
          <w:rPr>
            <w:webHidden/>
          </w:rPr>
          <w:fldChar w:fldCharType="end"/>
        </w:r>
      </w:hyperlink>
    </w:p>
    <w:p w14:paraId="6D46B706" w14:textId="77777777" w:rsidR="00FF01B6" w:rsidRDefault="00FF01B6">
      <w:pPr>
        <w:pStyle w:val="TOC2"/>
        <w:rPr>
          <w:rFonts w:asciiTheme="minorHAnsi" w:eastAsiaTheme="minorEastAsia" w:hAnsiTheme="minorHAnsi" w:cstheme="minorBidi"/>
          <w:szCs w:val="24"/>
        </w:rPr>
      </w:pPr>
      <w:hyperlink w:anchor="_Toc464568624" w:history="1">
        <w:r w:rsidRPr="00B04CAE">
          <w:rPr>
            <w:rStyle w:val="Hyperlink"/>
          </w:rPr>
          <w:t>1.2</w:t>
        </w:r>
        <w:r>
          <w:rPr>
            <w:rFonts w:asciiTheme="minorHAnsi" w:eastAsiaTheme="minorEastAsia" w:hAnsiTheme="minorHAnsi" w:cstheme="minorBidi"/>
            <w:szCs w:val="24"/>
          </w:rPr>
          <w:tab/>
        </w:r>
        <w:r w:rsidRPr="00B04CAE">
          <w:rPr>
            <w:rStyle w:val="Hyperlink"/>
          </w:rPr>
          <w:t>Purpose</w:t>
        </w:r>
        <w:r>
          <w:rPr>
            <w:webHidden/>
          </w:rPr>
          <w:tab/>
        </w:r>
        <w:r>
          <w:rPr>
            <w:webHidden/>
          </w:rPr>
          <w:fldChar w:fldCharType="begin"/>
        </w:r>
        <w:r>
          <w:rPr>
            <w:webHidden/>
          </w:rPr>
          <w:instrText xml:space="preserve"> PAGEREF _Toc464568624 \h </w:instrText>
        </w:r>
        <w:r>
          <w:rPr>
            <w:webHidden/>
          </w:rPr>
        </w:r>
        <w:r>
          <w:rPr>
            <w:webHidden/>
          </w:rPr>
          <w:fldChar w:fldCharType="separate"/>
        </w:r>
        <w:r>
          <w:rPr>
            <w:webHidden/>
          </w:rPr>
          <w:t>1</w:t>
        </w:r>
        <w:r>
          <w:rPr>
            <w:webHidden/>
          </w:rPr>
          <w:fldChar w:fldCharType="end"/>
        </w:r>
      </w:hyperlink>
    </w:p>
    <w:p w14:paraId="4CE85611" w14:textId="77777777" w:rsidR="00FF01B6" w:rsidRDefault="00FF01B6">
      <w:pPr>
        <w:pStyle w:val="TOC3"/>
        <w:rPr>
          <w:rFonts w:asciiTheme="minorHAnsi" w:eastAsiaTheme="minorEastAsia" w:hAnsiTheme="minorHAnsi" w:cstheme="minorBidi"/>
          <w:noProof/>
          <w:szCs w:val="24"/>
        </w:rPr>
      </w:pPr>
      <w:hyperlink w:anchor="_Toc464568625" w:history="1">
        <w:r w:rsidRPr="00B04CAE">
          <w:rPr>
            <w:rStyle w:val="Hyperlink"/>
            <w:noProof/>
          </w:rPr>
          <w:t>1.2.1</w:t>
        </w:r>
        <w:r>
          <w:rPr>
            <w:rFonts w:asciiTheme="minorHAnsi" w:eastAsiaTheme="minorEastAsia" w:hAnsiTheme="minorHAnsi" w:cstheme="minorBidi"/>
            <w:noProof/>
            <w:szCs w:val="24"/>
          </w:rPr>
          <w:tab/>
        </w:r>
        <w:r w:rsidRPr="00B04CAE">
          <w:rPr>
            <w:rStyle w:val="Hyperlink"/>
            <w:noProof/>
          </w:rPr>
          <w:t>Application Description</w:t>
        </w:r>
        <w:r>
          <w:rPr>
            <w:noProof/>
            <w:webHidden/>
          </w:rPr>
          <w:tab/>
        </w:r>
        <w:r>
          <w:rPr>
            <w:noProof/>
            <w:webHidden/>
          </w:rPr>
          <w:fldChar w:fldCharType="begin"/>
        </w:r>
        <w:r>
          <w:rPr>
            <w:noProof/>
            <w:webHidden/>
          </w:rPr>
          <w:instrText xml:space="preserve"> PAGEREF _Toc464568625 \h </w:instrText>
        </w:r>
        <w:r>
          <w:rPr>
            <w:noProof/>
            <w:webHidden/>
          </w:rPr>
        </w:r>
        <w:r>
          <w:rPr>
            <w:noProof/>
            <w:webHidden/>
          </w:rPr>
          <w:fldChar w:fldCharType="separate"/>
        </w:r>
        <w:r>
          <w:rPr>
            <w:noProof/>
            <w:webHidden/>
          </w:rPr>
          <w:t>1</w:t>
        </w:r>
        <w:r>
          <w:rPr>
            <w:noProof/>
            <w:webHidden/>
          </w:rPr>
          <w:fldChar w:fldCharType="end"/>
        </w:r>
      </w:hyperlink>
    </w:p>
    <w:p w14:paraId="083AB1CE" w14:textId="77777777" w:rsidR="00FF01B6" w:rsidRDefault="00FF01B6">
      <w:pPr>
        <w:pStyle w:val="TOC1"/>
        <w:rPr>
          <w:rFonts w:asciiTheme="minorHAnsi" w:eastAsiaTheme="minorEastAsia" w:hAnsiTheme="minorHAnsi" w:cstheme="minorBidi"/>
          <w:b w:val="0"/>
          <w:sz w:val="24"/>
          <w:szCs w:val="24"/>
        </w:rPr>
      </w:pPr>
      <w:hyperlink w:anchor="_Toc464568626" w:history="1">
        <w:r w:rsidRPr="00B04CAE">
          <w:rPr>
            <w:rStyle w:val="Hyperlink"/>
          </w:rPr>
          <w:t>2.</w:t>
        </w:r>
        <w:r>
          <w:rPr>
            <w:rFonts w:asciiTheme="minorHAnsi" w:eastAsiaTheme="minorEastAsia" w:hAnsiTheme="minorHAnsi" w:cstheme="minorBidi"/>
            <w:b w:val="0"/>
            <w:sz w:val="24"/>
            <w:szCs w:val="24"/>
          </w:rPr>
          <w:tab/>
        </w:r>
        <w:r w:rsidRPr="00B04CAE">
          <w:rPr>
            <w:rStyle w:val="Hyperlink"/>
          </w:rPr>
          <w:t>User Account Creation</w:t>
        </w:r>
        <w:r>
          <w:rPr>
            <w:webHidden/>
          </w:rPr>
          <w:tab/>
        </w:r>
        <w:r>
          <w:rPr>
            <w:webHidden/>
          </w:rPr>
          <w:fldChar w:fldCharType="begin"/>
        </w:r>
        <w:r>
          <w:rPr>
            <w:webHidden/>
          </w:rPr>
          <w:instrText xml:space="preserve"> PAGEREF _Toc464568626 \h </w:instrText>
        </w:r>
        <w:r>
          <w:rPr>
            <w:webHidden/>
          </w:rPr>
        </w:r>
        <w:r>
          <w:rPr>
            <w:webHidden/>
          </w:rPr>
          <w:fldChar w:fldCharType="separate"/>
        </w:r>
        <w:r>
          <w:rPr>
            <w:webHidden/>
          </w:rPr>
          <w:t>2</w:t>
        </w:r>
        <w:r>
          <w:rPr>
            <w:webHidden/>
          </w:rPr>
          <w:fldChar w:fldCharType="end"/>
        </w:r>
      </w:hyperlink>
    </w:p>
    <w:p w14:paraId="4EC3E754" w14:textId="77777777" w:rsidR="00FF01B6" w:rsidRDefault="00FF01B6">
      <w:pPr>
        <w:pStyle w:val="TOC2"/>
        <w:rPr>
          <w:rFonts w:asciiTheme="minorHAnsi" w:eastAsiaTheme="minorEastAsia" w:hAnsiTheme="minorHAnsi" w:cstheme="minorBidi"/>
          <w:szCs w:val="24"/>
        </w:rPr>
      </w:pPr>
      <w:hyperlink w:anchor="_Toc464568627" w:history="1">
        <w:r w:rsidRPr="00B04CAE">
          <w:rPr>
            <w:rStyle w:val="Hyperlink"/>
          </w:rPr>
          <w:t>2.1</w:t>
        </w:r>
        <w:r>
          <w:rPr>
            <w:rFonts w:asciiTheme="minorHAnsi" w:eastAsiaTheme="minorEastAsia" w:hAnsiTheme="minorHAnsi" w:cstheme="minorBidi"/>
            <w:szCs w:val="24"/>
          </w:rPr>
          <w:tab/>
        </w:r>
        <w:r w:rsidRPr="00B04CAE">
          <w:rPr>
            <w:rStyle w:val="Hyperlink"/>
          </w:rPr>
          <w:t>Login Page</w:t>
        </w:r>
        <w:r>
          <w:rPr>
            <w:webHidden/>
          </w:rPr>
          <w:tab/>
        </w:r>
        <w:r>
          <w:rPr>
            <w:webHidden/>
          </w:rPr>
          <w:fldChar w:fldCharType="begin"/>
        </w:r>
        <w:r>
          <w:rPr>
            <w:webHidden/>
          </w:rPr>
          <w:instrText xml:space="preserve"> PAGEREF _Toc464568627 \h </w:instrText>
        </w:r>
        <w:r>
          <w:rPr>
            <w:webHidden/>
          </w:rPr>
        </w:r>
        <w:r>
          <w:rPr>
            <w:webHidden/>
          </w:rPr>
          <w:fldChar w:fldCharType="separate"/>
        </w:r>
        <w:r>
          <w:rPr>
            <w:webHidden/>
          </w:rPr>
          <w:t>2</w:t>
        </w:r>
        <w:r>
          <w:rPr>
            <w:webHidden/>
          </w:rPr>
          <w:fldChar w:fldCharType="end"/>
        </w:r>
      </w:hyperlink>
    </w:p>
    <w:p w14:paraId="4C8E63E5" w14:textId="77777777" w:rsidR="00FF01B6" w:rsidRDefault="00FF01B6">
      <w:pPr>
        <w:pStyle w:val="TOC2"/>
        <w:rPr>
          <w:rFonts w:asciiTheme="minorHAnsi" w:eastAsiaTheme="minorEastAsia" w:hAnsiTheme="minorHAnsi" w:cstheme="minorBidi"/>
          <w:szCs w:val="24"/>
        </w:rPr>
      </w:pPr>
      <w:hyperlink w:anchor="_Toc464568628" w:history="1">
        <w:r w:rsidRPr="00B04CAE">
          <w:rPr>
            <w:rStyle w:val="Hyperlink"/>
          </w:rPr>
          <w:t>2.2</w:t>
        </w:r>
        <w:r>
          <w:rPr>
            <w:rFonts w:asciiTheme="minorHAnsi" w:eastAsiaTheme="minorEastAsia" w:hAnsiTheme="minorHAnsi" w:cstheme="minorBidi"/>
            <w:szCs w:val="24"/>
          </w:rPr>
          <w:tab/>
        </w:r>
        <w:r w:rsidRPr="00B04CAE">
          <w:rPr>
            <w:rStyle w:val="Hyperlink"/>
          </w:rPr>
          <w:t>Creating a New User</w:t>
        </w:r>
        <w:r>
          <w:rPr>
            <w:webHidden/>
          </w:rPr>
          <w:tab/>
        </w:r>
        <w:r>
          <w:rPr>
            <w:webHidden/>
          </w:rPr>
          <w:fldChar w:fldCharType="begin"/>
        </w:r>
        <w:r>
          <w:rPr>
            <w:webHidden/>
          </w:rPr>
          <w:instrText xml:space="preserve"> PAGEREF _Toc464568628 \h </w:instrText>
        </w:r>
        <w:r>
          <w:rPr>
            <w:webHidden/>
          </w:rPr>
        </w:r>
        <w:r>
          <w:rPr>
            <w:webHidden/>
          </w:rPr>
          <w:fldChar w:fldCharType="separate"/>
        </w:r>
        <w:r>
          <w:rPr>
            <w:webHidden/>
          </w:rPr>
          <w:t>3</w:t>
        </w:r>
        <w:r>
          <w:rPr>
            <w:webHidden/>
          </w:rPr>
          <w:fldChar w:fldCharType="end"/>
        </w:r>
      </w:hyperlink>
    </w:p>
    <w:p w14:paraId="0D9B34FE" w14:textId="77777777" w:rsidR="00FF01B6" w:rsidRDefault="00FF01B6">
      <w:pPr>
        <w:pStyle w:val="TOC2"/>
        <w:rPr>
          <w:rFonts w:asciiTheme="minorHAnsi" w:eastAsiaTheme="minorEastAsia" w:hAnsiTheme="minorHAnsi" w:cstheme="minorBidi"/>
          <w:szCs w:val="24"/>
        </w:rPr>
      </w:pPr>
      <w:hyperlink w:anchor="_Toc464568629" w:history="1">
        <w:r w:rsidRPr="00B04CAE">
          <w:rPr>
            <w:rStyle w:val="Hyperlink"/>
          </w:rPr>
          <w:t>2.3</w:t>
        </w:r>
        <w:r>
          <w:rPr>
            <w:rFonts w:asciiTheme="minorHAnsi" w:eastAsiaTheme="minorEastAsia" w:hAnsiTheme="minorHAnsi" w:cstheme="minorBidi"/>
            <w:szCs w:val="24"/>
          </w:rPr>
          <w:tab/>
        </w:r>
        <w:r w:rsidRPr="00B04CAE">
          <w:rPr>
            <w:rStyle w:val="Hyperlink"/>
          </w:rPr>
          <w:t>Resetting a Password</w:t>
        </w:r>
        <w:r>
          <w:rPr>
            <w:webHidden/>
          </w:rPr>
          <w:tab/>
        </w:r>
        <w:r>
          <w:rPr>
            <w:webHidden/>
          </w:rPr>
          <w:fldChar w:fldCharType="begin"/>
        </w:r>
        <w:r>
          <w:rPr>
            <w:webHidden/>
          </w:rPr>
          <w:instrText xml:space="preserve"> PAGEREF _Toc464568629 \h </w:instrText>
        </w:r>
        <w:r>
          <w:rPr>
            <w:webHidden/>
          </w:rPr>
        </w:r>
        <w:r>
          <w:rPr>
            <w:webHidden/>
          </w:rPr>
          <w:fldChar w:fldCharType="separate"/>
        </w:r>
        <w:r>
          <w:rPr>
            <w:webHidden/>
          </w:rPr>
          <w:t>3</w:t>
        </w:r>
        <w:r>
          <w:rPr>
            <w:webHidden/>
          </w:rPr>
          <w:fldChar w:fldCharType="end"/>
        </w:r>
      </w:hyperlink>
    </w:p>
    <w:p w14:paraId="164C9DDD" w14:textId="77777777" w:rsidR="00FF01B6" w:rsidRDefault="00FF01B6">
      <w:pPr>
        <w:pStyle w:val="TOC2"/>
        <w:rPr>
          <w:rFonts w:asciiTheme="minorHAnsi" w:eastAsiaTheme="minorEastAsia" w:hAnsiTheme="minorHAnsi" w:cstheme="minorBidi"/>
          <w:szCs w:val="24"/>
        </w:rPr>
      </w:pPr>
      <w:hyperlink w:anchor="_Toc464568630" w:history="1">
        <w:r w:rsidRPr="00B04CAE">
          <w:rPr>
            <w:rStyle w:val="Hyperlink"/>
          </w:rPr>
          <w:t>2.4</w:t>
        </w:r>
        <w:r>
          <w:rPr>
            <w:rFonts w:asciiTheme="minorHAnsi" w:eastAsiaTheme="minorEastAsia" w:hAnsiTheme="minorHAnsi" w:cstheme="minorBidi"/>
            <w:szCs w:val="24"/>
          </w:rPr>
          <w:tab/>
        </w:r>
        <w:r w:rsidRPr="00B04CAE">
          <w:rPr>
            <w:rStyle w:val="Hyperlink"/>
          </w:rPr>
          <w:t>Account Management</w:t>
        </w:r>
        <w:r>
          <w:rPr>
            <w:webHidden/>
          </w:rPr>
          <w:tab/>
        </w:r>
        <w:r>
          <w:rPr>
            <w:webHidden/>
          </w:rPr>
          <w:fldChar w:fldCharType="begin"/>
        </w:r>
        <w:r>
          <w:rPr>
            <w:webHidden/>
          </w:rPr>
          <w:instrText xml:space="preserve"> PAGEREF _Toc464568630 \h </w:instrText>
        </w:r>
        <w:r>
          <w:rPr>
            <w:webHidden/>
          </w:rPr>
        </w:r>
        <w:r>
          <w:rPr>
            <w:webHidden/>
          </w:rPr>
          <w:fldChar w:fldCharType="separate"/>
        </w:r>
        <w:r>
          <w:rPr>
            <w:webHidden/>
          </w:rPr>
          <w:t>4</w:t>
        </w:r>
        <w:r>
          <w:rPr>
            <w:webHidden/>
          </w:rPr>
          <w:fldChar w:fldCharType="end"/>
        </w:r>
      </w:hyperlink>
    </w:p>
    <w:p w14:paraId="1450D37F" w14:textId="77777777" w:rsidR="00FF01B6" w:rsidRDefault="00FF01B6">
      <w:pPr>
        <w:pStyle w:val="TOC1"/>
        <w:rPr>
          <w:rFonts w:asciiTheme="minorHAnsi" w:eastAsiaTheme="minorEastAsia" w:hAnsiTheme="minorHAnsi" w:cstheme="minorBidi"/>
          <w:b w:val="0"/>
          <w:sz w:val="24"/>
          <w:szCs w:val="24"/>
        </w:rPr>
      </w:pPr>
      <w:hyperlink w:anchor="_Toc464568631" w:history="1">
        <w:r w:rsidRPr="00B04CAE">
          <w:rPr>
            <w:rStyle w:val="Hyperlink"/>
          </w:rPr>
          <w:t>3.</w:t>
        </w:r>
        <w:r>
          <w:rPr>
            <w:rFonts w:asciiTheme="minorHAnsi" w:eastAsiaTheme="minorEastAsia" w:hAnsiTheme="minorHAnsi" w:cstheme="minorBidi"/>
            <w:b w:val="0"/>
            <w:sz w:val="24"/>
            <w:szCs w:val="24"/>
          </w:rPr>
          <w:tab/>
        </w:r>
        <w:r w:rsidRPr="00B04CAE">
          <w:rPr>
            <w:rStyle w:val="Hyperlink"/>
          </w:rPr>
          <w:t>Measure Dashboard</w:t>
        </w:r>
        <w:r>
          <w:rPr>
            <w:webHidden/>
          </w:rPr>
          <w:tab/>
        </w:r>
        <w:r>
          <w:rPr>
            <w:webHidden/>
          </w:rPr>
          <w:fldChar w:fldCharType="begin"/>
        </w:r>
        <w:r>
          <w:rPr>
            <w:webHidden/>
          </w:rPr>
          <w:instrText xml:space="preserve"> PAGEREF _Toc464568631 \h </w:instrText>
        </w:r>
        <w:r>
          <w:rPr>
            <w:webHidden/>
          </w:rPr>
        </w:r>
        <w:r>
          <w:rPr>
            <w:webHidden/>
          </w:rPr>
          <w:fldChar w:fldCharType="separate"/>
        </w:r>
        <w:r>
          <w:rPr>
            <w:webHidden/>
          </w:rPr>
          <w:t>5</w:t>
        </w:r>
        <w:r>
          <w:rPr>
            <w:webHidden/>
          </w:rPr>
          <w:fldChar w:fldCharType="end"/>
        </w:r>
      </w:hyperlink>
    </w:p>
    <w:p w14:paraId="7BCE690E" w14:textId="77777777" w:rsidR="00FF01B6" w:rsidRDefault="00FF01B6">
      <w:pPr>
        <w:pStyle w:val="TOC2"/>
        <w:rPr>
          <w:rFonts w:asciiTheme="minorHAnsi" w:eastAsiaTheme="minorEastAsia" w:hAnsiTheme="minorHAnsi" w:cstheme="minorBidi"/>
          <w:szCs w:val="24"/>
        </w:rPr>
      </w:pPr>
      <w:hyperlink w:anchor="_Toc464568632" w:history="1">
        <w:r w:rsidRPr="00B04CAE">
          <w:rPr>
            <w:rStyle w:val="Hyperlink"/>
          </w:rPr>
          <w:t>3.1</w:t>
        </w:r>
        <w:r>
          <w:rPr>
            <w:rFonts w:asciiTheme="minorHAnsi" w:eastAsiaTheme="minorEastAsia" w:hAnsiTheme="minorHAnsi" w:cstheme="minorBidi"/>
            <w:szCs w:val="24"/>
          </w:rPr>
          <w:tab/>
        </w:r>
        <w:r w:rsidRPr="00B04CAE">
          <w:rPr>
            <w:rStyle w:val="Hyperlink"/>
          </w:rPr>
          <w:t>Overview</w:t>
        </w:r>
        <w:r>
          <w:rPr>
            <w:webHidden/>
          </w:rPr>
          <w:tab/>
        </w:r>
        <w:r>
          <w:rPr>
            <w:webHidden/>
          </w:rPr>
          <w:fldChar w:fldCharType="begin"/>
        </w:r>
        <w:r>
          <w:rPr>
            <w:webHidden/>
          </w:rPr>
          <w:instrText xml:space="preserve"> PAGEREF _Toc464568632 \h </w:instrText>
        </w:r>
        <w:r>
          <w:rPr>
            <w:webHidden/>
          </w:rPr>
        </w:r>
        <w:r>
          <w:rPr>
            <w:webHidden/>
          </w:rPr>
          <w:fldChar w:fldCharType="separate"/>
        </w:r>
        <w:r>
          <w:rPr>
            <w:webHidden/>
          </w:rPr>
          <w:t>5</w:t>
        </w:r>
        <w:r>
          <w:rPr>
            <w:webHidden/>
          </w:rPr>
          <w:fldChar w:fldCharType="end"/>
        </w:r>
      </w:hyperlink>
    </w:p>
    <w:p w14:paraId="38A12796" w14:textId="77777777" w:rsidR="00FF01B6" w:rsidRDefault="00FF01B6">
      <w:pPr>
        <w:pStyle w:val="TOC2"/>
        <w:rPr>
          <w:rFonts w:asciiTheme="minorHAnsi" w:eastAsiaTheme="minorEastAsia" w:hAnsiTheme="minorHAnsi" w:cstheme="minorBidi"/>
          <w:szCs w:val="24"/>
        </w:rPr>
      </w:pPr>
      <w:hyperlink w:anchor="_Toc464568633" w:history="1">
        <w:r w:rsidRPr="00B04CAE">
          <w:rPr>
            <w:rStyle w:val="Hyperlink"/>
          </w:rPr>
          <w:t>3.2</w:t>
        </w:r>
        <w:r>
          <w:rPr>
            <w:rFonts w:asciiTheme="minorHAnsi" w:eastAsiaTheme="minorEastAsia" w:hAnsiTheme="minorHAnsi" w:cstheme="minorBidi"/>
            <w:szCs w:val="24"/>
          </w:rPr>
          <w:tab/>
        </w:r>
        <w:r w:rsidRPr="00B04CAE">
          <w:rPr>
            <w:rStyle w:val="Hyperlink"/>
          </w:rPr>
          <w:t>Loading a New Measure</w:t>
        </w:r>
        <w:r>
          <w:rPr>
            <w:webHidden/>
          </w:rPr>
          <w:tab/>
        </w:r>
        <w:r>
          <w:rPr>
            <w:webHidden/>
          </w:rPr>
          <w:fldChar w:fldCharType="begin"/>
        </w:r>
        <w:r>
          <w:rPr>
            <w:webHidden/>
          </w:rPr>
          <w:instrText xml:space="preserve"> PAGEREF _Toc464568633 \h </w:instrText>
        </w:r>
        <w:r>
          <w:rPr>
            <w:webHidden/>
          </w:rPr>
        </w:r>
        <w:r>
          <w:rPr>
            <w:webHidden/>
          </w:rPr>
          <w:fldChar w:fldCharType="separate"/>
        </w:r>
        <w:r>
          <w:rPr>
            <w:webHidden/>
          </w:rPr>
          <w:t>6</w:t>
        </w:r>
        <w:r>
          <w:rPr>
            <w:webHidden/>
          </w:rPr>
          <w:fldChar w:fldCharType="end"/>
        </w:r>
      </w:hyperlink>
    </w:p>
    <w:p w14:paraId="197875BE" w14:textId="77777777" w:rsidR="00FF01B6" w:rsidRDefault="00FF01B6">
      <w:pPr>
        <w:pStyle w:val="TOC2"/>
        <w:rPr>
          <w:rFonts w:asciiTheme="minorHAnsi" w:eastAsiaTheme="minorEastAsia" w:hAnsiTheme="minorHAnsi" w:cstheme="minorBidi"/>
          <w:szCs w:val="24"/>
        </w:rPr>
      </w:pPr>
      <w:hyperlink w:anchor="_Toc464568634" w:history="1">
        <w:r w:rsidRPr="00B04CAE">
          <w:rPr>
            <w:rStyle w:val="Hyperlink"/>
          </w:rPr>
          <w:t>3.3</w:t>
        </w:r>
        <w:r>
          <w:rPr>
            <w:rFonts w:asciiTheme="minorHAnsi" w:eastAsiaTheme="minorEastAsia" w:hAnsiTheme="minorHAnsi" w:cstheme="minorBidi"/>
            <w:szCs w:val="24"/>
          </w:rPr>
          <w:tab/>
        </w:r>
        <w:r w:rsidRPr="00B04CAE">
          <w:rPr>
            <w:rStyle w:val="Hyperlink"/>
          </w:rPr>
          <w:t>Updating a Measure</w:t>
        </w:r>
        <w:r>
          <w:rPr>
            <w:webHidden/>
          </w:rPr>
          <w:tab/>
        </w:r>
        <w:r>
          <w:rPr>
            <w:webHidden/>
          </w:rPr>
          <w:fldChar w:fldCharType="begin"/>
        </w:r>
        <w:r>
          <w:rPr>
            <w:webHidden/>
          </w:rPr>
          <w:instrText xml:space="preserve"> PAGEREF _Toc464568634 \h </w:instrText>
        </w:r>
        <w:r>
          <w:rPr>
            <w:webHidden/>
          </w:rPr>
        </w:r>
        <w:r>
          <w:rPr>
            <w:webHidden/>
          </w:rPr>
          <w:fldChar w:fldCharType="separate"/>
        </w:r>
        <w:r>
          <w:rPr>
            <w:webHidden/>
          </w:rPr>
          <w:t>8</w:t>
        </w:r>
        <w:r>
          <w:rPr>
            <w:webHidden/>
          </w:rPr>
          <w:fldChar w:fldCharType="end"/>
        </w:r>
      </w:hyperlink>
    </w:p>
    <w:p w14:paraId="3D49C21B" w14:textId="77777777" w:rsidR="00FF01B6" w:rsidRDefault="00FF01B6">
      <w:pPr>
        <w:pStyle w:val="TOC2"/>
        <w:rPr>
          <w:rFonts w:asciiTheme="minorHAnsi" w:eastAsiaTheme="minorEastAsia" w:hAnsiTheme="minorHAnsi" w:cstheme="minorBidi"/>
          <w:szCs w:val="24"/>
        </w:rPr>
      </w:pPr>
      <w:hyperlink w:anchor="_Toc464568635" w:history="1">
        <w:r w:rsidRPr="00B04CAE">
          <w:rPr>
            <w:rStyle w:val="Hyperlink"/>
          </w:rPr>
          <w:t>3.4</w:t>
        </w:r>
        <w:r>
          <w:rPr>
            <w:rFonts w:asciiTheme="minorHAnsi" w:eastAsiaTheme="minorEastAsia" w:hAnsiTheme="minorHAnsi" w:cstheme="minorBidi"/>
            <w:szCs w:val="24"/>
          </w:rPr>
          <w:tab/>
        </w:r>
        <w:r w:rsidRPr="00B04CAE">
          <w:rPr>
            <w:rStyle w:val="Hyperlink"/>
          </w:rPr>
          <w:t>Creating Synthetic Test Records</w:t>
        </w:r>
        <w:r>
          <w:rPr>
            <w:webHidden/>
          </w:rPr>
          <w:tab/>
        </w:r>
        <w:r>
          <w:rPr>
            <w:webHidden/>
          </w:rPr>
          <w:fldChar w:fldCharType="begin"/>
        </w:r>
        <w:r>
          <w:rPr>
            <w:webHidden/>
          </w:rPr>
          <w:instrText xml:space="preserve"> PAGEREF _Toc464568635 \h </w:instrText>
        </w:r>
        <w:r>
          <w:rPr>
            <w:webHidden/>
          </w:rPr>
        </w:r>
        <w:r>
          <w:rPr>
            <w:webHidden/>
          </w:rPr>
          <w:fldChar w:fldCharType="separate"/>
        </w:r>
        <w:r>
          <w:rPr>
            <w:webHidden/>
          </w:rPr>
          <w:t>9</w:t>
        </w:r>
        <w:r>
          <w:rPr>
            <w:webHidden/>
          </w:rPr>
          <w:fldChar w:fldCharType="end"/>
        </w:r>
      </w:hyperlink>
    </w:p>
    <w:p w14:paraId="51A8559B" w14:textId="77777777" w:rsidR="00FF01B6" w:rsidRDefault="00FF01B6">
      <w:pPr>
        <w:pStyle w:val="TOC1"/>
        <w:rPr>
          <w:rFonts w:asciiTheme="minorHAnsi" w:eastAsiaTheme="minorEastAsia" w:hAnsiTheme="minorHAnsi" w:cstheme="minorBidi"/>
          <w:b w:val="0"/>
          <w:sz w:val="24"/>
          <w:szCs w:val="24"/>
        </w:rPr>
      </w:pPr>
      <w:hyperlink w:anchor="_Toc464568636" w:history="1">
        <w:r w:rsidRPr="00B04CAE">
          <w:rPr>
            <w:rStyle w:val="Hyperlink"/>
          </w:rPr>
          <w:t>4.</w:t>
        </w:r>
        <w:r>
          <w:rPr>
            <w:rFonts w:asciiTheme="minorHAnsi" w:eastAsiaTheme="minorEastAsia" w:hAnsiTheme="minorHAnsi" w:cstheme="minorBidi"/>
            <w:b w:val="0"/>
            <w:sz w:val="24"/>
            <w:szCs w:val="24"/>
          </w:rPr>
          <w:tab/>
        </w:r>
        <w:r w:rsidRPr="00B04CAE">
          <w:rPr>
            <w:rStyle w:val="Hyperlink"/>
          </w:rPr>
          <w:t>Measure Results View</w:t>
        </w:r>
        <w:r>
          <w:rPr>
            <w:webHidden/>
          </w:rPr>
          <w:tab/>
        </w:r>
        <w:r>
          <w:rPr>
            <w:webHidden/>
          </w:rPr>
          <w:fldChar w:fldCharType="begin"/>
        </w:r>
        <w:r>
          <w:rPr>
            <w:webHidden/>
          </w:rPr>
          <w:instrText xml:space="preserve"> PAGEREF _Toc464568636 \h </w:instrText>
        </w:r>
        <w:r>
          <w:rPr>
            <w:webHidden/>
          </w:rPr>
        </w:r>
        <w:r>
          <w:rPr>
            <w:webHidden/>
          </w:rPr>
          <w:fldChar w:fldCharType="separate"/>
        </w:r>
        <w:r>
          <w:rPr>
            <w:webHidden/>
          </w:rPr>
          <w:t>10</w:t>
        </w:r>
        <w:r>
          <w:rPr>
            <w:webHidden/>
          </w:rPr>
          <w:fldChar w:fldCharType="end"/>
        </w:r>
      </w:hyperlink>
    </w:p>
    <w:p w14:paraId="41E9064E" w14:textId="77777777" w:rsidR="00FF01B6" w:rsidRDefault="00FF01B6">
      <w:pPr>
        <w:pStyle w:val="TOC2"/>
        <w:rPr>
          <w:rFonts w:asciiTheme="minorHAnsi" w:eastAsiaTheme="minorEastAsia" w:hAnsiTheme="minorHAnsi" w:cstheme="minorBidi"/>
          <w:szCs w:val="24"/>
        </w:rPr>
      </w:pPr>
      <w:hyperlink w:anchor="_Toc464568637" w:history="1">
        <w:r w:rsidRPr="00B04CAE">
          <w:rPr>
            <w:rStyle w:val="Hyperlink"/>
          </w:rPr>
          <w:t>4.1</w:t>
        </w:r>
        <w:r>
          <w:rPr>
            <w:rFonts w:asciiTheme="minorHAnsi" w:eastAsiaTheme="minorEastAsia" w:hAnsiTheme="minorHAnsi" w:cstheme="minorBidi"/>
            <w:szCs w:val="24"/>
          </w:rPr>
          <w:tab/>
        </w:r>
        <w:r w:rsidRPr="00B04CAE">
          <w:rPr>
            <w:rStyle w:val="Hyperlink"/>
          </w:rPr>
          <w:t>Overview</w:t>
        </w:r>
        <w:r>
          <w:rPr>
            <w:webHidden/>
          </w:rPr>
          <w:tab/>
        </w:r>
        <w:r>
          <w:rPr>
            <w:webHidden/>
          </w:rPr>
          <w:fldChar w:fldCharType="begin"/>
        </w:r>
        <w:r>
          <w:rPr>
            <w:webHidden/>
          </w:rPr>
          <w:instrText xml:space="preserve"> PAGEREF _Toc464568637 \h </w:instrText>
        </w:r>
        <w:r>
          <w:rPr>
            <w:webHidden/>
          </w:rPr>
        </w:r>
        <w:r>
          <w:rPr>
            <w:webHidden/>
          </w:rPr>
          <w:fldChar w:fldCharType="separate"/>
        </w:r>
        <w:r>
          <w:rPr>
            <w:webHidden/>
          </w:rPr>
          <w:t>10</w:t>
        </w:r>
        <w:r>
          <w:rPr>
            <w:webHidden/>
          </w:rPr>
          <w:fldChar w:fldCharType="end"/>
        </w:r>
      </w:hyperlink>
    </w:p>
    <w:p w14:paraId="23A3C6DD" w14:textId="77777777" w:rsidR="00FF01B6" w:rsidRDefault="00FF01B6">
      <w:pPr>
        <w:pStyle w:val="TOC2"/>
        <w:rPr>
          <w:rFonts w:asciiTheme="minorHAnsi" w:eastAsiaTheme="minorEastAsia" w:hAnsiTheme="minorHAnsi" w:cstheme="minorBidi"/>
          <w:szCs w:val="24"/>
        </w:rPr>
      </w:pPr>
      <w:hyperlink w:anchor="_Toc464568638" w:history="1">
        <w:r w:rsidRPr="00B04CAE">
          <w:rPr>
            <w:rStyle w:val="Hyperlink"/>
          </w:rPr>
          <w:t>4.2</w:t>
        </w:r>
        <w:r>
          <w:rPr>
            <w:rFonts w:asciiTheme="minorHAnsi" w:eastAsiaTheme="minorEastAsia" w:hAnsiTheme="minorHAnsi" w:cstheme="minorBidi"/>
            <w:szCs w:val="24"/>
          </w:rPr>
          <w:tab/>
        </w:r>
        <w:r w:rsidRPr="00B04CAE">
          <w:rPr>
            <w:rStyle w:val="Hyperlink"/>
          </w:rPr>
          <w:t>Measure Logic</w:t>
        </w:r>
        <w:r>
          <w:rPr>
            <w:webHidden/>
          </w:rPr>
          <w:tab/>
        </w:r>
        <w:r>
          <w:rPr>
            <w:webHidden/>
          </w:rPr>
          <w:fldChar w:fldCharType="begin"/>
        </w:r>
        <w:r>
          <w:rPr>
            <w:webHidden/>
          </w:rPr>
          <w:instrText xml:space="preserve"> PAGEREF _Toc464568638 \h </w:instrText>
        </w:r>
        <w:r>
          <w:rPr>
            <w:webHidden/>
          </w:rPr>
        </w:r>
        <w:r>
          <w:rPr>
            <w:webHidden/>
          </w:rPr>
          <w:fldChar w:fldCharType="separate"/>
        </w:r>
        <w:r>
          <w:rPr>
            <w:webHidden/>
          </w:rPr>
          <w:t>12</w:t>
        </w:r>
        <w:r>
          <w:rPr>
            <w:webHidden/>
          </w:rPr>
          <w:fldChar w:fldCharType="end"/>
        </w:r>
      </w:hyperlink>
    </w:p>
    <w:p w14:paraId="5D10CEAC" w14:textId="77777777" w:rsidR="00FF01B6" w:rsidRDefault="00FF01B6">
      <w:pPr>
        <w:pStyle w:val="TOC2"/>
        <w:rPr>
          <w:rFonts w:asciiTheme="minorHAnsi" w:eastAsiaTheme="minorEastAsia" w:hAnsiTheme="minorHAnsi" w:cstheme="minorBidi"/>
          <w:szCs w:val="24"/>
        </w:rPr>
      </w:pPr>
      <w:hyperlink w:anchor="_Toc464568639" w:history="1">
        <w:r w:rsidRPr="00B04CAE">
          <w:rPr>
            <w:rStyle w:val="Hyperlink"/>
          </w:rPr>
          <w:t>4.3</w:t>
        </w:r>
        <w:r>
          <w:rPr>
            <w:rFonts w:asciiTheme="minorHAnsi" w:eastAsiaTheme="minorEastAsia" w:hAnsiTheme="minorHAnsi" w:cstheme="minorBidi"/>
            <w:szCs w:val="24"/>
          </w:rPr>
          <w:tab/>
        </w:r>
        <w:r w:rsidRPr="00B04CAE">
          <w:rPr>
            <w:rStyle w:val="Hyperlink"/>
          </w:rPr>
          <w:t>Creating a New Test Record</w:t>
        </w:r>
        <w:r>
          <w:rPr>
            <w:webHidden/>
          </w:rPr>
          <w:tab/>
        </w:r>
        <w:r>
          <w:rPr>
            <w:webHidden/>
          </w:rPr>
          <w:fldChar w:fldCharType="begin"/>
        </w:r>
        <w:r>
          <w:rPr>
            <w:webHidden/>
          </w:rPr>
          <w:instrText xml:space="preserve"> PAGEREF _Toc464568639 \h </w:instrText>
        </w:r>
        <w:r>
          <w:rPr>
            <w:webHidden/>
          </w:rPr>
        </w:r>
        <w:r>
          <w:rPr>
            <w:webHidden/>
          </w:rPr>
          <w:fldChar w:fldCharType="separate"/>
        </w:r>
        <w:r>
          <w:rPr>
            <w:webHidden/>
          </w:rPr>
          <w:t>12</w:t>
        </w:r>
        <w:r>
          <w:rPr>
            <w:webHidden/>
          </w:rPr>
          <w:fldChar w:fldCharType="end"/>
        </w:r>
      </w:hyperlink>
    </w:p>
    <w:p w14:paraId="68D573C6" w14:textId="77777777" w:rsidR="00FF01B6" w:rsidRDefault="00FF01B6">
      <w:pPr>
        <w:pStyle w:val="TOC2"/>
        <w:rPr>
          <w:rFonts w:asciiTheme="minorHAnsi" w:eastAsiaTheme="minorEastAsia" w:hAnsiTheme="minorHAnsi" w:cstheme="minorBidi"/>
          <w:szCs w:val="24"/>
        </w:rPr>
      </w:pPr>
      <w:hyperlink w:anchor="_Toc464568640" w:history="1">
        <w:r w:rsidRPr="00B04CAE">
          <w:rPr>
            <w:rStyle w:val="Hyperlink"/>
          </w:rPr>
          <w:t>4.4</w:t>
        </w:r>
        <w:r>
          <w:rPr>
            <w:rFonts w:asciiTheme="minorHAnsi" w:eastAsiaTheme="minorEastAsia" w:hAnsiTheme="minorHAnsi" w:cstheme="minorBidi"/>
            <w:szCs w:val="24"/>
          </w:rPr>
          <w:tab/>
        </w:r>
        <w:r w:rsidRPr="00B04CAE">
          <w:rPr>
            <w:rStyle w:val="Hyperlink"/>
          </w:rPr>
          <w:t>Calculation Results</w:t>
        </w:r>
        <w:r>
          <w:rPr>
            <w:webHidden/>
          </w:rPr>
          <w:tab/>
        </w:r>
        <w:r>
          <w:rPr>
            <w:webHidden/>
          </w:rPr>
          <w:fldChar w:fldCharType="begin"/>
        </w:r>
        <w:r>
          <w:rPr>
            <w:webHidden/>
          </w:rPr>
          <w:instrText xml:space="preserve"> PAGEREF _Toc464568640 \h </w:instrText>
        </w:r>
        <w:r>
          <w:rPr>
            <w:webHidden/>
          </w:rPr>
        </w:r>
        <w:r>
          <w:rPr>
            <w:webHidden/>
          </w:rPr>
          <w:fldChar w:fldCharType="separate"/>
        </w:r>
        <w:r>
          <w:rPr>
            <w:webHidden/>
          </w:rPr>
          <w:t>12</w:t>
        </w:r>
        <w:r>
          <w:rPr>
            <w:webHidden/>
          </w:rPr>
          <w:fldChar w:fldCharType="end"/>
        </w:r>
      </w:hyperlink>
    </w:p>
    <w:p w14:paraId="5FC76438" w14:textId="77777777" w:rsidR="00FF01B6" w:rsidRDefault="00FF01B6">
      <w:pPr>
        <w:pStyle w:val="TOC2"/>
        <w:rPr>
          <w:rFonts w:asciiTheme="minorHAnsi" w:eastAsiaTheme="minorEastAsia" w:hAnsiTheme="minorHAnsi" w:cstheme="minorBidi"/>
          <w:szCs w:val="24"/>
        </w:rPr>
      </w:pPr>
      <w:hyperlink w:anchor="_Toc464568641" w:history="1">
        <w:r w:rsidRPr="00B04CAE">
          <w:rPr>
            <w:rStyle w:val="Hyperlink"/>
          </w:rPr>
          <w:t>4.5</w:t>
        </w:r>
        <w:r>
          <w:rPr>
            <w:rFonts w:asciiTheme="minorHAnsi" w:eastAsiaTheme="minorEastAsia" w:hAnsiTheme="minorHAnsi" w:cstheme="minorBidi"/>
            <w:szCs w:val="24"/>
          </w:rPr>
          <w:tab/>
        </w:r>
        <w:r w:rsidRPr="00B04CAE">
          <w:rPr>
            <w:rStyle w:val="Hyperlink"/>
          </w:rPr>
          <w:t>Editing a Test Record</w:t>
        </w:r>
        <w:r>
          <w:rPr>
            <w:webHidden/>
          </w:rPr>
          <w:tab/>
        </w:r>
        <w:r>
          <w:rPr>
            <w:webHidden/>
          </w:rPr>
          <w:fldChar w:fldCharType="begin"/>
        </w:r>
        <w:r>
          <w:rPr>
            <w:webHidden/>
          </w:rPr>
          <w:instrText xml:space="preserve"> PAGEREF _Toc464568641 \h </w:instrText>
        </w:r>
        <w:r>
          <w:rPr>
            <w:webHidden/>
          </w:rPr>
        </w:r>
        <w:r>
          <w:rPr>
            <w:webHidden/>
          </w:rPr>
          <w:fldChar w:fldCharType="separate"/>
        </w:r>
        <w:r>
          <w:rPr>
            <w:webHidden/>
          </w:rPr>
          <w:t>15</w:t>
        </w:r>
        <w:r>
          <w:rPr>
            <w:webHidden/>
          </w:rPr>
          <w:fldChar w:fldCharType="end"/>
        </w:r>
      </w:hyperlink>
    </w:p>
    <w:p w14:paraId="7F5CAAC1" w14:textId="77777777" w:rsidR="00FF01B6" w:rsidRDefault="00FF01B6">
      <w:pPr>
        <w:pStyle w:val="TOC2"/>
        <w:rPr>
          <w:rFonts w:asciiTheme="minorHAnsi" w:eastAsiaTheme="minorEastAsia" w:hAnsiTheme="minorHAnsi" w:cstheme="minorBidi"/>
          <w:szCs w:val="24"/>
        </w:rPr>
      </w:pPr>
      <w:hyperlink w:anchor="_Toc464568642" w:history="1">
        <w:r w:rsidRPr="00B04CAE">
          <w:rPr>
            <w:rStyle w:val="Hyperlink"/>
          </w:rPr>
          <w:t>4.6</w:t>
        </w:r>
        <w:r>
          <w:rPr>
            <w:rFonts w:asciiTheme="minorHAnsi" w:eastAsiaTheme="minorEastAsia" w:hAnsiTheme="minorHAnsi" w:cstheme="minorBidi"/>
            <w:szCs w:val="24"/>
          </w:rPr>
          <w:tab/>
        </w:r>
        <w:r w:rsidRPr="00B04CAE">
          <w:rPr>
            <w:rStyle w:val="Hyperlink"/>
          </w:rPr>
          <w:t>Cloning a Test Record</w:t>
        </w:r>
        <w:r>
          <w:rPr>
            <w:webHidden/>
          </w:rPr>
          <w:tab/>
        </w:r>
        <w:r>
          <w:rPr>
            <w:webHidden/>
          </w:rPr>
          <w:fldChar w:fldCharType="begin"/>
        </w:r>
        <w:r>
          <w:rPr>
            <w:webHidden/>
          </w:rPr>
          <w:instrText xml:space="preserve"> PAGEREF _Toc464568642 \h </w:instrText>
        </w:r>
        <w:r>
          <w:rPr>
            <w:webHidden/>
          </w:rPr>
        </w:r>
        <w:r>
          <w:rPr>
            <w:webHidden/>
          </w:rPr>
          <w:fldChar w:fldCharType="separate"/>
        </w:r>
        <w:r>
          <w:rPr>
            <w:webHidden/>
          </w:rPr>
          <w:t>15</w:t>
        </w:r>
        <w:r>
          <w:rPr>
            <w:webHidden/>
          </w:rPr>
          <w:fldChar w:fldCharType="end"/>
        </w:r>
      </w:hyperlink>
    </w:p>
    <w:p w14:paraId="210FBC54" w14:textId="77777777" w:rsidR="00FF01B6" w:rsidRDefault="00FF01B6">
      <w:pPr>
        <w:pStyle w:val="TOC2"/>
        <w:rPr>
          <w:rFonts w:asciiTheme="minorHAnsi" w:eastAsiaTheme="minorEastAsia" w:hAnsiTheme="minorHAnsi" w:cstheme="minorBidi"/>
          <w:szCs w:val="24"/>
        </w:rPr>
      </w:pPr>
      <w:hyperlink w:anchor="_Toc464568643" w:history="1">
        <w:r w:rsidRPr="00B04CAE">
          <w:rPr>
            <w:rStyle w:val="Hyperlink"/>
          </w:rPr>
          <w:t>4.7</w:t>
        </w:r>
        <w:r>
          <w:rPr>
            <w:rFonts w:asciiTheme="minorHAnsi" w:eastAsiaTheme="minorEastAsia" w:hAnsiTheme="minorHAnsi" w:cstheme="minorBidi"/>
            <w:szCs w:val="24"/>
          </w:rPr>
          <w:tab/>
        </w:r>
        <w:r w:rsidRPr="00B04CAE">
          <w:rPr>
            <w:rStyle w:val="Hyperlink"/>
          </w:rPr>
          <w:t>Deleting a Test Record</w:t>
        </w:r>
        <w:r>
          <w:rPr>
            <w:webHidden/>
          </w:rPr>
          <w:tab/>
        </w:r>
        <w:r>
          <w:rPr>
            <w:webHidden/>
          </w:rPr>
          <w:fldChar w:fldCharType="begin"/>
        </w:r>
        <w:r>
          <w:rPr>
            <w:webHidden/>
          </w:rPr>
          <w:instrText xml:space="preserve"> PAGEREF _Toc464568643 \h </w:instrText>
        </w:r>
        <w:r>
          <w:rPr>
            <w:webHidden/>
          </w:rPr>
        </w:r>
        <w:r>
          <w:rPr>
            <w:webHidden/>
          </w:rPr>
          <w:fldChar w:fldCharType="separate"/>
        </w:r>
        <w:r>
          <w:rPr>
            <w:webHidden/>
          </w:rPr>
          <w:t>15</w:t>
        </w:r>
        <w:r>
          <w:rPr>
            <w:webHidden/>
          </w:rPr>
          <w:fldChar w:fldCharType="end"/>
        </w:r>
      </w:hyperlink>
    </w:p>
    <w:p w14:paraId="73B8B310" w14:textId="77777777" w:rsidR="00FF01B6" w:rsidRDefault="00FF01B6">
      <w:pPr>
        <w:pStyle w:val="TOC2"/>
        <w:rPr>
          <w:rFonts w:asciiTheme="minorHAnsi" w:eastAsiaTheme="minorEastAsia" w:hAnsiTheme="minorHAnsi" w:cstheme="minorBidi"/>
          <w:szCs w:val="24"/>
        </w:rPr>
      </w:pPr>
      <w:hyperlink w:anchor="_Toc464568644" w:history="1">
        <w:r w:rsidRPr="00B04CAE">
          <w:rPr>
            <w:rStyle w:val="Hyperlink"/>
          </w:rPr>
          <w:t>4.8</w:t>
        </w:r>
        <w:r>
          <w:rPr>
            <w:rFonts w:asciiTheme="minorHAnsi" w:eastAsiaTheme="minorEastAsia" w:hAnsiTheme="minorHAnsi" w:cstheme="minorBidi"/>
            <w:szCs w:val="24"/>
          </w:rPr>
          <w:tab/>
        </w:r>
        <w:r w:rsidRPr="00B04CAE">
          <w:rPr>
            <w:rStyle w:val="Hyperlink"/>
          </w:rPr>
          <w:t>Sharing a Test Record</w:t>
        </w:r>
        <w:r>
          <w:rPr>
            <w:webHidden/>
          </w:rPr>
          <w:tab/>
        </w:r>
        <w:r>
          <w:rPr>
            <w:webHidden/>
          </w:rPr>
          <w:fldChar w:fldCharType="begin"/>
        </w:r>
        <w:r>
          <w:rPr>
            <w:webHidden/>
          </w:rPr>
          <w:instrText xml:space="preserve"> PAGEREF _Toc464568644 \h </w:instrText>
        </w:r>
        <w:r>
          <w:rPr>
            <w:webHidden/>
          </w:rPr>
        </w:r>
        <w:r>
          <w:rPr>
            <w:webHidden/>
          </w:rPr>
          <w:fldChar w:fldCharType="separate"/>
        </w:r>
        <w:r>
          <w:rPr>
            <w:webHidden/>
          </w:rPr>
          <w:t>15</w:t>
        </w:r>
        <w:r>
          <w:rPr>
            <w:webHidden/>
          </w:rPr>
          <w:fldChar w:fldCharType="end"/>
        </w:r>
      </w:hyperlink>
    </w:p>
    <w:p w14:paraId="0FBA50C5" w14:textId="77777777" w:rsidR="00FF01B6" w:rsidRDefault="00FF01B6">
      <w:pPr>
        <w:pStyle w:val="TOC2"/>
        <w:rPr>
          <w:rFonts w:asciiTheme="minorHAnsi" w:eastAsiaTheme="minorEastAsia" w:hAnsiTheme="minorHAnsi" w:cstheme="minorBidi"/>
          <w:szCs w:val="24"/>
        </w:rPr>
      </w:pPr>
      <w:hyperlink w:anchor="_Toc464568645" w:history="1">
        <w:r w:rsidRPr="00B04CAE">
          <w:rPr>
            <w:rStyle w:val="Hyperlink"/>
          </w:rPr>
          <w:t>4.9</w:t>
        </w:r>
        <w:r>
          <w:rPr>
            <w:rFonts w:asciiTheme="minorHAnsi" w:eastAsiaTheme="minorEastAsia" w:hAnsiTheme="minorHAnsi" w:cstheme="minorBidi"/>
            <w:szCs w:val="24"/>
          </w:rPr>
          <w:tab/>
        </w:r>
        <w:r w:rsidRPr="00B04CAE">
          <w:rPr>
            <w:rStyle w:val="Hyperlink"/>
          </w:rPr>
          <w:t>Updating a Measure</w:t>
        </w:r>
        <w:r>
          <w:rPr>
            <w:webHidden/>
          </w:rPr>
          <w:tab/>
        </w:r>
        <w:r>
          <w:rPr>
            <w:webHidden/>
          </w:rPr>
          <w:fldChar w:fldCharType="begin"/>
        </w:r>
        <w:r>
          <w:rPr>
            <w:webHidden/>
          </w:rPr>
          <w:instrText xml:space="preserve"> PAGEREF _Toc464568645 \h </w:instrText>
        </w:r>
        <w:r>
          <w:rPr>
            <w:webHidden/>
          </w:rPr>
        </w:r>
        <w:r>
          <w:rPr>
            <w:webHidden/>
          </w:rPr>
          <w:fldChar w:fldCharType="separate"/>
        </w:r>
        <w:r>
          <w:rPr>
            <w:webHidden/>
          </w:rPr>
          <w:t>15</w:t>
        </w:r>
        <w:r>
          <w:rPr>
            <w:webHidden/>
          </w:rPr>
          <w:fldChar w:fldCharType="end"/>
        </w:r>
      </w:hyperlink>
    </w:p>
    <w:p w14:paraId="79B95507" w14:textId="77777777" w:rsidR="00FF01B6" w:rsidRDefault="00FF01B6">
      <w:pPr>
        <w:pStyle w:val="TOC2"/>
        <w:rPr>
          <w:rFonts w:asciiTheme="minorHAnsi" w:eastAsiaTheme="minorEastAsia" w:hAnsiTheme="minorHAnsi" w:cstheme="minorBidi"/>
          <w:szCs w:val="24"/>
        </w:rPr>
      </w:pPr>
      <w:hyperlink w:anchor="_Toc464568646" w:history="1">
        <w:r w:rsidRPr="00B04CAE">
          <w:rPr>
            <w:rStyle w:val="Hyperlink"/>
          </w:rPr>
          <w:t>4.10</w:t>
        </w:r>
        <w:r>
          <w:rPr>
            <w:rFonts w:asciiTheme="minorHAnsi" w:eastAsiaTheme="minorEastAsia" w:hAnsiTheme="minorHAnsi" w:cstheme="minorBidi"/>
            <w:szCs w:val="24"/>
          </w:rPr>
          <w:tab/>
        </w:r>
        <w:r w:rsidRPr="00B04CAE">
          <w:rPr>
            <w:rStyle w:val="Hyperlink"/>
          </w:rPr>
          <w:t>Deleting a Measure</w:t>
        </w:r>
        <w:r>
          <w:rPr>
            <w:webHidden/>
          </w:rPr>
          <w:tab/>
        </w:r>
        <w:r>
          <w:rPr>
            <w:webHidden/>
          </w:rPr>
          <w:fldChar w:fldCharType="begin"/>
        </w:r>
        <w:r>
          <w:rPr>
            <w:webHidden/>
          </w:rPr>
          <w:instrText xml:space="preserve"> PAGEREF _Toc464568646 \h </w:instrText>
        </w:r>
        <w:r>
          <w:rPr>
            <w:webHidden/>
          </w:rPr>
        </w:r>
        <w:r>
          <w:rPr>
            <w:webHidden/>
          </w:rPr>
          <w:fldChar w:fldCharType="separate"/>
        </w:r>
        <w:r>
          <w:rPr>
            <w:webHidden/>
          </w:rPr>
          <w:t>16</w:t>
        </w:r>
        <w:r>
          <w:rPr>
            <w:webHidden/>
          </w:rPr>
          <w:fldChar w:fldCharType="end"/>
        </w:r>
      </w:hyperlink>
    </w:p>
    <w:p w14:paraId="55FFE7FA" w14:textId="77777777" w:rsidR="00FF01B6" w:rsidRDefault="00FF01B6">
      <w:pPr>
        <w:pStyle w:val="TOC1"/>
        <w:rPr>
          <w:rFonts w:asciiTheme="minorHAnsi" w:eastAsiaTheme="minorEastAsia" w:hAnsiTheme="minorHAnsi" w:cstheme="minorBidi"/>
          <w:b w:val="0"/>
          <w:sz w:val="24"/>
          <w:szCs w:val="24"/>
        </w:rPr>
      </w:pPr>
      <w:hyperlink w:anchor="_Toc464568647" w:history="1">
        <w:r w:rsidRPr="00B04CAE">
          <w:rPr>
            <w:rStyle w:val="Hyperlink"/>
          </w:rPr>
          <w:t>5.</w:t>
        </w:r>
        <w:r>
          <w:rPr>
            <w:rFonts w:asciiTheme="minorHAnsi" w:eastAsiaTheme="minorEastAsia" w:hAnsiTheme="minorHAnsi" w:cstheme="minorBidi"/>
            <w:b w:val="0"/>
            <w:sz w:val="24"/>
            <w:szCs w:val="24"/>
          </w:rPr>
          <w:tab/>
        </w:r>
        <w:r w:rsidRPr="00B04CAE">
          <w:rPr>
            <w:rStyle w:val="Hyperlink"/>
          </w:rPr>
          <w:t>Building a Patient Test Record</w:t>
        </w:r>
        <w:r>
          <w:rPr>
            <w:webHidden/>
          </w:rPr>
          <w:tab/>
        </w:r>
        <w:r>
          <w:rPr>
            <w:webHidden/>
          </w:rPr>
          <w:fldChar w:fldCharType="begin"/>
        </w:r>
        <w:r>
          <w:rPr>
            <w:webHidden/>
          </w:rPr>
          <w:instrText xml:space="preserve"> PAGEREF _Toc464568647 \h </w:instrText>
        </w:r>
        <w:r>
          <w:rPr>
            <w:webHidden/>
          </w:rPr>
        </w:r>
        <w:r>
          <w:rPr>
            <w:webHidden/>
          </w:rPr>
          <w:fldChar w:fldCharType="separate"/>
        </w:r>
        <w:r>
          <w:rPr>
            <w:webHidden/>
          </w:rPr>
          <w:t>16</w:t>
        </w:r>
        <w:r>
          <w:rPr>
            <w:webHidden/>
          </w:rPr>
          <w:fldChar w:fldCharType="end"/>
        </w:r>
      </w:hyperlink>
    </w:p>
    <w:p w14:paraId="5573342A" w14:textId="77777777" w:rsidR="00FF01B6" w:rsidRDefault="00FF01B6">
      <w:pPr>
        <w:pStyle w:val="TOC2"/>
        <w:rPr>
          <w:rFonts w:asciiTheme="minorHAnsi" w:eastAsiaTheme="minorEastAsia" w:hAnsiTheme="minorHAnsi" w:cstheme="minorBidi"/>
          <w:szCs w:val="24"/>
        </w:rPr>
      </w:pPr>
      <w:hyperlink w:anchor="_Toc464568648" w:history="1">
        <w:r w:rsidRPr="00B04CAE">
          <w:rPr>
            <w:rStyle w:val="Hyperlink"/>
          </w:rPr>
          <w:t>5.1</w:t>
        </w:r>
        <w:r>
          <w:rPr>
            <w:rFonts w:asciiTheme="minorHAnsi" w:eastAsiaTheme="minorEastAsia" w:hAnsiTheme="minorHAnsi" w:cstheme="minorBidi"/>
            <w:szCs w:val="24"/>
          </w:rPr>
          <w:tab/>
        </w:r>
        <w:r w:rsidRPr="00B04CAE">
          <w:rPr>
            <w:rStyle w:val="Hyperlink"/>
          </w:rPr>
          <w:t>Overview</w:t>
        </w:r>
        <w:r>
          <w:rPr>
            <w:webHidden/>
          </w:rPr>
          <w:tab/>
        </w:r>
        <w:r>
          <w:rPr>
            <w:webHidden/>
          </w:rPr>
          <w:fldChar w:fldCharType="begin"/>
        </w:r>
        <w:r>
          <w:rPr>
            <w:webHidden/>
          </w:rPr>
          <w:instrText xml:space="preserve"> PAGEREF _Toc464568648 \h </w:instrText>
        </w:r>
        <w:r>
          <w:rPr>
            <w:webHidden/>
          </w:rPr>
        </w:r>
        <w:r>
          <w:rPr>
            <w:webHidden/>
          </w:rPr>
          <w:fldChar w:fldCharType="separate"/>
        </w:r>
        <w:r>
          <w:rPr>
            <w:webHidden/>
          </w:rPr>
          <w:t>16</w:t>
        </w:r>
        <w:r>
          <w:rPr>
            <w:webHidden/>
          </w:rPr>
          <w:fldChar w:fldCharType="end"/>
        </w:r>
      </w:hyperlink>
    </w:p>
    <w:p w14:paraId="3FA52100" w14:textId="77777777" w:rsidR="00FF01B6" w:rsidRDefault="00FF01B6">
      <w:pPr>
        <w:pStyle w:val="TOC2"/>
        <w:rPr>
          <w:rFonts w:asciiTheme="minorHAnsi" w:eastAsiaTheme="minorEastAsia" w:hAnsiTheme="minorHAnsi" w:cstheme="minorBidi"/>
          <w:szCs w:val="24"/>
        </w:rPr>
      </w:pPr>
      <w:hyperlink w:anchor="_Toc464568649" w:history="1">
        <w:r w:rsidRPr="00B04CAE">
          <w:rPr>
            <w:rStyle w:val="Hyperlink"/>
          </w:rPr>
          <w:t>5.2</w:t>
        </w:r>
        <w:r>
          <w:rPr>
            <w:rFonts w:asciiTheme="minorHAnsi" w:eastAsiaTheme="minorEastAsia" w:hAnsiTheme="minorHAnsi" w:cstheme="minorBidi"/>
            <w:szCs w:val="24"/>
          </w:rPr>
          <w:tab/>
        </w:r>
        <w:r w:rsidRPr="00B04CAE">
          <w:rPr>
            <w:rStyle w:val="Hyperlink"/>
          </w:rPr>
          <w:t>Building a Synthetic Patient</w:t>
        </w:r>
        <w:r>
          <w:rPr>
            <w:webHidden/>
          </w:rPr>
          <w:tab/>
        </w:r>
        <w:r>
          <w:rPr>
            <w:webHidden/>
          </w:rPr>
          <w:fldChar w:fldCharType="begin"/>
        </w:r>
        <w:r>
          <w:rPr>
            <w:webHidden/>
          </w:rPr>
          <w:instrText xml:space="preserve"> PAGEREF _Toc464568649 \h </w:instrText>
        </w:r>
        <w:r>
          <w:rPr>
            <w:webHidden/>
          </w:rPr>
        </w:r>
        <w:r>
          <w:rPr>
            <w:webHidden/>
          </w:rPr>
          <w:fldChar w:fldCharType="separate"/>
        </w:r>
        <w:r>
          <w:rPr>
            <w:webHidden/>
          </w:rPr>
          <w:t>17</w:t>
        </w:r>
        <w:r>
          <w:rPr>
            <w:webHidden/>
          </w:rPr>
          <w:fldChar w:fldCharType="end"/>
        </w:r>
      </w:hyperlink>
    </w:p>
    <w:p w14:paraId="3CEFCC80" w14:textId="77777777" w:rsidR="00FF01B6" w:rsidRDefault="00FF01B6">
      <w:pPr>
        <w:pStyle w:val="TOC2"/>
        <w:rPr>
          <w:rFonts w:asciiTheme="minorHAnsi" w:eastAsiaTheme="minorEastAsia" w:hAnsiTheme="minorHAnsi" w:cstheme="minorBidi"/>
          <w:szCs w:val="24"/>
        </w:rPr>
      </w:pPr>
      <w:hyperlink w:anchor="_Toc464568650" w:history="1">
        <w:r w:rsidRPr="00B04CAE">
          <w:rPr>
            <w:rStyle w:val="Hyperlink"/>
          </w:rPr>
          <w:t>5.3</w:t>
        </w:r>
        <w:r>
          <w:rPr>
            <w:rFonts w:asciiTheme="minorHAnsi" w:eastAsiaTheme="minorEastAsia" w:hAnsiTheme="minorHAnsi" w:cstheme="minorBidi"/>
            <w:szCs w:val="24"/>
          </w:rPr>
          <w:tab/>
        </w:r>
        <w:r w:rsidRPr="00B04CAE">
          <w:rPr>
            <w:rStyle w:val="Hyperlink"/>
          </w:rPr>
          <w:t>Building the Patient History</w:t>
        </w:r>
        <w:r>
          <w:rPr>
            <w:webHidden/>
          </w:rPr>
          <w:tab/>
        </w:r>
        <w:r>
          <w:rPr>
            <w:webHidden/>
          </w:rPr>
          <w:fldChar w:fldCharType="begin"/>
        </w:r>
        <w:r>
          <w:rPr>
            <w:webHidden/>
          </w:rPr>
          <w:instrText xml:space="preserve"> PAGEREF _Toc464568650 \h </w:instrText>
        </w:r>
        <w:r>
          <w:rPr>
            <w:webHidden/>
          </w:rPr>
        </w:r>
        <w:r>
          <w:rPr>
            <w:webHidden/>
          </w:rPr>
          <w:fldChar w:fldCharType="separate"/>
        </w:r>
        <w:r>
          <w:rPr>
            <w:webHidden/>
          </w:rPr>
          <w:t>18</w:t>
        </w:r>
        <w:r>
          <w:rPr>
            <w:webHidden/>
          </w:rPr>
          <w:fldChar w:fldCharType="end"/>
        </w:r>
      </w:hyperlink>
    </w:p>
    <w:p w14:paraId="568519A0" w14:textId="77777777" w:rsidR="00FF01B6" w:rsidRDefault="00FF01B6">
      <w:pPr>
        <w:pStyle w:val="TOC3"/>
        <w:rPr>
          <w:rFonts w:asciiTheme="minorHAnsi" w:eastAsiaTheme="minorEastAsia" w:hAnsiTheme="minorHAnsi" w:cstheme="minorBidi"/>
          <w:noProof/>
          <w:szCs w:val="24"/>
        </w:rPr>
      </w:pPr>
      <w:hyperlink w:anchor="_Toc464568651" w:history="1">
        <w:r w:rsidRPr="00B04CAE">
          <w:rPr>
            <w:rStyle w:val="Hyperlink"/>
            <w:noProof/>
          </w:rPr>
          <w:t>5.3.1</w:t>
        </w:r>
        <w:r>
          <w:rPr>
            <w:rFonts w:asciiTheme="minorHAnsi" w:eastAsiaTheme="minorEastAsia" w:hAnsiTheme="minorHAnsi" w:cstheme="minorBidi"/>
            <w:noProof/>
            <w:szCs w:val="24"/>
          </w:rPr>
          <w:tab/>
        </w:r>
        <w:r w:rsidRPr="00B04CAE">
          <w:rPr>
            <w:rStyle w:val="Hyperlink"/>
            <w:noProof/>
          </w:rPr>
          <w:t>Patient History Items that Fulfill Past Items</w:t>
        </w:r>
        <w:r>
          <w:rPr>
            <w:noProof/>
            <w:webHidden/>
          </w:rPr>
          <w:tab/>
        </w:r>
        <w:r>
          <w:rPr>
            <w:noProof/>
            <w:webHidden/>
          </w:rPr>
          <w:fldChar w:fldCharType="begin"/>
        </w:r>
        <w:r>
          <w:rPr>
            <w:noProof/>
            <w:webHidden/>
          </w:rPr>
          <w:instrText xml:space="preserve"> PAGEREF _Toc464568651 \h </w:instrText>
        </w:r>
        <w:r>
          <w:rPr>
            <w:noProof/>
            <w:webHidden/>
          </w:rPr>
        </w:r>
        <w:r>
          <w:rPr>
            <w:noProof/>
            <w:webHidden/>
          </w:rPr>
          <w:fldChar w:fldCharType="separate"/>
        </w:r>
        <w:r>
          <w:rPr>
            <w:noProof/>
            <w:webHidden/>
          </w:rPr>
          <w:t>20</w:t>
        </w:r>
        <w:r>
          <w:rPr>
            <w:noProof/>
            <w:webHidden/>
          </w:rPr>
          <w:fldChar w:fldCharType="end"/>
        </w:r>
      </w:hyperlink>
    </w:p>
    <w:p w14:paraId="4B34E1C5" w14:textId="77777777" w:rsidR="00FF01B6" w:rsidRDefault="00FF01B6">
      <w:pPr>
        <w:pStyle w:val="TOC3"/>
        <w:rPr>
          <w:rFonts w:asciiTheme="minorHAnsi" w:eastAsiaTheme="minorEastAsia" w:hAnsiTheme="minorHAnsi" w:cstheme="minorBidi"/>
          <w:noProof/>
          <w:szCs w:val="24"/>
        </w:rPr>
      </w:pPr>
      <w:hyperlink w:anchor="_Toc464568652" w:history="1">
        <w:r w:rsidRPr="00B04CAE">
          <w:rPr>
            <w:rStyle w:val="Hyperlink"/>
            <w:noProof/>
          </w:rPr>
          <w:t>5.3.2</w:t>
        </w:r>
        <w:r>
          <w:rPr>
            <w:rFonts w:asciiTheme="minorHAnsi" w:eastAsiaTheme="minorEastAsia" w:hAnsiTheme="minorHAnsi" w:cstheme="minorBidi"/>
            <w:noProof/>
            <w:szCs w:val="24"/>
          </w:rPr>
          <w:tab/>
        </w:r>
        <w:r w:rsidRPr="00B04CAE">
          <w:rPr>
            <w:rStyle w:val="Hyperlink"/>
            <w:noProof/>
          </w:rPr>
          <w:t>Representing a Cumulative Medication Duration</w:t>
        </w:r>
        <w:r>
          <w:rPr>
            <w:noProof/>
            <w:webHidden/>
          </w:rPr>
          <w:tab/>
        </w:r>
        <w:r>
          <w:rPr>
            <w:noProof/>
            <w:webHidden/>
          </w:rPr>
          <w:fldChar w:fldCharType="begin"/>
        </w:r>
        <w:r>
          <w:rPr>
            <w:noProof/>
            <w:webHidden/>
          </w:rPr>
          <w:instrText xml:space="preserve"> PAGEREF _Toc464568652 \h </w:instrText>
        </w:r>
        <w:r>
          <w:rPr>
            <w:noProof/>
            <w:webHidden/>
          </w:rPr>
        </w:r>
        <w:r>
          <w:rPr>
            <w:noProof/>
            <w:webHidden/>
          </w:rPr>
          <w:fldChar w:fldCharType="separate"/>
        </w:r>
        <w:r>
          <w:rPr>
            <w:noProof/>
            <w:webHidden/>
          </w:rPr>
          <w:t>20</w:t>
        </w:r>
        <w:r>
          <w:rPr>
            <w:noProof/>
            <w:webHidden/>
          </w:rPr>
          <w:fldChar w:fldCharType="end"/>
        </w:r>
      </w:hyperlink>
    </w:p>
    <w:p w14:paraId="46C629D1" w14:textId="77777777" w:rsidR="00FF01B6" w:rsidRDefault="00FF01B6">
      <w:pPr>
        <w:pStyle w:val="TOC2"/>
        <w:rPr>
          <w:rFonts w:asciiTheme="minorHAnsi" w:eastAsiaTheme="minorEastAsia" w:hAnsiTheme="minorHAnsi" w:cstheme="minorBidi"/>
          <w:szCs w:val="24"/>
        </w:rPr>
      </w:pPr>
      <w:hyperlink w:anchor="_Toc464568653" w:history="1">
        <w:r w:rsidRPr="00B04CAE">
          <w:rPr>
            <w:rStyle w:val="Hyperlink"/>
          </w:rPr>
          <w:t>5.4</w:t>
        </w:r>
        <w:r>
          <w:rPr>
            <w:rFonts w:asciiTheme="minorHAnsi" w:eastAsiaTheme="minorEastAsia" w:hAnsiTheme="minorHAnsi" w:cstheme="minorBidi"/>
            <w:szCs w:val="24"/>
          </w:rPr>
          <w:tab/>
        </w:r>
        <w:r w:rsidRPr="00B04CAE">
          <w:rPr>
            <w:rStyle w:val="Hyperlink"/>
          </w:rPr>
          <w:t>Incremental Calculation</w:t>
        </w:r>
        <w:r>
          <w:rPr>
            <w:webHidden/>
          </w:rPr>
          <w:tab/>
        </w:r>
        <w:r>
          <w:rPr>
            <w:webHidden/>
          </w:rPr>
          <w:fldChar w:fldCharType="begin"/>
        </w:r>
        <w:r>
          <w:rPr>
            <w:webHidden/>
          </w:rPr>
          <w:instrText xml:space="preserve"> PAGEREF _Toc464568653 \h </w:instrText>
        </w:r>
        <w:r>
          <w:rPr>
            <w:webHidden/>
          </w:rPr>
        </w:r>
        <w:r>
          <w:rPr>
            <w:webHidden/>
          </w:rPr>
          <w:fldChar w:fldCharType="separate"/>
        </w:r>
        <w:r>
          <w:rPr>
            <w:webHidden/>
          </w:rPr>
          <w:t>21</w:t>
        </w:r>
        <w:r>
          <w:rPr>
            <w:webHidden/>
          </w:rPr>
          <w:fldChar w:fldCharType="end"/>
        </w:r>
      </w:hyperlink>
    </w:p>
    <w:p w14:paraId="3B3F1C4E" w14:textId="77777777" w:rsidR="00FF01B6" w:rsidRDefault="00FF01B6">
      <w:pPr>
        <w:pStyle w:val="TOC2"/>
        <w:rPr>
          <w:rFonts w:asciiTheme="minorHAnsi" w:eastAsiaTheme="minorEastAsia" w:hAnsiTheme="minorHAnsi" w:cstheme="minorBidi"/>
          <w:szCs w:val="24"/>
        </w:rPr>
      </w:pPr>
      <w:hyperlink w:anchor="_Toc464568654" w:history="1">
        <w:r w:rsidRPr="00B04CAE">
          <w:rPr>
            <w:rStyle w:val="Hyperlink"/>
          </w:rPr>
          <w:t>5.5</w:t>
        </w:r>
        <w:r>
          <w:rPr>
            <w:rFonts w:asciiTheme="minorHAnsi" w:eastAsiaTheme="minorEastAsia" w:hAnsiTheme="minorHAnsi" w:cstheme="minorBidi"/>
            <w:szCs w:val="24"/>
          </w:rPr>
          <w:tab/>
        </w:r>
        <w:r w:rsidRPr="00B04CAE">
          <w:rPr>
            <w:rStyle w:val="Hyperlink"/>
          </w:rPr>
          <w:t>Outdated Code Sets</w:t>
        </w:r>
        <w:r>
          <w:rPr>
            <w:webHidden/>
          </w:rPr>
          <w:tab/>
        </w:r>
        <w:r>
          <w:rPr>
            <w:webHidden/>
          </w:rPr>
          <w:fldChar w:fldCharType="begin"/>
        </w:r>
        <w:r>
          <w:rPr>
            <w:webHidden/>
          </w:rPr>
          <w:instrText xml:space="preserve"> PAGEREF _Toc464568654 \h </w:instrText>
        </w:r>
        <w:r>
          <w:rPr>
            <w:webHidden/>
          </w:rPr>
        </w:r>
        <w:r>
          <w:rPr>
            <w:webHidden/>
          </w:rPr>
          <w:fldChar w:fldCharType="separate"/>
        </w:r>
        <w:r>
          <w:rPr>
            <w:webHidden/>
          </w:rPr>
          <w:t>22</w:t>
        </w:r>
        <w:r>
          <w:rPr>
            <w:webHidden/>
          </w:rPr>
          <w:fldChar w:fldCharType="end"/>
        </w:r>
      </w:hyperlink>
    </w:p>
    <w:p w14:paraId="7F2DACF5" w14:textId="77777777" w:rsidR="00FF01B6" w:rsidRDefault="00FF01B6">
      <w:pPr>
        <w:pStyle w:val="TOC1"/>
        <w:rPr>
          <w:rFonts w:asciiTheme="minorHAnsi" w:eastAsiaTheme="minorEastAsia" w:hAnsiTheme="minorHAnsi" w:cstheme="minorBidi"/>
          <w:b w:val="0"/>
          <w:sz w:val="24"/>
          <w:szCs w:val="24"/>
        </w:rPr>
      </w:pPr>
      <w:hyperlink w:anchor="_Toc464568655" w:history="1">
        <w:r w:rsidRPr="00B04CAE">
          <w:rPr>
            <w:rStyle w:val="Hyperlink"/>
          </w:rPr>
          <w:t>6.</w:t>
        </w:r>
        <w:r>
          <w:rPr>
            <w:rFonts w:asciiTheme="minorHAnsi" w:eastAsiaTheme="minorEastAsia" w:hAnsiTheme="minorHAnsi" w:cstheme="minorBidi"/>
            <w:b w:val="0"/>
            <w:sz w:val="24"/>
            <w:szCs w:val="24"/>
          </w:rPr>
          <w:tab/>
        </w:r>
        <w:r w:rsidRPr="00B04CAE">
          <w:rPr>
            <w:rStyle w:val="Hyperlink"/>
          </w:rPr>
          <w:t>Patient Dashboard</w:t>
        </w:r>
        <w:r>
          <w:rPr>
            <w:webHidden/>
          </w:rPr>
          <w:tab/>
        </w:r>
        <w:r>
          <w:rPr>
            <w:webHidden/>
          </w:rPr>
          <w:fldChar w:fldCharType="begin"/>
        </w:r>
        <w:r>
          <w:rPr>
            <w:webHidden/>
          </w:rPr>
          <w:instrText xml:space="preserve"> PAGEREF _Toc464568655 \h </w:instrText>
        </w:r>
        <w:r>
          <w:rPr>
            <w:webHidden/>
          </w:rPr>
        </w:r>
        <w:r>
          <w:rPr>
            <w:webHidden/>
          </w:rPr>
          <w:fldChar w:fldCharType="separate"/>
        </w:r>
        <w:r>
          <w:rPr>
            <w:webHidden/>
          </w:rPr>
          <w:t>23</w:t>
        </w:r>
        <w:r>
          <w:rPr>
            <w:webHidden/>
          </w:rPr>
          <w:fldChar w:fldCharType="end"/>
        </w:r>
      </w:hyperlink>
    </w:p>
    <w:p w14:paraId="16511DEE" w14:textId="77777777" w:rsidR="00FF01B6" w:rsidRDefault="00FF01B6">
      <w:pPr>
        <w:pStyle w:val="TOC2"/>
        <w:rPr>
          <w:rFonts w:asciiTheme="minorHAnsi" w:eastAsiaTheme="minorEastAsia" w:hAnsiTheme="minorHAnsi" w:cstheme="minorBidi"/>
          <w:szCs w:val="24"/>
        </w:rPr>
      </w:pPr>
      <w:hyperlink w:anchor="_Toc464568656" w:history="1">
        <w:r w:rsidRPr="00B04CAE">
          <w:rPr>
            <w:rStyle w:val="Hyperlink"/>
          </w:rPr>
          <w:t>6.1</w:t>
        </w:r>
        <w:r>
          <w:rPr>
            <w:rFonts w:asciiTheme="minorHAnsi" w:eastAsiaTheme="minorEastAsia" w:hAnsiTheme="minorHAnsi" w:cstheme="minorBidi"/>
            <w:szCs w:val="24"/>
          </w:rPr>
          <w:tab/>
        </w:r>
        <w:r w:rsidRPr="00B04CAE">
          <w:rPr>
            <w:rStyle w:val="Hyperlink"/>
          </w:rPr>
          <w:t>Overview</w:t>
        </w:r>
        <w:r>
          <w:rPr>
            <w:webHidden/>
          </w:rPr>
          <w:tab/>
        </w:r>
        <w:r>
          <w:rPr>
            <w:webHidden/>
          </w:rPr>
          <w:fldChar w:fldCharType="begin"/>
        </w:r>
        <w:r>
          <w:rPr>
            <w:webHidden/>
          </w:rPr>
          <w:instrText xml:space="preserve"> PAGEREF _Toc464568656 \h </w:instrText>
        </w:r>
        <w:r>
          <w:rPr>
            <w:webHidden/>
          </w:rPr>
        </w:r>
        <w:r>
          <w:rPr>
            <w:webHidden/>
          </w:rPr>
          <w:fldChar w:fldCharType="separate"/>
        </w:r>
        <w:r>
          <w:rPr>
            <w:webHidden/>
          </w:rPr>
          <w:t>23</w:t>
        </w:r>
        <w:r>
          <w:rPr>
            <w:webHidden/>
          </w:rPr>
          <w:fldChar w:fldCharType="end"/>
        </w:r>
      </w:hyperlink>
    </w:p>
    <w:p w14:paraId="40F5EEBB" w14:textId="77777777" w:rsidR="00FF01B6" w:rsidRDefault="00FF01B6">
      <w:pPr>
        <w:pStyle w:val="TOC2"/>
        <w:rPr>
          <w:rFonts w:asciiTheme="minorHAnsi" w:eastAsiaTheme="minorEastAsia" w:hAnsiTheme="minorHAnsi" w:cstheme="minorBidi"/>
          <w:szCs w:val="24"/>
        </w:rPr>
      </w:pPr>
      <w:hyperlink w:anchor="_Toc464568657" w:history="1">
        <w:r w:rsidRPr="00B04CAE">
          <w:rPr>
            <w:rStyle w:val="Hyperlink"/>
          </w:rPr>
          <w:t>6.2</w:t>
        </w:r>
        <w:r>
          <w:rPr>
            <w:rFonts w:asciiTheme="minorHAnsi" w:eastAsiaTheme="minorEastAsia" w:hAnsiTheme="minorHAnsi" w:cstheme="minorBidi"/>
            <w:szCs w:val="24"/>
          </w:rPr>
          <w:tab/>
        </w:r>
        <w:r w:rsidRPr="00B04CAE">
          <w:rPr>
            <w:rStyle w:val="Hyperlink"/>
          </w:rPr>
          <w:t>Adding and Editing Patients</w:t>
        </w:r>
        <w:r>
          <w:rPr>
            <w:webHidden/>
          </w:rPr>
          <w:tab/>
        </w:r>
        <w:r>
          <w:rPr>
            <w:webHidden/>
          </w:rPr>
          <w:fldChar w:fldCharType="begin"/>
        </w:r>
        <w:r>
          <w:rPr>
            <w:webHidden/>
          </w:rPr>
          <w:instrText xml:space="preserve"> PAGEREF _Toc464568657 \h </w:instrText>
        </w:r>
        <w:r>
          <w:rPr>
            <w:webHidden/>
          </w:rPr>
        </w:r>
        <w:r>
          <w:rPr>
            <w:webHidden/>
          </w:rPr>
          <w:fldChar w:fldCharType="separate"/>
        </w:r>
        <w:r>
          <w:rPr>
            <w:webHidden/>
          </w:rPr>
          <w:t>25</w:t>
        </w:r>
        <w:r>
          <w:rPr>
            <w:webHidden/>
          </w:rPr>
          <w:fldChar w:fldCharType="end"/>
        </w:r>
      </w:hyperlink>
    </w:p>
    <w:p w14:paraId="35D44969" w14:textId="77777777" w:rsidR="00FF01B6" w:rsidRDefault="00FF01B6">
      <w:pPr>
        <w:pStyle w:val="TOC1"/>
        <w:rPr>
          <w:rFonts w:asciiTheme="minorHAnsi" w:eastAsiaTheme="minorEastAsia" w:hAnsiTheme="minorHAnsi" w:cstheme="minorBidi"/>
          <w:b w:val="0"/>
          <w:sz w:val="24"/>
          <w:szCs w:val="24"/>
        </w:rPr>
      </w:pPr>
      <w:hyperlink w:anchor="_Toc464568658" w:history="1">
        <w:r w:rsidRPr="00B04CAE">
          <w:rPr>
            <w:rStyle w:val="Hyperlink"/>
          </w:rPr>
          <w:t>7.</w:t>
        </w:r>
        <w:r>
          <w:rPr>
            <w:rFonts w:asciiTheme="minorHAnsi" w:eastAsiaTheme="minorEastAsia" w:hAnsiTheme="minorHAnsi" w:cstheme="minorBidi"/>
            <w:b w:val="0"/>
            <w:sz w:val="24"/>
            <w:szCs w:val="24"/>
          </w:rPr>
          <w:tab/>
        </w:r>
        <w:r w:rsidRPr="00B04CAE">
          <w:rPr>
            <w:rStyle w:val="Hyperlink"/>
          </w:rPr>
          <w:t>CQL Learning Tool</w:t>
        </w:r>
        <w:r>
          <w:rPr>
            <w:webHidden/>
          </w:rPr>
          <w:tab/>
        </w:r>
        <w:r>
          <w:rPr>
            <w:webHidden/>
          </w:rPr>
          <w:fldChar w:fldCharType="begin"/>
        </w:r>
        <w:r>
          <w:rPr>
            <w:webHidden/>
          </w:rPr>
          <w:instrText xml:space="preserve"> PAGEREF _Toc464568658 \h </w:instrText>
        </w:r>
        <w:r>
          <w:rPr>
            <w:webHidden/>
          </w:rPr>
        </w:r>
        <w:r>
          <w:rPr>
            <w:webHidden/>
          </w:rPr>
          <w:fldChar w:fldCharType="separate"/>
        </w:r>
        <w:r>
          <w:rPr>
            <w:webHidden/>
          </w:rPr>
          <w:t>26</w:t>
        </w:r>
        <w:r>
          <w:rPr>
            <w:webHidden/>
          </w:rPr>
          <w:fldChar w:fldCharType="end"/>
        </w:r>
      </w:hyperlink>
    </w:p>
    <w:p w14:paraId="2C1113F1" w14:textId="77777777" w:rsidR="00FF01B6" w:rsidRDefault="00FF01B6">
      <w:pPr>
        <w:pStyle w:val="TOC2"/>
        <w:rPr>
          <w:rFonts w:asciiTheme="minorHAnsi" w:eastAsiaTheme="minorEastAsia" w:hAnsiTheme="minorHAnsi" w:cstheme="minorBidi"/>
          <w:szCs w:val="24"/>
        </w:rPr>
      </w:pPr>
      <w:hyperlink w:anchor="_Toc464568659" w:history="1">
        <w:r w:rsidRPr="00B04CAE">
          <w:rPr>
            <w:rStyle w:val="Hyperlink"/>
          </w:rPr>
          <w:t>7.1</w:t>
        </w:r>
        <w:r>
          <w:rPr>
            <w:rFonts w:asciiTheme="minorHAnsi" w:eastAsiaTheme="minorEastAsia" w:hAnsiTheme="minorHAnsi" w:cstheme="minorBidi"/>
            <w:szCs w:val="24"/>
          </w:rPr>
          <w:tab/>
        </w:r>
        <w:r w:rsidRPr="00B04CAE">
          <w:rPr>
            <w:rStyle w:val="Hyperlink"/>
          </w:rPr>
          <w:t>Overview</w:t>
        </w:r>
        <w:r>
          <w:rPr>
            <w:webHidden/>
          </w:rPr>
          <w:tab/>
        </w:r>
        <w:r>
          <w:rPr>
            <w:webHidden/>
          </w:rPr>
          <w:fldChar w:fldCharType="begin"/>
        </w:r>
        <w:r>
          <w:rPr>
            <w:webHidden/>
          </w:rPr>
          <w:instrText xml:space="preserve"> PAGEREF _Toc464568659 \h </w:instrText>
        </w:r>
        <w:r>
          <w:rPr>
            <w:webHidden/>
          </w:rPr>
        </w:r>
        <w:r>
          <w:rPr>
            <w:webHidden/>
          </w:rPr>
          <w:fldChar w:fldCharType="separate"/>
        </w:r>
        <w:r>
          <w:rPr>
            <w:webHidden/>
          </w:rPr>
          <w:t>26</w:t>
        </w:r>
        <w:r>
          <w:rPr>
            <w:webHidden/>
          </w:rPr>
          <w:fldChar w:fldCharType="end"/>
        </w:r>
      </w:hyperlink>
    </w:p>
    <w:p w14:paraId="2636D361" w14:textId="77777777" w:rsidR="00FF01B6" w:rsidRDefault="00FF01B6">
      <w:pPr>
        <w:pStyle w:val="TOC1"/>
        <w:rPr>
          <w:rFonts w:asciiTheme="minorHAnsi" w:eastAsiaTheme="minorEastAsia" w:hAnsiTheme="minorHAnsi" w:cstheme="minorBidi"/>
          <w:b w:val="0"/>
          <w:sz w:val="24"/>
          <w:szCs w:val="24"/>
        </w:rPr>
      </w:pPr>
      <w:hyperlink w:anchor="_Toc464568660" w:history="1">
        <w:r w:rsidRPr="00B04CAE">
          <w:rPr>
            <w:rStyle w:val="Hyperlink"/>
          </w:rPr>
          <w:t>8.</w:t>
        </w:r>
        <w:r>
          <w:rPr>
            <w:rFonts w:asciiTheme="minorHAnsi" w:eastAsiaTheme="minorEastAsia" w:hAnsiTheme="minorHAnsi" w:cstheme="minorBidi"/>
            <w:b w:val="0"/>
            <w:sz w:val="24"/>
            <w:szCs w:val="24"/>
          </w:rPr>
          <w:tab/>
        </w:r>
        <w:r w:rsidRPr="00B04CAE">
          <w:rPr>
            <w:rStyle w:val="Hyperlink"/>
          </w:rPr>
          <w:t>Importing Patients from the Patient Bank</w:t>
        </w:r>
        <w:r>
          <w:rPr>
            <w:webHidden/>
          </w:rPr>
          <w:tab/>
        </w:r>
        <w:r>
          <w:rPr>
            <w:webHidden/>
          </w:rPr>
          <w:fldChar w:fldCharType="begin"/>
        </w:r>
        <w:r>
          <w:rPr>
            <w:webHidden/>
          </w:rPr>
          <w:instrText xml:space="preserve"> PAGEREF _Toc464568660 \h </w:instrText>
        </w:r>
        <w:r>
          <w:rPr>
            <w:webHidden/>
          </w:rPr>
        </w:r>
        <w:r>
          <w:rPr>
            <w:webHidden/>
          </w:rPr>
          <w:fldChar w:fldCharType="separate"/>
        </w:r>
        <w:r>
          <w:rPr>
            <w:webHidden/>
          </w:rPr>
          <w:t>28</w:t>
        </w:r>
        <w:r>
          <w:rPr>
            <w:webHidden/>
          </w:rPr>
          <w:fldChar w:fldCharType="end"/>
        </w:r>
      </w:hyperlink>
    </w:p>
    <w:p w14:paraId="2057E703" w14:textId="77777777" w:rsidR="00FF01B6" w:rsidRDefault="00FF01B6">
      <w:pPr>
        <w:pStyle w:val="TOC2"/>
        <w:rPr>
          <w:rFonts w:asciiTheme="minorHAnsi" w:eastAsiaTheme="minorEastAsia" w:hAnsiTheme="minorHAnsi" w:cstheme="minorBidi"/>
          <w:szCs w:val="24"/>
        </w:rPr>
      </w:pPr>
      <w:hyperlink w:anchor="_Toc464568661" w:history="1">
        <w:r w:rsidRPr="00B04CAE">
          <w:rPr>
            <w:rStyle w:val="Hyperlink"/>
          </w:rPr>
          <w:t>8.1</w:t>
        </w:r>
        <w:r>
          <w:rPr>
            <w:rFonts w:asciiTheme="minorHAnsi" w:eastAsiaTheme="minorEastAsia" w:hAnsiTheme="minorHAnsi" w:cstheme="minorBidi"/>
            <w:szCs w:val="24"/>
          </w:rPr>
          <w:tab/>
        </w:r>
        <w:r w:rsidRPr="00B04CAE">
          <w:rPr>
            <w:rStyle w:val="Hyperlink"/>
          </w:rPr>
          <w:t>Overview</w:t>
        </w:r>
        <w:r>
          <w:rPr>
            <w:webHidden/>
          </w:rPr>
          <w:tab/>
        </w:r>
        <w:r>
          <w:rPr>
            <w:webHidden/>
          </w:rPr>
          <w:fldChar w:fldCharType="begin"/>
        </w:r>
        <w:r>
          <w:rPr>
            <w:webHidden/>
          </w:rPr>
          <w:instrText xml:space="preserve"> PAGEREF _Toc464568661 \h </w:instrText>
        </w:r>
        <w:r>
          <w:rPr>
            <w:webHidden/>
          </w:rPr>
        </w:r>
        <w:r>
          <w:rPr>
            <w:webHidden/>
          </w:rPr>
          <w:fldChar w:fldCharType="separate"/>
        </w:r>
        <w:r>
          <w:rPr>
            <w:webHidden/>
          </w:rPr>
          <w:t>28</w:t>
        </w:r>
        <w:r>
          <w:rPr>
            <w:webHidden/>
          </w:rPr>
          <w:fldChar w:fldCharType="end"/>
        </w:r>
      </w:hyperlink>
    </w:p>
    <w:p w14:paraId="67462F76" w14:textId="77777777" w:rsidR="00FF01B6" w:rsidRDefault="00FF01B6">
      <w:pPr>
        <w:pStyle w:val="TOC2"/>
        <w:rPr>
          <w:rFonts w:asciiTheme="minorHAnsi" w:eastAsiaTheme="minorEastAsia" w:hAnsiTheme="minorHAnsi" w:cstheme="minorBidi"/>
          <w:szCs w:val="24"/>
        </w:rPr>
      </w:pPr>
      <w:hyperlink w:anchor="_Toc464568662" w:history="1">
        <w:r w:rsidRPr="00B04CAE">
          <w:rPr>
            <w:rStyle w:val="Hyperlink"/>
          </w:rPr>
          <w:t>8.2</w:t>
        </w:r>
        <w:r>
          <w:rPr>
            <w:rFonts w:asciiTheme="minorHAnsi" w:eastAsiaTheme="minorEastAsia" w:hAnsiTheme="minorHAnsi" w:cstheme="minorBidi"/>
            <w:szCs w:val="24"/>
          </w:rPr>
          <w:tab/>
        </w:r>
        <w:r w:rsidRPr="00B04CAE">
          <w:rPr>
            <w:rStyle w:val="Hyperlink"/>
          </w:rPr>
          <w:t>Filtering Patient Results</w:t>
        </w:r>
        <w:r>
          <w:rPr>
            <w:webHidden/>
          </w:rPr>
          <w:tab/>
        </w:r>
        <w:r>
          <w:rPr>
            <w:webHidden/>
          </w:rPr>
          <w:fldChar w:fldCharType="begin"/>
        </w:r>
        <w:r>
          <w:rPr>
            <w:webHidden/>
          </w:rPr>
          <w:instrText xml:space="preserve"> PAGEREF _Toc464568662 \h </w:instrText>
        </w:r>
        <w:r>
          <w:rPr>
            <w:webHidden/>
          </w:rPr>
        </w:r>
        <w:r>
          <w:rPr>
            <w:webHidden/>
          </w:rPr>
          <w:fldChar w:fldCharType="separate"/>
        </w:r>
        <w:r>
          <w:rPr>
            <w:webHidden/>
          </w:rPr>
          <w:t>30</w:t>
        </w:r>
        <w:r>
          <w:rPr>
            <w:webHidden/>
          </w:rPr>
          <w:fldChar w:fldCharType="end"/>
        </w:r>
      </w:hyperlink>
    </w:p>
    <w:p w14:paraId="0A97A5C0" w14:textId="77777777" w:rsidR="00FF01B6" w:rsidRDefault="00FF01B6">
      <w:pPr>
        <w:pStyle w:val="TOC2"/>
        <w:rPr>
          <w:rFonts w:asciiTheme="minorHAnsi" w:eastAsiaTheme="minorEastAsia" w:hAnsiTheme="minorHAnsi" w:cstheme="minorBidi"/>
          <w:szCs w:val="24"/>
        </w:rPr>
      </w:pPr>
      <w:hyperlink w:anchor="_Toc464568663" w:history="1">
        <w:r w:rsidRPr="00B04CAE">
          <w:rPr>
            <w:rStyle w:val="Hyperlink"/>
          </w:rPr>
          <w:t>8.3</w:t>
        </w:r>
        <w:r>
          <w:rPr>
            <w:rFonts w:asciiTheme="minorHAnsi" w:eastAsiaTheme="minorEastAsia" w:hAnsiTheme="minorHAnsi" w:cstheme="minorBidi"/>
            <w:szCs w:val="24"/>
          </w:rPr>
          <w:tab/>
        </w:r>
        <w:r w:rsidRPr="00B04CAE">
          <w:rPr>
            <w:rStyle w:val="Hyperlink"/>
          </w:rPr>
          <w:t>Using Test Patients</w:t>
        </w:r>
        <w:r>
          <w:rPr>
            <w:webHidden/>
          </w:rPr>
          <w:tab/>
        </w:r>
        <w:r>
          <w:rPr>
            <w:webHidden/>
          </w:rPr>
          <w:fldChar w:fldCharType="begin"/>
        </w:r>
        <w:r>
          <w:rPr>
            <w:webHidden/>
          </w:rPr>
          <w:instrText xml:space="preserve"> PAGEREF _Toc464568663 \h </w:instrText>
        </w:r>
        <w:r>
          <w:rPr>
            <w:webHidden/>
          </w:rPr>
        </w:r>
        <w:r>
          <w:rPr>
            <w:webHidden/>
          </w:rPr>
          <w:fldChar w:fldCharType="separate"/>
        </w:r>
        <w:r>
          <w:rPr>
            <w:webHidden/>
          </w:rPr>
          <w:t>30</w:t>
        </w:r>
        <w:r>
          <w:rPr>
            <w:webHidden/>
          </w:rPr>
          <w:fldChar w:fldCharType="end"/>
        </w:r>
      </w:hyperlink>
    </w:p>
    <w:p w14:paraId="76BE6F18" w14:textId="77777777" w:rsidR="00FF01B6" w:rsidRDefault="00FF01B6">
      <w:pPr>
        <w:pStyle w:val="TOC1"/>
        <w:rPr>
          <w:rFonts w:asciiTheme="minorHAnsi" w:eastAsiaTheme="minorEastAsia" w:hAnsiTheme="minorHAnsi" w:cstheme="minorBidi"/>
          <w:b w:val="0"/>
          <w:sz w:val="24"/>
          <w:szCs w:val="24"/>
        </w:rPr>
      </w:pPr>
      <w:hyperlink w:anchor="_Toc464568664" w:history="1">
        <w:r w:rsidRPr="00B04CAE">
          <w:rPr>
            <w:rStyle w:val="Hyperlink"/>
          </w:rPr>
          <w:t>9.</w:t>
        </w:r>
        <w:r>
          <w:rPr>
            <w:rFonts w:asciiTheme="minorHAnsi" w:eastAsiaTheme="minorEastAsia" w:hAnsiTheme="minorHAnsi" w:cstheme="minorBidi"/>
            <w:b w:val="0"/>
            <w:sz w:val="24"/>
            <w:szCs w:val="24"/>
          </w:rPr>
          <w:tab/>
        </w:r>
        <w:r w:rsidRPr="00B04CAE">
          <w:rPr>
            <w:rStyle w:val="Hyperlink"/>
          </w:rPr>
          <w:t>Additional Tools</w:t>
        </w:r>
        <w:r>
          <w:rPr>
            <w:webHidden/>
          </w:rPr>
          <w:tab/>
        </w:r>
        <w:r>
          <w:rPr>
            <w:webHidden/>
          </w:rPr>
          <w:fldChar w:fldCharType="begin"/>
        </w:r>
        <w:r>
          <w:rPr>
            <w:webHidden/>
          </w:rPr>
          <w:instrText xml:space="preserve"> PAGEREF _Toc464568664 \h </w:instrText>
        </w:r>
        <w:r>
          <w:rPr>
            <w:webHidden/>
          </w:rPr>
        </w:r>
        <w:r>
          <w:rPr>
            <w:webHidden/>
          </w:rPr>
          <w:fldChar w:fldCharType="separate"/>
        </w:r>
        <w:r>
          <w:rPr>
            <w:webHidden/>
          </w:rPr>
          <w:t>33</w:t>
        </w:r>
        <w:r>
          <w:rPr>
            <w:webHidden/>
          </w:rPr>
          <w:fldChar w:fldCharType="end"/>
        </w:r>
      </w:hyperlink>
    </w:p>
    <w:p w14:paraId="02B8DC57" w14:textId="77777777" w:rsidR="00FF01B6" w:rsidRDefault="00FF01B6">
      <w:pPr>
        <w:pStyle w:val="TOC2"/>
        <w:rPr>
          <w:rFonts w:asciiTheme="minorHAnsi" w:eastAsiaTheme="minorEastAsia" w:hAnsiTheme="minorHAnsi" w:cstheme="minorBidi"/>
          <w:szCs w:val="24"/>
        </w:rPr>
      </w:pPr>
      <w:hyperlink w:anchor="_Toc464568665" w:history="1">
        <w:r w:rsidRPr="00B04CAE">
          <w:rPr>
            <w:rStyle w:val="Hyperlink"/>
          </w:rPr>
          <w:t>9.1</w:t>
        </w:r>
        <w:r>
          <w:rPr>
            <w:rFonts w:asciiTheme="minorHAnsi" w:eastAsiaTheme="minorEastAsia" w:hAnsiTheme="minorHAnsi" w:cstheme="minorBidi"/>
            <w:szCs w:val="24"/>
          </w:rPr>
          <w:tab/>
        </w:r>
        <w:r w:rsidRPr="00B04CAE">
          <w:rPr>
            <w:rStyle w:val="Hyperlink"/>
          </w:rPr>
          <w:t>Complexity and Change Dashboard</w:t>
        </w:r>
        <w:r>
          <w:rPr>
            <w:webHidden/>
          </w:rPr>
          <w:tab/>
        </w:r>
        <w:r>
          <w:rPr>
            <w:webHidden/>
          </w:rPr>
          <w:fldChar w:fldCharType="begin"/>
        </w:r>
        <w:r>
          <w:rPr>
            <w:webHidden/>
          </w:rPr>
          <w:instrText xml:space="preserve"> PAGEREF _Toc464568665 \h </w:instrText>
        </w:r>
        <w:r>
          <w:rPr>
            <w:webHidden/>
          </w:rPr>
        </w:r>
        <w:r>
          <w:rPr>
            <w:webHidden/>
          </w:rPr>
          <w:fldChar w:fldCharType="separate"/>
        </w:r>
        <w:r>
          <w:rPr>
            <w:webHidden/>
          </w:rPr>
          <w:t>33</w:t>
        </w:r>
        <w:r>
          <w:rPr>
            <w:webHidden/>
          </w:rPr>
          <w:fldChar w:fldCharType="end"/>
        </w:r>
      </w:hyperlink>
    </w:p>
    <w:p w14:paraId="08E9A962" w14:textId="77777777" w:rsidR="00FF01B6" w:rsidRDefault="00FF01B6">
      <w:pPr>
        <w:pStyle w:val="TOC1"/>
        <w:rPr>
          <w:rFonts w:asciiTheme="minorHAnsi" w:eastAsiaTheme="minorEastAsia" w:hAnsiTheme="minorHAnsi" w:cstheme="minorBidi"/>
          <w:b w:val="0"/>
          <w:sz w:val="24"/>
          <w:szCs w:val="24"/>
        </w:rPr>
      </w:pPr>
      <w:hyperlink w:anchor="_Toc464568666" w:history="1">
        <w:r w:rsidRPr="00B04CAE">
          <w:rPr>
            <w:rStyle w:val="Hyperlink"/>
          </w:rPr>
          <w:t>10.</w:t>
        </w:r>
        <w:r>
          <w:rPr>
            <w:rFonts w:asciiTheme="minorHAnsi" w:eastAsiaTheme="minorEastAsia" w:hAnsiTheme="minorHAnsi" w:cstheme="minorBidi"/>
            <w:b w:val="0"/>
            <w:sz w:val="24"/>
            <w:szCs w:val="24"/>
          </w:rPr>
          <w:tab/>
        </w:r>
        <w:r w:rsidRPr="00B04CAE">
          <w:rPr>
            <w:rStyle w:val="Hyperlink"/>
          </w:rPr>
          <w:t>Feedback and Support</w:t>
        </w:r>
        <w:r>
          <w:rPr>
            <w:webHidden/>
          </w:rPr>
          <w:tab/>
        </w:r>
        <w:r>
          <w:rPr>
            <w:webHidden/>
          </w:rPr>
          <w:fldChar w:fldCharType="begin"/>
        </w:r>
        <w:r>
          <w:rPr>
            <w:webHidden/>
          </w:rPr>
          <w:instrText xml:space="preserve"> PAGEREF _Toc464568666 \h </w:instrText>
        </w:r>
        <w:r>
          <w:rPr>
            <w:webHidden/>
          </w:rPr>
        </w:r>
        <w:r>
          <w:rPr>
            <w:webHidden/>
          </w:rPr>
          <w:fldChar w:fldCharType="separate"/>
        </w:r>
        <w:r>
          <w:rPr>
            <w:webHidden/>
          </w:rPr>
          <w:t>36</w:t>
        </w:r>
        <w:r>
          <w:rPr>
            <w:webHidden/>
          </w:rPr>
          <w:fldChar w:fldCharType="end"/>
        </w:r>
      </w:hyperlink>
    </w:p>
    <w:p w14:paraId="0713DBCA" w14:textId="77777777" w:rsidR="00FF01B6" w:rsidRDefault="00FF01B6">
      <w:pPr>
        <w:pStyle w:val="TOC1"/>
        <w:rPr>
          <w:rFonts w:asciiTheme="minorHAnsi" w:eastAsiaTheme="minorEastAsia" w:hAnsiTheme="minorHAnsi" w:cstheme="minorBidi"/>
          <w:b w:val="0"/>
          <w:sz w:val="24"/>
          <w:szCs w:val="24"/>
        </w:rPr>
      </w:pPr>
      <w:hyperlink w:anchor="_Toc464568667" w:history="1">
        <w:r w:rsidRPr="00B04CAE">
          <w:rPr>
            <w:rStyle w:val="Hyperlink"/>
          </w:rPr>
          <w:t>11.</w:t>
        </w:r>
        <w:r>
          <w:rPr>
            <w:rFonts w:asciiTheme="minorHAnsi" w:eastAsiaTheme="minorEastAsia" w:hAnsiTheme="minorHAnsi" w:cstheme="minorBidi"/>
            <w:b w:val="0"/>
            <w:sz w:val="24"/>
            <w:szCs w:val="24"/>
          </w:rPr>
          <w:tab/>
        </w:r>
        <w:r w:rsidRPr="00B04CAE">
          <w:rPr>
            <w:rStyle w:val="Hyperlink"/>
          </w:rPr>
          <w:t>Frequently Asked Questions</w:t>
        </w:r>
        <w:r>
          <w:rPr>
            <w:webHidden/>
          </w:rPr>
          <w:tab/>
        </w:r>
        <w:r>
          <w:rPr>
            <w:webHidden/>
          </w:rPr>
          <w:fldChar w:fldCharType="begin"/>
        </w:r>
        <w:r>
          <w:rPr>
            <w:webHidden/>
          </w:rPr>
          <w:instrText xml:space="preserve"> PAGEREF _Toc464568667 \h </w:instrText>
        </w:r>
        <w:r>
          <w:rPr>
            <w:webHidden/>
          </w:rPr>
        </w:r>
        <w:r>
          <w:rPr>
            <w:webHidden/>
          </w:rPr>
          <w:fldChar w:fldCharType="separate"/>
        </w:r>
        <w:r>
          <w:rPr>
            <w:webHidden/>
          </w:rPr>
          <w:t>37</w:t>
        </w:r>
        <w:r>
          <w:rPr>
            <w:webHidden/>
          </w:rPr>
          <w:fldChar w:fldCharType="end"/>
        </w:r>
      </w:hyperlink>
    </w:p>
    <w:p w14:paraId="1FE38DEC" w14:textId="77777777" w:rsidR="00FF01B6" w:rsidRDefault="00FF01B6">
      <w:pPr>
        <w:pStyle w:val="TOC1"/>
        <w:rPr>
          <w:rFonts w:asciiTheme="minorHAnsi" w:eastAsiaTheme="minorEastAsia" w:hAnsiTheme="minorHAnsi" w:cstheme="minorBidi"/>
          <w:b w:val="0"/>
          <w:sz w:val="24"/>
          <w:szCs w:val="24"/>
        </w:rPr>
      </w:pPr>
      <w:hyperlink w:anchor="_Toc464568668" w:history="1">
        <w:r w:rsidRPr="00B04CAE">
          <w:rPr>
            <w:rStyle w:val="Hyperlink"/>
          </w:rPr>
          <w:t>Acronyms</w:t>
        </w:r>
        <w:r>
          <w:rPr>
            <w:webHidden/>
          </w:rPr>
          <w:tab/>
        </w:r>
        <w:r>
          <w:rPr>
            <w:webHidden/>
          </w:rPr>
          <w:fldChar w:fldCharType="begin"/>
        </w:r>
        <w:r>
          <w:rPr>
            <w:webHidden/>
          </w:rPr>
          <w:instrText xml:space="preserve"> PAGEREF _Toc464568668 \h </w:instrText>
        </w:r>
        <w:r>
          <w:rPr>
            <w:webHidden/>
          </w:rPr>
        </w:r>
        <w:r>
          <w:rPr>
            <w:webHidden/>
          </w:rPr>
          <w:fldChar w:fldCharType="separate"/>
        </w:r>
        <w:r>
          <w:rPr>
            <w:webHidden/>
          </w:rPr>
          <w:t>39</w:t>
        </w:r>
        <w:r>
          <w:rPr>
            <w:webHidden/>
          </w:rPr>
          <w:fldChar w:fldCharType="end"/>
        </w:r>
      </w:hyperlink>
    </w:p>
    <w:p w14:paraId="05AF6982" w14:textId="77777777" w:rsidR="009A469F" w:rsidRDefault="00E13E8B" w:rsidP="00A43186">
      <w:pPr>
        <w:spacing w:after="120"/>
        <w:rPr>
          <w:noProof/>
          <w:sz w:val="26"/>
        </w:rPr>
      </w:pPr>
      <w:r>
        <w:rPr>
          <w:b/>
          <w:noProof/>
          <w:sz w:val="26"/>
        </w:rPr>
        <w:fldChar w:fldCharType="end"/>
      </w:r>
    </w:p>
    <w:p w14:paraId="356F47B7" w14:textId="77777777" w:rsidR="009A469F" w:rsidRDefault="009A469F" w:rsidP="00A43186">
      <w:pPr>
        <w:spacing w:after="120"/>
        <w:rPr>
          <w:noProof/>
        </w:rPr>
      </w:pPr>
    </w:p>
    <w:p w14:paraId="091F06C2" w14:textId="77777777" w:rsidR="009A469F" w:rsidRDefault="009A469F" w:rsidP="00A43186">
      <w:pPr>
        <w:spacing w:after="120"/>
        <w:sectPr w:rsidR="009A469F">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14:paraId="0652FAB3" w14:textId="77777777" w:rsidR="009A469F" w:rsidRDefault="00E13E8B" w:rsidP="00A43186">
      <w:pPr>
        <w:pStyle w:val="FrontMatterHeader"/>
        <w:spacing w:after="120"/>
      </w:pPr>
      <w:bookmarkStart w:id="1" w:name="_Toc497634056"/>
      <w:bookmarkStart w:id="2" w:name="_Toc498235584"/>
      <w:bookmarkStart w:id="3" w:name="_Toc498325024"/>
      <w:bookmarkStart w:id="4" w:name="_Toc499106663"/>
      <w:r>
        <w:lastRenderedPageBreak/>
        <w:t>List of Figures</w:t>
      </w:r>
    </w:p>
    <w:p w14:paraId="1C247463" w14:textId="77777777" w:rsidR="00FF01B6" w:rsidRDefault="00E13E8B">
      <w:pPr>
        <w:pStyle w:val="TableofFigures"/>
        <w:tabs>
          <w:tab w:val="right" w:leader="dot" w:pos="9350"/>
        </w:tabs>
        <w:rPr>
          <w:rFonts w:asciiTheme="minorHAnsi" w:eastAsiaTheme="minorEastAsia" w:hAnsiTheme="minorHAnsi" w:cstheme="minorBidi"/>
          <w:noProof/>
        </w:rPr>
      </w:pPr>
      <w:r>
        <w:rPr>
          <w:noProof/>
        </w:rPr>
        <w:fldChar w:fldCharType="begin"/>
      </w:r>
      <w:r>
        <w:rPr>
          <w:noProof/>
        </w:rPr>
        <w:instrText xml:space="preserve"> TOC \c "Figure" </w:instrText>
      </w:r>
      <w:r>
        <w:rPr>
          <w:noProof/>
        </w:rPr>
        <w:fldChar w:fldCharType="separate"/>
      </w:r>
      <w:r w:rsidR="00FF01B6">
        <w:rPr>
          <w:noProof/>
        </w:rPr>
        <w:t>Figure 1: Bonnie Login Page</w:t>
      </w:r>
      <w:r w:rsidR="00FF01B6">
        <w:rPr>
          <w:noProof/>
        </w:rPr>
        <w:tab/>
      </w:r>
      <w:r w:rsidR="00FF01B6">
        <w:rPr>
          <w:noProof/>
        </w:rPr>
        <w:fldChar w:fldCharType="begin"/>
      </w:r>
      <w:r w:rsidR="00FF01B6">
        <w:rPr>
          <w:noProof/>
        </w:rPr>
        <w:instrText xml:space="preserve"> PAGEREF _Toc464568669 \h </w:instrText>
      </w:r>
      <w:r w:rsidR="00FF01B6">
        <w:rPr>
          <w:noProof/>
        </w:rPr>
      </w:r>
      <w:r w:rsidR="00FF01B6">
        <w:rPr>
          <w:noProof/>
        </w:rPr>
        <w:fldChar w:fldCharType="separate"/>
      </w:r>
      <w:r w:rsidR="00FF01B6">
        <w:rPr>
          <w:noProof/>
        </w:rPr>
        <w:t>3</w:t>
      </w:r>
      <w:r w:rsidR="00FF01B6">
        <w:rPr>
          <w:noProof/>
        </w:rPr>
        <w:fldChar w:fldCharType="end"/>
      </w:r>
    </w:p>
    <w:p w14:paraId="3D91CD5C" w14:textId="77777777" w:rsidR="00FF01B6" w:rsidRDefault="00FF01B6">
      <w:pPr>
        <w:pStyle w:val="TableofFigures"/>
        <w:tabs>
          <w:tab w:val="right" w:leader="dot" w:pos="9350"/>
        </w:tabs>
        <w:rPr>
          <w:rFonts w:asciiTheme="minorHAnsi" w:eastAsiaTheme="minorEastAsia" w:hAnsiTheme="minorHAnsi" w:cstheme="minorBidi"/>
          <w:noProof/>
        </w:rPr>
      </w:pPr>
      <w:r w:rsidRPr="00D2041B">
        <w:rPr>
          <w:rFonts w:ascii="Arial Narrow" w:hAnsi="Arial Narrow"/>
          <w:noProof/>
        </w:rPr>
        <w:t>Figure 2: Account Registration Page</w:t>
      </w:r>
      <w:r>
        <w:rPr>
          <w:noProof/>
        </w:rPr>
        <w:tab/>
      </w:r>
      <w:r>
        <w:rPr>
          <w:noProof/>
        </w:rPr>
        <w:fldChar w:fldCharType="begin"/>
      </w:r>
      <w:r>
        <w:rPr>
          <w:noProof/>
        </w:rPr>
        <w:instrText xml:space="preserve"> PAGEREF _Toc464568670 \h </w:instrText>
      </w:r>
      <w:r>
        <w:rPr>
          <w:noProof/>
        </w:rPr>
      </w:r>
      <w:r>
        <w:rPr>
          <w:noProof/>
        </w:rPr>
        <w:fldChar w:fldCharType="separate"/>
      </w:r>
      <w:r>
        <w:rPr>
          <w:noProof/>
        </w:rPr>
        <w:t>3</w:t>
      </w:r>
      <w:r>
        <w:rPr>
          <w:noProof/>
        </w:rPr>
        <w:fldChar w:fldCharType="end"/>
      </w:r>
    </w:p>
    <w:p w14:paraId="1D8022A2"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 Password Reset Page</w:t>
      </w:r>
      <w:r>
        <w:rPr>
          <w:noProof/>
        </w:rPr>
        <w:tab/>
      </w:r>
      <w:r>
        <w:rPr>
          <w:noProof/>
        </w:rPr>
        <w:fldChar w:fldCharType="begin"/>
      </w:r>
      <w:r>
        <w:rPr>
          <w:noProof/>
        </w:rPr>
        <w:instrText xml:space="preserve"> PAGEREF _Toc464568671 \h </w:instrText>
      </w:r>
      <w:r>
        <w:rPr>
          <w:noProof/>
        </w:rPr>
      </w:r>
      <w:r>
        <w:rPr>
          <w:noProof/>
        </w:rPr>
        <w:fldChar w:fldCharType="separate"/>
      </w:r>
      <w:r>
        <w:rPr>
          <w:noProof/>
        </w:rPr>
        <w:t>4</w:t>
      </w:r>
      <w:r>
        <w:rPr>
          <w:noProof/>
        </w:rPr>
        <w:fldChar w:fldCharType="end"/>
      </w:r>
    </w:p>
    <w:p w14:paraId="57BD5D05"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4: Account Management Page</w:t>
      </w:r>
      <w:r>
        <w:rPr>
          <w:noProof/>
        </w:rPr>
        <w:tab/>
      </w:r>
      <w:r>
        <w:rPr>
          <w:noProof/>
        </w:rPr>
        <w:fldChar w:fldCharType="begin"/>
      </w:r>
      <w:r>
        <w:rPr>
          <w:noProof/>
        </w:rPr>
        <w:instrText xml:space="preserve"> PAGEREF _Toc464568672 \h </w:instrText>
      </w:r>
      <w:r>
        <w:rPr>
          <w:noProof/>
        </w:rPr>
      </w:r>
      <w:r>
        <w:rPr>
          <w:noProof/>
        </w:rPr>
        <w:fldChar w:fldCharType="separate"/>
      </w:r>
      <w:r>
        <w:rPr>
          <w:noProof/>
        </w:rPr>
        <w:t>4</w:t>
      </w:r>
      <w:r>
        <w:rPr>
          <w:noProof/>
        </w:rPr>
        <w:fldChar w:fldCharType="end"/>
      </w:r>
    </w:p>
    <w:p w14:paraId="16A65D30"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5: Measure Dashboard View</w:t>
      </w:r>
      <w:r>
        <w:rPr>
          <w:noProof/>
        </w:rPr>
        <w:tab/>
      </w:r>
      <w:r>
        <w:rPr>
          <w:noProof/>
        </w:rPr>
        <w:fldChar w:fldCharType="begin"/>
      </w:r>
      <w:r>
        <w:rPr>
          <w:noProof/>
        </w:rPr>
        <w:instrText xml:space="preserve"> PAGEREF _Toc464568673 \h </w:instrText>
      </w:r>
      <w:r>
        <w:rPr>
          <w:noProof/>
        </w:rPr>
      </w:r>
      <w:r>
        <w:rPr>
          <w:noProof/>
        </w:rPr>
        <w:fldChar w:fldCharType="separate"/>
      </w:r>
      <w:r>
        <w:rPr>
          <w:noProof/>
        </w:rPr>
        <w:t>6</w:t>
      </w:r>
      <w:r>
        <w:rPr>
          <w:noProof/>
        </w:rPr>
        <w:fldChar w:fldCharType="end"/>
      </w:r>
    </w:p>
    <w:p w14:paraId="0751C226"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6: New Measure Dialog – MAT Package</w:t>
      </w:r>
      <w:r>
        <w:rPr>
          <w:noProof/>
        </w:rPr>
        <w:tab/>
      </w:r>
      <w:r>
        <w:rPr>
          <w:noProof/>
        </w:rPr>
        <w:fldChar w:fldCharType="begin"/>
      </w:r>
      <w:r>
        <w:rPr>
          <w:noProof/>
        </w:rPr>
        <w:instrText xml:space="preserve"> PAGEREF _Toc464568674 \h </w:instrText>
      </w:r>
      <w:r>
        <w:rPr>
          <w:noProof/>
        </w:rPr>
      </w:r>
      <w:r>
        <w:rPr>
          <w:noProof/>
        </w:rPr>
        <w:fldChar w:fldCharType="separate"/>
      </w:r>
      <w:r>
        <w:rPr>
          <w:noProof/>
        </w:rPr>
        <w:t>7</w:t>
      </w:r>
      <w:r>
        <w:rPr>
          <w:noProof/>
        </w:rPr>
        <w:fldChar w:fldCharType="end"/>
      </w:r>
    </w:p>
    <w:p w14:paraId="6691D8C2"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7: New Measure Dialog - XML File</w:t>
      </w:r>
      <w:r>
        <w:rPr>
          <w:noProof/>
        </w:rPr>
        <w:tab/>
      </w:r>
      <w:r>
        <w:rPr>
          <w:noProof/>
        </w:rPr>
        <w:fldChar w:fldCharType="begin"/>
      </w:r>
      <w:r>
        <w:rPr>
          <w:noProof/>
        </w:rPr>
        <w:instrText xml:space="preserve"> PAGEREF _Toc464568675 \h </w:instrText>
      </w:r>
      <w:r>
        <w:rPr>
          <w:noProof/>
        </w:rPr>
      </w:r>
      <w:r>
        <w:rPr>
          <w:noProof/>
        </w:rPr>
        <w:fldChar w:fldCharType="separate"/>
      </w:r>
      <w:r>
        <w:rPr>
          <w:noProof/>
        </w:rPr>
        <w:t>8</w:t>
      </w:r>
      <w:r>
        <w:rPr>
          <w:noProof/>
        </w:rPr>
        <w:fldChar w:fldCharType="end"/>
      </w:r>
    </w:p>
    <w:p w14:paraId="04358A15"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8: Finalize Measure Dialog</w:t>
      </w:r>
      <w:r>
        <w:rPr>
          <w:noProof/>
        </w:rPr>
        <w:tab/>
      </w:r>
      <w:r>
        <w:rPr>
          <w:noProof/>
        </w:rPr>
        <w:fldChar w:fldCharType="begin"/>
      </w:r>
      <w:r>
        <w:rPr>
          <w:noProof/>
        </w:rPr>
        <w:instrText xml:space="preserve"> PAGEREF _Toc464568676 \h </w:instrText>
      </w:r>
      <w:r>
        <w:rPr>
          <w:noProof/>
        </w:rPr>
      </w:r>
      <w:r>
        <w:rPr>
          <w:noProof/>
        </w:rPr>
        <w:fldChar w:fldCharType="separate"/>
      </w:r>
      <w:r>
        <w:rPr>
          <w:noProof/>
        </w:rPr>
        <w:t>8</w:t>
      </w:r>
      <w:r>
        <w:rPr>
          <w:noProof/>
        </w:rPr>
        <w:fldChar w:fldCharType="end"/>
      </w:r>
    </w:p>
    <w:p w14:paraId="14FF07EC"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9: Updating Measure Dialog</w:t>
      </w:r>
      <w:r>
        <w:rPr>
          <w:noProof/>
        </w:rPr>
        <w:tab/>
      </w:r>
      <w:r>
        <w:rPr>
          <w:noProof/>
        </w:rPr>
        <w:fldChar w:fldCharType="begin"/>
      </w:r>
      <w:r>
        <w:rPr>
          <w:noProof/>
        </w:rPr>
        <w:instrText xml:space="preserve"> PAGEREF _Toc464568677 \h </w:instrText>
      </w:r>
      <w:r>
        <w:rPr>
          <w:noProof/>
        </w:rPr>
      </w:r>
      <w:r>
        <w:rPr>
          <w:noProof/>
        </w:rPr>
        <w:fldChar w:fldCharType="separate"/>
      </w:r>
      <w:r>
        <w:rPr>
          <w:noProof/>
        </w:rPr>
        <w:t>9</w:t>
      </w:r>
      <w:r>
        <w:rPr>
          <w:noProof/>
        </w:rPr>
        <w:fldChar w:fldCharType="end"/>
      </w:r>
    </w:p>
    <w:p w14:paraId="16DF965E"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10: Measure View</w:t>
      </w:r>
      <w:r>
        <w:rPr>
          <w:noProof/>
        </w:rPr>
        <w:tab/>
      </w:r>
      <w:r>
        <w:rPr>
          <w:noProof/>
        </w:rPr>
        <w:fldChar w:fldCharType="begin"/>
      </w:r>
      <w:r>
        <w:rPr>
          <w:noProof/>
        </w:rPr>
        <w:instrText xml:space="preserve"> PAGEREF _Toc464568678 \h </w:instrText>
      </w:r>
      <w:r>
        <w:rPr>
          <w:noProof/>
        </w:rPr>
      </w:r>
      <w:r>
        <w:rPr>
          <w:noProof/>
        </w:rPr>
        <w:fldChar w:fldCharType="separate"/>
      </w:r>
      <w:r>
        <w:rPr>
          <w:noProof/>
        </w:rPr>
        <w:t>11</w:t>
      </w:r>
      <w:r>
        <w:rPr>
          <w:noProof/>
        </w:rPr>
        <w:fldChar w:fldCharType="end"/>
      </w:r>
    </w:p>
    <w:p w14:paraId="1A985F61"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11: Measure Data Criteria and Supplemental Data Elements</w:t>
      </w:r>
      <w:r>
        <w:rPr>
          <w:noProof/>
        </w:rPr>
        <w:tab/>
      </w:r>
      <w:r>
        <w:rPr>
          <w:noProof/>
        </w:rPr>
        <w:fldChar w:fldCharType="begin"/>
      </w:r>
      <w:r>
        <w:rPr>
          <w:noProof/>
        </w:rPr>
        <w:instrText xml:space="preserve"> PAGEREF _Toc464568679 \h </w:instrText>
      </w:r>
      <w:r>
        <w:rPr>
          <w:noProof/>
        </w:rPr>
      </w:r>
      <w:r>
        <w:rPr>
          <w:noProof/>
        </w:rPr>
        <w:fldChar w:fldCharType="separate"/>
      </w:r>
      <w:r>
        <w:rPr>
          <w:noProof/>
        </w:rPr>
        <w:t>12</w:t>
      </w:r>
      <w:r>
        <w:rPr>
          <w:noProof/>
        </w:rPr>
        <w:fldChar w:fldCharType="end"/>
      </w:r>
    </w:p>
    <w:p w14:paraId="628FCDCC"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12: Expanded Results View</w:t>
      </w:r>
      <w:r>
        <w:rPr>
          <w:noProof/>
        </w:rPr>
        <w:tab/>
      </w:r>
      <w:r>
        <w:rPr>
          <w:noProof/>
        </w:rPr>
        <w:fldChar w:fldCharType="begin"/>
      </w:r>
      <w:r>
        <w:rPr>
          <w:noProof/>
        </w:rPr>
        <w:instrText xml:space="preserve"> PAGEREF _Toc464568680 \h </w:instrText>
      </w:r>
      <w:r>
        <w:rPr>
          <w:noProof/>
        </w:rPr>
      </w:r>
      <w:r>
        <w:rPr>
          <w:noProof/>
        </w:rPr>
        <w:fldChar w:fldCharType="separate"/>
      </w:r>
      <w:r>
        <w:rPr>
          <w:noProof/>
        </w:rPr>
        <w:t>13</w:t>
      </w:r>
      <w:r>
        <w:rPr>
          <w:noProof/>
        </w:rPr>
        <w:fldChar w:fldCharType="end"/>
      </w:r>
    </w:p>
    <w:p w14:paraId="41D708D7"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13: Logic Calculation Highlight – Passing Results</w:t>
      </w:r>
      <w:r>
        <w:rPr>
          <w:noProof/>
        </w:rPr>
        <w:tab/>
      </w:r>
      <w:r>
        <w:rPr>
          <w:noProof/>
        </w:rPr>
        <w:fldChar w:fldCharType="begin"/>
      </w:r>
      <w:r>
        <w:rPr>
          <w:noProof/>
        </w:rPr>
        <w:instrText xml:space="preserve"> PAGEREF _Toc464568681 \h </w:instrText>
      </w:r>
      <w:r>
        <w:rPr>
          <w:noProof/>
        </w:rPr>
      </w:r>
      <w:r>
        <w:rPr>
          <w:noProof/>
        </w:rPr>
        <w:fldChar w:fldCharType="separate"/>
      </w:r>
      <w:r>
        <w:rPr>
          <w:noProof/>
        </w:rPr>
        <w:t>14</w:t>
      </w:r>
      <w:r>
        <w:rPr>
          <w:noProof/>
        </w:rPr>
        <w:fldChar w:fldCharType="end"/>
      </w:r>
    </w:p>
    <w:p w14:paraId="717AF200"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14: Logic Calculation Highlight – Failing Results</w:t>
      </w:r>
      <w:r>
        <w:rPr>
          <w:noProof/>
        </w:rPr>
        <w:tab/>
      </w:r>
      <w:r>
        <w:rPr>
          <w:noProof/>
        </w:rPr>
        <w:fldChar w:fldCharType="begin"/>
      </w:r>
      <w:r>
        <w:rPr>
          <w:noProof/>
        </w:rPr>
        <w:instrText xml:space="preserve"> PAGEREF _Toc464568682 \h </w:instrText>
      </w:r>
      <w:r>
        <w:rPr>
          <w:noProof/>
        </w:rPr>
      </w:r>
      <w:r>
        <w:rPr>
          <w:noProof/>
        </w:rPr>
        <w:fldChar w:fldCharType="separate"/>
      </w:r>
      <w:r>
        <w:rPr>
          <w:noProof/>
        </w:rPr>
        <w:t>14</w:t>
      </w:r>
      <w:r>
        <w:rPr>
          <w:noProof/>
        </w:rPr>
        <w:fldChar w:fldCharType="end"/>
      </w:r>
    </w:p>
    <w:p w14:paraId="14A2D84C"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15: Patient Builder View</w:t>
      </w:r>
      <w:r>
        <w:rPr>
          <w:noProof/>
        </w:rPr>
        <w:tab/>
      </w:r>
      <w:r>
        <w:rPr>
          <w:noProof/>
        </w:rPr>
        <w:fldChar w:fldCharType="begin"/>
      </w:r>
      <w:r>
        <w:rPr>
          <w:noProof/>
        </w:rPr>
        <w:instrText xml:space="preserve"> PAGEREF _Toc464568683 \h </w:instrText>
      </w:r>
      <w:r>
        <w:rPr>
          <w:noProof/>
        </w:rPr>
      </w:r>
      <w:r>
        <w:rPr>
          <w:noProof/>
        </w:rPr>
        <w:fldChar w:fldCharType="separate"/>
      </w:r>
      <w:r>
        <w:rPr>
          <w:noProof/>
        </w:rPr>
        <w:t>17</w:t>
      </w:r>
      <w:r>
        <w:rPr>
          <w:noProof/>
        </w:rPr>
        <w:fldChar w:fldCharType="end"/>
      </w:r>
    </w:p>
    <w:p w14:paraId="46509D79"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16: Continuous Variable Measures Expected Populations</w:t>
      </w:r>
      <w:r>
        <w:rPr>
          <w:noProof/>
        </w:rPr>
        <w:tab/>
      </w:r>
      <w:r>
        <w:rPr>
          <w:noProof/>
        </w:rPr>
        <w:fldChar w:fldCharType="begin"/>
      </w:r>
      <w:r>
        <w:rPr>
          <w:noProof/>
        </w:rPr>
        <w:instrText xml:space="preserve"> PAGEREF _Toc464568684 \h </w:instrText>
      </w:r>
      <w:r>
        <w:rPr>
          <w:noProof/>
        </w:rPr>
      </w:r>
      <w:r>
        <w:rPr>
          <w:noProof/>
        </w:rPr>
        <w:fldChar w:fldCharType="separate"/>
      </w:r>
      <w:r>
        <w:rPr>
          <w:noProof/>
        </w:rPr>
        <w:t>18</w:t>
      </w:r>
      <w:r>
        <w:rPr>
          <w:noProof/>
        </w:rPr>
        <w:fldChar w:fldCharType="end"/>
      </w:r>
    </w:p>
    <w:p w14:paraId="1DB5F7D6"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17: Building Patient History, including Edit Clinical Element View</w:t>
      </w:r>
      <w:r>
        <w:rPr>
          <w:noProof/>
        </w:rPr>
        <w:tab/>
      </w:r>
      <w:r>
        <w:rPr>
          <w:noProof/>
        </w:rPr>
        <w:fldChar w:fldCharType="begin"/>
      </w:r>
      <w:r>
        <w:rPr>
          <w:noProof/>
        </w:rPr>
        <w:instrText xml:space="preserve"> PAGEREF _Toc464568685 \h </w:instrText>
      </w:r>
      <w:r>
        <w:rPr>
          <w:noProof/>
        </w:rPr>
      </w:r>
      <w:r>
        <w:rPr>
          <w:noProof/>
        </w:rPr>
        <w:fldChar w:fldCharType="separate"/>
      </w:r>
      <w:r>
        <w:rPr>
          <w:noProof/>
        </w:rPr>
        <w:t>19</w:t>
      </w:r>
      <w:r>
        <w:rPr>
          <w:noProof/>
        </w:rPr>
        <w:fldChar w:fldCharType="end"/>
      </w:r>
    </w:p>
    <w:p w14:paraId="68F18E27"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18: References Section of the Patient History Builder</w:t>
      </w:r>
      <w:r>
        <w:rPr>
          <w:noProof/>
        </w:rPr>
        <w:tab/>
      </w:r>
      <w:r>
        <w:rPr>
          <w:noProof/>
        </w:rPr>
        <w:fldChar w:fldCharType="begin"/>
      </w:r>
      <w:r>
        <w:rPr>
          <w:noProof/>
        </w:rPr>
        <w:instrText xml:space="preserve"> PAGEREF _Toc464568686 \h </w:instrText>
      </w:r>
      <w:r>
        <w:rPr>
          <w:noProof/>
        </w:rPr>
      </w:r>
      <w:r>
        <w:rPr>
          <w:noProof/>
        </w:rPr>
        <w:fldChar w:fldCharType="separate"/>
      </w:r>
      <w:r>
        <w:rPr>
          <w:noProof/>
        </w:rPr>
        <w:t>20</w:t>
      </w:r>
      <w:r>
        <w:rPr>
          <w:noProof/>
        </w:rPr>
        <w:fldChar w:fldCharType="end"/>
      </w:r>
    </w:p>
    <w:p w14:paraId="15E75DF7"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19: Editing a Medication</w:t>
      </w:r>
      <w:r>
        <w:rPr>
          <w:noProof/>
        </w:rPr>
        <w:tab/>
      </w:r>
      <w:r>
        <w:rPr>
          <w:noProof/>
        </w:rPr>
        <w:fldChar w:fldCharType="begin"/>
      </w:r>
      <w:r>
        <w:rPr>
          <w:noProof/>
        </w:rPr>
        <w:instrText xml:space="preserve"> PAGEREF _Toc464568687 \h </w:instrText>
      </w:r>
      <w:r>
        <w:rPr>
          <w:noProof/>
        </w:rPr>
      </w:r>
      <w:r>
        <w:rPr>
          <w:noProof/>
        </w:rPr>
        <w:fldChar w:fldCharType="separate"/>
      </w:r>
      <w:r>
        <w:rPr>
          <w:noProof/>
        </w:rPr>
        <w:t>21</w:t>
      </w:r>
      <w:r>
        <w:rPr>
          <w:noProof/>
        </w:rPr>
        <w:fldChar w:fldCharType="end"/>
      </w:r>
    </w:p>
    <w:p w14:paraId="680C8081"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20: Error Message for Outdated Patient Codes</w:t>
      </w:r>
      <w:r>
        <w:rPr>
          <w:noProof/>
        </w:rPr>
        <w:tab/>
      </w:r>
      <w:r>
        <w:rPr>
          <w:noProof/>
        </w:rPr>
        <w:fldChar w:fldCharType="begin"/>
      </w:r>
      <w:r>
        <w:rPr>
          <w:noProof/>
        </w:rPr>
        <w:instrText xml:space="preserve"> PAGEREF _Toc464568688 \h </w:instrText>
      </w:r>
      <w:r>
        <w:rPr>
          <w:noProof/>
        </w:rPr>
      </w:r>
      <w:r>
        <w:rPr>
          <w:noProof/>
        </w:rPr>
        <w:fldChar w:fldCharType="separate"/>
      </w:r>
      <w:r>
        <w:rPr>
          <w:noProof/>
        </w:rPr>
        <w:t>22</w:t>
      </w:r>
      <w:r>
        <w:rPr>
          <w:noProof/>
        </w:rPr>
        <w:fldChar w:fldCharType="end"/>
      </w:r>
    </w:p>
    <w:p w14:paraId="42AAC269" w14:textId="77777777" w:rsidR="00FF01B6" w:rsidRDefault="00FF01B6">
      <w:pPr>
        <w:pStyle w:val="TableofFigures"/>
        <w:tabs>
          <w:tab w:val="right" w:leader="dot" w:pos="9350"/>
        </w:tabs>
        <w:rPr>
          <w:rFonts w:asciiTheme="minorHAnsi" w:eastAsiaTheme="minorEastAsia" w:hAnsiTheme="minorHAnsi" w:cstheme="minorBidi"/>
          <w:noProof/>
        </w:rPr>
      </w:pPr>
      <w:r w:rsidRPr="00D2041B">
        <w:rPr>
          <w:rFonts w:ascii="Arial Narrow" w:hAnsi="Arial Narrow"/>
          <w:noProof/>
        </w:rPr>
        <w:t>Figure 21: Patient Dashboard View</w:t>
      </w:r>
      <w:r>
        <w:rPr>
          <w:noProof/>
        </w:rPr>
        <w:tab/>
      </w:r>
      <w:r>
        <w:rPr>
          <w:noProof/>
        </w:rPr>
        <w:fldChar w:fldCharType="begin"/>
      </w:r>
      <w:r>
        <w:rPr>
          <w:noProof/>
        </w:rPr>
        <w:instrText xml:space="preserve"> PAGEREF _Toc464568689 \h </w:instrText>
      </w:r>
      <w:r>
        <w:rPr>
          <w:noProof/>
        </w:rPr>
      </w:r>
      <w:r>
        <w:rPr>
          <w:noProof/>
        </w:rPr>
        <w:fldChar w:fldCharType="separate"/>
      </w:r>
      <w:r>
        <w:rPr>
          <w:noProof/>
        </w:rPr>
        <w:t>24</w:t>
      </w:r>
      <w:r>
        <w:rPr>
          <w:noProof/>
        </w:rPr>
        <w:fldChar w:fldCharType="end"/>
      </w:r>
    </w:p>
    <w:p w14:paraId="2BF0FF0D" w14:textId="77777777" w:rsidR="00FF01B6" w:rsidRDefault="00FF01B6">
      <w:pPr>
        <w:pStyle w:val="TableofFigures"/>
        <w:tabs>
          <w:tab w:val="right" w:leader="dot" w:pos="9350"/>
        </w:tabs>
        <w:rPr>
          <w:rFonts w:asciiTheme="minorHAnsi" w:eastAsiaTheme="minorEastAsia" w:hAnsiTheme="minorHAnsi" w:cstheme="minorBidi"/>
          <w:noProof/>
        </w:rPr>
      </w:pPr>
      <w:r w:rsidRPr="00D2041B">
        <w:rPr>
          <w:rFonts w:ascii="Arial Narrow" w:hAnsi="Arial Narrow"/>
          <w:noProof/>
        </w:rPr>
        <w:t>Figure 22: Patient Dashboard Logic</w:t>
      </w:r>
      <w:r>
        <w:rPr>
          <w:noProof/>
        </w:rPr>
        <w:tab/>
      </w:r>
      <w:r>
        <w:rPr>
          <w:noProof/>
        </w:rPr>
        <w:fldChar w:fldCharType="begin"/>
      </w:r>
      <w:r>
        <w:rPr>
          <w:noProof/>
        </w:rPr>
        <w:instrText xml:space="preserve"> PAGEREF _Toc464568690 \h </w:instrText>
      </w:r>
      <w:r>
        <w:rPr>
          <w:noProof/>
        </w:rPr>
      </w:r>
      <w:r>
        <w:rPr>
          <w:noProof/>
        </w:rPr>
        <w:fldChar w:fldCharType="separate"/>
      </w:r>
      <w:r>
        <w:rPr>
          <w:noProof/>
        </w:rPr>
        <w:t>25</w:t>
      </w:r>
      <w:r>
        <w:rPr>
          <w:noProof/>
        </w:rPr>
        <w:fldChar w:fldCharType="end"/>
      </w:r>
    </w:p>
    <w:p w14:paraId="57756572"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23: Patient Dashboard Options</w:t>
      </w:r>
      <w:r>
        <w:rPr>
          <w:noProof/>
        </w:rPr>
        <w:tab/>
      </w:r>
      <w:r>
        <w:rPr>
          <w:noProof/>
        </w:rPr>
        <w:fldChar w:fldCharType="begin"/>
      </w:r>
      <w:r>
        <w:rPr>
          <w:noProof/>
        </w:rPr>
        <w:instrText xml:space="preserve"> PAGEREF _Toc464568691 \h </w:instrText>
      </w:r>
      <w:r>
        <w:rPr>
          <w:noProof/>
        </w:rPr>
      </w:r>
      <w:r>
        <w:rPr>
          <w:noProof/>
        </w:rPr>
        <w:fldChar w:fldCharType="separate"/>
      </w:r>
      <w:r>
        <w:rPr>
          <w:noProof/>
        </w:rPr>
        <w:t>25</w:t>
      </w:r>
      <w:r>
        <w:rPr>
          <w:noProof/>
        </w:rPr>
        <w:fldChar w:fldCharType="end"/>
      </w:r>
    </w:p>
    <w:p w14:paraId="4DC1AA71"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24: Patient Dashboard Inline Edit</w:t>
      </w:r>
      <w:r>
        <w:rPr>
          <w:noProof/>
        </w:rPr>
        <w:tab/>
      </w:r>
      <w:r>
        <w:rPr>
          <w:noProof/>
        </w:rPr>
        <w:fldChar w:fldCharType="begin"/>
      </w:r>
      <w:r>
        <w:rPr>
          <w:noProof/>
        </w:rPr>
        <w:instrText xml:space="preserve"> PAGEREF _Toc464568692 \h </w:instrText>
      </w:r>
      <w:r>
        <w:rPr>
          <w:noProof/>
        </w:rPr>
      </w:r>
      <w:r>
        <w:rPr>
          <w:noProof/>
        </w:rPr>
        <w:fldChar w:fldCharType="separate"/>
      </w:r>
      <w:r>
        <w:rPr>
          <w:noProof/>
        </w:rPr>
        <w:t>26</w:t>
      </w:r>
      <w:r>
        <w:rPr>
          <w:noProof/>
        </w:rPr>
        <w:fldChar w:fldCharType="end"/>
      </w:r>
    </w:p>
    <w:p w14:paraId="19B49DB3"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25: Navigating to the CQL Learning Tool</w:t>
      </w:r>
      <w:r>
        <w:rPr>
          <w:noProof/>
        </w:rPr>
        <w:tab/>
      </w:r>
      <w:r>
        <w:rPr>
          <w:noProof/>
        </w:rPr>
        <w:fldChar w:fldCharType="begin"/>
      </w:r>
      <w:r>
        <w:rPr>
          <w:noProof/>
        </w:rPr>
        <w:instrText xml:space="preserve"> PAGEREF _Toc464568693 \h </w:instrText>
      </w:r>
      <w:r>
        <w:rPr>
          <w:noProof/>
        </w:rPr>
      </w:r>
      <w:r>
        <w:rPr>
          <w:noProof/>
        </w:rPr>
        <w:fldChar w:fldCharType="separate"/>
      </w:r>
      <w:r>
        <w:rPr>
          <w:noProof/>
        </w:rPr>
        <w:t>26</w:t>
      </w:r>
      <w:r>
        <w:rPr>
          <w:noProof/>
        </w:rPr>
        <w:fldChar w:fldCharType="end"/>
      </w:r>
    </w:p>
    <w:p w14:paraId="41129E0A"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26: CQL Learning Tool</w:t>
      </w:r>
      <w:r>
        <w:rPr>
          <w:noProof/>
        </w:rPr>
        <w:tab/>
      </w:r>
      <w:r>
        <w:rPr>
          <w:noProof/>
        </w:rPr>
        <w:fldChar w:fldCharType="begin"/>
      </w:r>
      <w:r>
        <w:rPr>
          <w:noProof/>
        </w:rPr>
        <w:instrText xml:space="preserve"> PAGEREF _Toc464568694 \h </w:instrText>
      </w:r>
      <w:r>
        <w:rPr>
          <w:noProof/>
        </w:rPr>
      </w:r>
      <w:r>
        <w:rPr>
          <w:noProof/>
        </w:rPr>
        <w:fldChar w:fldCharType="separate"/>
      </w:r>
      <w:r>
        <w:rPr>
          <w:noProof/>
        </w:rPr>
        <w:t>27</w:t>
      </w:r>
      <w:r>
        <w:rPr>
          <w:noProof/>
        </w:rPr>
        <w:fldChar w:fldCharType="end"/>
      </w:r>
    </w:p>
    <w:p w14:paraId="0245C073"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27: CQL Learning Tool after Evaluation</w:t>
      </w:r>
      <w:r>
        <w:rPr>
          <w:noProof/>
        </w:rPr>
        <w:tab/>
      </w:r>
      <w:r>
        <w:rPr>
          <w:noProof/>
        </w:rPr>
        <w:fldChar w:fldCharType="begin"/>
      </w:r>
      <w:r>
        <w:rPr>
          <w:noProof/>
        </w:rPr>
        <w:instrText xml:space="preserve"> PAGEREF _Toc464568695 \h </w:instrText>
      </w:r>
      <w:r>
        <w:rPr>
          <w:noProof/>
        </w:rPr>
      </w:r>
      <w:r>
        <w:rPr>
          <w:noProof/>
        </w:rPr>
        <w:fldChar w:fldCharType="separate"/>
      </w:r>
      <w:r>
        <w:rPr>
          <w:noProof/>
        </w:rPr>
        <w:t>28</w:t>
      </w:r>
      <w:r>
        <w:rPr>
          <w:noProof/>
        </w:rPr>
        <w:fldChar w:fldCharType="end"/>
      </w:r>
    </w:p>
    <w:p w14:paraId="48F4B4F3"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28: Patient Bank View</w:t>
      </w:r>
      <w:r>
        <w:rPr>
          <w:noProof/>
        </w:rPr>
        <w:tab/>
      </w:r>
      <w:r>
        <w:rPr>
          <w:noProof/>
        </w:rPr>
        <w:fldChar w:fldCharType="begin"/>
      </w:r>
      <w:r>
        <w:rPr>
          <w:noProof/>
        </w:rPr>
        <w:instrText xml:space="preserve"> PAGEREF _Toc464568696 \h </w:instrText>
      </w:r>
      <w:r>
        <w:rPr>
          <w:noProof/>
        </w:rPr>
      </w:r>
      <w:r>
        <w:rPr>
          <w:noProof/>
        </w:rPr>
        <w:fldChar w:fldCharType="separate"/>
      </w:r>
      <w:r>
        <w:rPr>
          <w:noProof/>
        </w:rPr>
        <w:t>29</w:t>
      </w:r>
      <w:r>
        <w:rPr>
          <w:noProof/>
        </w:rPr>
        <w:fldChar w:fldCharType="end"/>
      </w:r>
    </w:p>
    <w:p w14:paraId="6ECE9875"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29: Patient Listing Example</w:t>
      </w:r>
      <w:r>
        <w:rPr>
          <w:noProof/>
        </w:rPr>
        <w:tab/>
      </w:r>
      <w:r>
        <w:rPr>
          <w:noProof/>
        </w:rPr>
        <w:fldChar w:fldCharType="begin"/>
      </w:r>
      <w:r>
        <w:rPr>
          <w:noProof/>
        </w:rPr>
        <w:instrText xml:space="preserve"> PAGEREF _Toc464568697 \h </w:instrText>
      </w:r>
      <w:r>
        <w:rPr>
          <w:noProof/>
        </w:rPr>
      </w:r>
      <w:r>
        <w:rPr>
          <w:noProof/>
        </w:rPr>
        <w:fldChar w:fldCharType="separate"/>
      </w:r>
      <w:r>
        <w:rPr>
          <w:noProof/>
        </w:rPr>
        <w:t>30</w:t>
      </w:r>
      <w:r>
        <w:rPr>
          <w:noProof/>
        </w:rPr>
        <w:fldChar w:fldCharType="end"/>
      </w:r>
    </w:p>
    <w:p w14:paraId="06BBAA9B"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30: Example Filter Usage</w:t>
      </w:r>
      <w:r>
        <w:rPr>
          <w:noProof/>
        </w:rPr>
        <w:tab/>
      </w:r>
      <w:r>
        <w:rPr>
          <w:noProof/>
        </w:rPr>
        <w:fldChar w:fldCharType="begin"/>
      </w:r>
      <w:r>
        <w:rPr>
          <w:noProof/>
        </w:rPr>
        <w:instrText xml:space="preserve"> PAGEREF _Toc464568698 \h </w:instrText>
      </w:r>
      <w:r>
        <w:rPr>
          <w:noProof/>
        </w:rPr>
      </w:r>
      <w:r>
        <w:rPr>
          <w:noProof/>
        </w:rPr>
        <w:fldChar w:fldCharType="separate"/>
      </w:r>
      <w:r>
        <w:rPr>
          <w:noProof/>
        </w:rPr>
        <w:t>30</w:t>
      </w:r>
      <w:r>
        <w:rPr>
          <w:noProof/>
        </w:rPr>
        <w:fldChar w:fldCharType="end"/>
      </w:r>
    </w:p>
    <w:p w14:paraId="688CB793"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31: Patient Result Details</w:t>
      </w:r>
      <w:r>
        <w:rPr>
          <w:noProof/>
        </w:rPr>
        <w:tab/>
      </w:r>
      <w:r>
        <w:rPr>
          <w:noProof/>
        </w:rPr>
        <w:fldChar w:fldCharType="begin"/>
      </w:r>
      <w:r>
        <w:rPr>
          <w:noProof/>
        </w:rPr>
        <w:instrText xml:space="preserve"> PAGEREF _Toc464568699 \h </w:instrText>
      </w:r>
      <w:r>
        <w:rPr>
          <w:noProof/>
        </w:rPr>
      </w:r>
      <w:r>
        <w:rPr>
          <w:noProof/>
        </w:rPr>
        <w:fldChar w:fldCharType="separate"/>
      </w:r>
      <w:r>
        <w:rPr>
          <w:noProof/>
        </w:rPr>
        <w:t>31</w:t>
      </w:r>
      <w:r>
        <w:rPr>
          <w:noProof/>
        </w:rPr>
        <w:fldChar w:fldCharType="end"/>
      </w:r>
    </w:p>
    <w:p w14:paraId="796B763D"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32: Selected Patients</w:t>
      </w:r>
      <w:r>
        <w:rPr>
          <w:noProof/>
        </w:rPr>
        <w:tab/>
      </w:r>
      <w:r>
        <w:rPr>
          <w:noProof/>
        </w:rPr>
        <w:fldChar w:fldCharType="begin"/>
      </w:r>
      <w:r>
        <w:rPr>
          <w:noProof/>
        </w:rPr>
        <w:instrText xml:space="preserve"> PAGEREF _Toc464568700 \h </w:instrText>
      </w:r>
      <w:r>
        <w:rPr>
          <w:noProof/>
        </w:rPr>
      </w:r>
      <w:r>
        <w:rPr>
          <w:noProof/>
        </w:rPr>
        <w:fldChar w:fldCharType="separate"/>
      </w:r>
      <w:r>
        <w:rPr>
          <w:noProof/>
        </w:rPr>
        <w:t>31</w:t>
      </w:r>
      <w:r>
        <w:rPr>
          <w:noProof/>
        </w:rPr>
        <w:fldChar w:fldCharType="end"/>
      </w:r>
    </w:p>
    <w:p w14:paraId="2AA3FB52"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33: Selecting Sets of Measures to Compare</w:t>
      </w:r>
      <w:r>
        <w:rPr>
          <w:noProof/>
        </w:rPr>
        <w:tab/>
      </w:r>
      <w:r>
        <w:rPr>
          <w:noProof/>
        </w:rPr>
        <w:fldChar w:fldCharType="begin"/>
      </w:r>
      <w:r>
        <w:rPr>
          <w:noProof/>
        </w:rPr>
        <w:instrText xml:space="preserve"> PAGEREF _Toc464568701 \h </w:instrText>
      </w:r>
      <w:r>
        <w:rPr>
          <w:noProof/>
        </w:rPr>
      </w:r>
      <w:r>
        <w:rPr>
          <w:noProof/>
        </w:rPr>
        <w:fldChar w:fldCharType="separate"/>
      </w:r>
      <w:r>
        <w:rPr>
          <w:noProof/>
        </w:rPr>
        <w:t>33</w:t>
      </w:r>
      <w:r>
        <w:rPr>
          <w:noProof/>
        </w:rPr>
        <w:fldChar w:fldCharType="end"/>
      </w:r>
    </w:p>
    <w:p w14:paraId="6FED47B0"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34: Complexity Graph</w:t>
      </w:r>
      <w:r>
        <w:rPr>
          <w:noProof/>
        </w:rPr>
        <w:tab/>
      </w:r>
      <w:r>
        <w:rPr>
          <w:noProof/>
        </w:rPr>
        <w:fldChar w:fldCharType="begin"/>
      </w:r>
      <w:r>
        <w:rPr>
          <w:noProof/>
        </w:rPr>
        <w:instrText xml:space="preserve"> PAGEREF _Toc464568702 \h </w:instrText>
      </w:r>
      <w:r>
        <w:rPr>
          <w:noProof/>
        </w:rPr>
      </w:r>
      <w:r>
        <w:rPr>
          <w:noProof/>
        </w:rPr>
        <w:fldChar w:fldCharType="separate"/>
      </w:r>
      <w:r>
        <w:rPr>
          <w:noProof/>
        </w:rPr>
        <w:t>33</w:t>
      </w:r>
      <w:r>
        <w:rPr>
          <w:noProof/>
        </w:rPr>
        <w:fldChar w:fldCharType="end"/>
      </w:r>
    </w:p>
    <w:p w14:paraId="7CE40F0A"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35: Complexity Grid</w:t>
      </w:r>
      <w:r>
        <w:rPr>
          <w:noProof/>
        </w:rPr>
        <w:tab/>
      </w:r>
      <w:r>
        <w:rPr>
          <w:noProof/>
        </w:rPr>
        <w:fldChar w:fldCharType="begin"/>
      </w:r>
      <w:r>
        <w:rPr>
          <w:noProof/>
        </w:rPr>
        <w:instrText xml:space="preserve"> PAGEREF _Toc464568703 \h </w:instrText>
      </w:r>
      <w:r>
        <w:rPr>
          <w:noProof/>
        </w:rPr>
      </w:r>
      <w:r>
        <w:rPr>
          <w:noProof/>
        </w:rPr>
        <w:fldChar w:fldCharType="separate"/>
      </w:r>
      <w:r>
        <w:rPr>
          <w:noProof/>
        </w:rPr>
        <w:t>34</w:t>
      </w:r>
      <w:r>
        <w:rPr>
          <w:noProof/>
        </w:rPr>
        <w:fldChar w:fldCharType="end"/>
      </w:r>
    </w:p>
    <w:p w14:paraId="5421E63F"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36: Measure Complexity Change Details</w:t>
      </w:r>
      <w:r>
        <w:rPr>
          <w:noProof/>
        </w:rPr>
        <w:tab/>
      </w:r>
      <w:r>
        <w:rPr>
          <w:noProof/>
        </w:rPr>
        <w:fldChar w:fldCharType="begin"/>
      </w:r>
      <w:r>
        <w:rPr>
          <w:noProof/>
        </w:rPr>
        <w:instrText xml:space="preserve"> PAGEREF _Toc464568704 \h </w:instrText>
      </w:r>
      <w:r>
        <w:rPr>
          <w:noProof/>
        </w:rPr>
      </w:r>
      <w:r>
        <w:rPr>
          <w:noProof/>
        </w:rPr>
        <w:fldChar w:fldCharType="separate"/>
      </w:r>
      <w:r>
        <w:rPr>
          <w:noProof/>
        </w:rPr>
        <w:t>34</w:t>
      </w:r>
      <w:r>
        <w:rPr>
          <w:noProof/>
        </w:rPr>
        <w:fldChar w:fldCharType="end"/>
      </w:r>
    </w:p>
    <w:p w14:paraId="338AE337"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37: Measure Difference Sorted by Size</w:t>
      </w:r>
      <w:r>
        <w:rPr>
          <w:noProof/>
        </w:rPr>
        <w:tab/>
      </w:r>
      <w:r>
        <w:rPr>
          <w:noProof/>
        </w:rPr>
        <w:fldChar w:fldCharType="begin"/>
      </w:r>
      <w:r>
        <w:rPr>
          <w:noProof/>
        </w:rPr>
        <w:instrText xml:space="preserve"> PAGEREF _Toc464568705 \h </w:instrText>
      </w:r>
      <w:r>
        <w:rPr>
          <w:noProof/>
        </w:rPr>
      </w:r>
      <w:r>
        <w:rPr>
          <w:noProof/>
        </w:rPr>
        <w:fldChar w:fldCharType="separate"/>
      </w:r>
      <w:r>
        <w:rPr>
          <w:noProof/>
        </w:rPr>
        <w:t>35</w:t>
      </w:r>
      <w:r>
        <w:rPr>
          <w:noProof/>
        </w:rPr>
        <w:fldChar w:fldCharType="end"/>
      </w:r>
    </w:p>
    <w:p w14:paraId="723B9722"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38: User Group Link on Bonnie Splash Page</w:t>
      </w:r>
      <w:r>
        <w:rPr>
          <w:noProof/>
        </w:rPr>
        <w:tab/>
      </w:r>
      <w:r>
        <w:rPr>
          <w:noProof/>
        </w:rPr>
        <w:fldChar w:fldCharType="begin"/>
      </w:r>
      <w:r>
        <w:rPr>
          <w:noProof/>
        </w:rPr>
        <w:instrText xml:space="preserve"> PAGEREF _Toc464568706 \h </w:instrText>
      </w:r>
      <w:r>
        <w:rPr>
          <w:noProof/>
        </w:rPr>
      </w:r>
      <w:r>
        <w:rPr>
          <w:noProof/>
        </w:rPr>
        <w:fldChar w:fldCharType="separate"/>
      </w:r>
      <w:r>
        <w:rPr>
          <w:noProof/>
        </w:rPr>
        <w:t>36</w:t>
      </w:r>
      <w:r>
        <w:rPr>
          <w:noProof/>
        </w:rPr>
        <w:fldChar w:fldCharType="end"/>
      </w:r>
    </w:p>
    <w:p w14:paraId="7321F19A" w14:textId="77777777" w:rsidR="00FF01B6" w:rsidRDefault="00FF01B6">
      <w:pPr>
        <w:pStyle w:val="TableofFigures"/>
        <w:tabs>
          <w:tab w:val="right" w:leader="dot" w:pos="9350"/>
        </w:tabs>
        <w:rPr>
          <w:rFonts w:asciiTheme="minorHAnsi" w:eastAsiaTheme="minorEastAsia" w:hAnsiTheme="minorHAnsi" w:cstheme="minorBidi"/>
          <w:noProof/>
        </w:rPr>
      </w:pPr>
      <w:r>
        <w:rPr>
          <w:noProof/>
        </w:rPr>
        <w:t>Figure 39: User Group Link in the Application Header</w:t>
      </w:r>
      <w:r>
        <w:rPr>
          <w:noProof/>
        </w:rPr>
        <w:tab/>
      </w:r>
      <w:r>
        <w:rPr>
          <w:noProof/>
        </w:rPr>
        <w:fldChar w:fldCharType="begin"/>
      </w:r>
      <w:r>
        <w:rPr>
          <w:noProof/>
        </w:rPr>
        <w:instrText xml:space="preserve"> PAGEREF _Toc464568707 \h </w:instrText>
      </w:r>
      <w:r>
        <w:rPr>
          <w:noProof/>
        </w:rPr>
      </w:r>
      <w:r>
        <w:rPr>
          <w:noProof/>
        </w:rPr>
        <w:fldChar w:fldCharType="separate"/>
      </w:r>
      <w:r>
        <w:rPr>
          <w:noProof/>
        </w:rPr>
        <w:t>36</w:t>
      </w:r>
      <w:r>
        <w:rPr>
          <w:noProof/>
        </w:rPr>
        <w:fldChar w:fldCharType="end"/>
      </w:r>
    </w:p>
    <w:p w14:paraId="25574BC8" w14:textId="77777777" w:rsidR="009A469F" w:rsidRDefault="00E13E8B" w:rsidP="00A43186">
      <w:pPr>
        <w:spacing w:after="120"/>
        <w:sectPr w:rsidR="009A469F">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14:paraId="210306B5" w14:textId="77777777" w:rsidR="009A469F" w:rsidRDefault="00E13E8B" w:rsidP="00A43186">
      <w:pPr>
        <w:pStyle w:val="Heading1"/>
        <w:spacing w:after="120"/>
      </w:pPr>
      <w:bookmarkStart w:id="5" w:name="_Toc510936693"/>
      <w:bookmarkStart w:id="6" w:name="_Toc510936873"/>
      <w:bookmarkStart w:id="7" w:name="_Toc510948564"/>
      <w:bookmarkStart w:id="8" w:name="_Toc497871702"/>
      <w:bookmarkStart w:id="9" w:name="_Toc497872046"/>
      <w:bookmarkStart w:id="10" w:name="_Toc497872814"/>
      <w:bookmarkStart w:id="11" w:name="_Toc497872969"/>
      <w:bookmarkStart w:id="12" w:name="_Toc497873017"/>
      <w:bookmarkStart w:id="13" w:name="_Toc464568622"/>
      <w:bookmarkEnd w:id="1"/>
      <w:bookmarkEnd w:id="2"/>
      <w:bookmarkEnd w:id="3"/>
      <w:bookmarkEnd w:id="4"/>
      <w:r>
        <w:lastRenderedPageBreak/>
        <w:t>Introduction</w:t>
      </w:r>
      <w:bookmarkEnd w:id="5"/>
      <w:bookmarkEnd w:id="6"/>
      <w:bookmarkEnd w:id="7"/>
      <w:bookmarkEnd w:id="13"/>
    </w:p>
    <w:p w14:paraId="0C25196F" w14:textId="77777777" w:rsidR="009A469F" w:rsidRDefault="00E13E8B" w:rsidP="00A43186">
      <w:pPr>
        <w:pStyle w:val="Heading2"/>
        <w:spacing w:before="0" w:after="120"/>
      </w:pPr>
      <w:bookmarkStart w:id="14" w:name="_Toc464568623"/>
      <w:r>
        <w:t>Background</w:t>
      </w:r>
      <w:bookmarkEnd w:id="14"/>
    </w:p>
    <w:p w14:paraId="064D7C56" w14:textId="77777777" w:rsidR="009A469F" w:rsidRDefault="00E13E8B" w:rsidP="00A43186">
      <w:pPr>
        <w:spacing w:after="120"/>
      </w:pPr>
      <w:bookmarkStart w:id="15" w:name="_Toc498235586"/>
      <w:r>
        <w:t>Bonnie is a software tool that allows Meaningful Use (MU) Clinical Quality Measure (CQM) developers to test and verify the behavior of their CQM logic. The main goal of the Bonnie application is to reduce the number of defects in 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rapidly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65A7ADE1" w14:textId="77777777" w:rsidR="009A469F" w:rsidRDefault="00E13E8B" w:rsidP="00A43186">
      <w:pPr>
        <w:spacing w:after="120"/>
      </w:pPr>
      <w:r>
        <w:t>Bonnie has been designed to integrate with the nationally recognized data standards the Meaningful Use program uses for expressing CQM logic for machine-to-machine interoperability. This integration provides enormous value to the CQM program and federal policy leaders and stakeholders. The Bonnie tool verifies that the new and evolving standards for the Meaningful Use CQM program are flexible and can be implemented in software.</w:t>
      </w:r>
    </w:p>
    <w:p w14:paraId="6CC68B3E" w14:textId="77777777" w:rsidR="009A469F" w:rsidRDefault="00E13E8B" w:rsidP="00A43186">
      <w:pPr>
        <w:spacing w:after="120"/>
      </w:pPr>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CQMs.</w:t>
      </w:r>
    </w:p>
    <w:p w14:paraId="17D8C90E" w14:textId="77777777" w:rsidR="009A469F" w:rsidRDefault="00E13E8B" w:rsidP="00A43186">
      <w:pPr>
        <w:spacing w:after="120"/>
      </w:pPr>
      <w:r>
        <w:t>Finally, the Bonnie software is freely available via an Apache 2.0 open source license. The Meaningful Use program makes all or parts of the Bonnie software available for inspection, verification, and even reuse by other government programs or federal contractors.</w:t>
      </w:r>
    </w:p>
    <w:p w14:paraId="72A5D78E" w14:textId="77777777" w:rsidR="009A469F" w:rsidRDefault="00E13E8B" w:rsidP="00A43186">
      <w:pPr>
        <w:pStyle w:val="Heading2"/>
        <w:spacing w:before="0" w:after="120"/>
      </w:pPr>
      <w:bookmarkStart w:id="16" w:name="_Toc464568624"/>
      <w:r>
        <w:t>Purpose</w:t>
      </w:r>
      <w:bookmarkEnd w:id="16"/>
    </w:p>
    <w:p w14:paraId="5F4B48A3" w14:textId="77777777" w:rsidR="009A469F" w:rsidRDefault="00E13E8B" w:rsidP="00A43186">
      <w:pPr>
        <w:spacing w:after="120"/>
      </w:pPr>
      <w:r>
        <w:t>The purpose of this document is to describe the functionality of the Bonnie web application that allows measure developers to test and verify the behavior of their CQM logic. This document provides Bonnie users with step-by-step instructions for testing CQMs by building synthetic patient records.</w:t>
      </w:r>
    </w:p>
    <w:p w14:paraId="662E7E56" w14:textId="77777777" w:rsidR="009A469F" w:rsidRDefault="00E13E8B" w:rsidP="00A43186">
      <w:pPr>
        <w:pStyle w:val="Heading3"/>
        <w:spacing w:before="0"/>
      </w:pPr>
      <w:bookmarkStart w:id="17" w:name="_Toc498235588"/>
      <w:bookmarkStart w:id="18" w:name="_Toc464568625"/>
      <w:bookmarkEnd w:id="15"/>
      <w:r>
        <w:t>Application Description</w:t>
      </w:r>
      <w:bookmarkEnd w:id="18"/>
    </w:p>
    <w:p w14:paraId="20B1A361" w14:textId="2024AB68" w:rsidR="009A469F" w:rsidRDefault="00E13E8B" w:rsidP="00A43186">
      <w:pPr>
        <w:spacing w:after="120"/>
      </w:pPr>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14:paraId="59D5768F" w14:textId="77777777" w:rsidR="009A469F" w:rsidRDefault="00E13E8B" w:rsidP="00A43186">
      <w:pPr>
        <w:spacing w:after="120"/>
      </w:pPr>
      <w:r>
        <w:t xml:space="preserve">The Centers for Medicare &amp; Medicaid Services (CMS) Measure Authoring Tool (MAT) is the primary source for HQMF documents used by the Bonnie application. Measure developers use the MAT to build CQMs and export those measures as measure bundles containing both the </w:t>
      </w:r>
      <w:r>
        <w:lastRenderedPageBreak/>
        <w:t>HQMF and value sets used as part of calculation. These measure bundles can be downloaded from the MAT and loaded into the Bonnie user interface for measure testing.</w:t>
      </w:r>
    </w:p>
    <w:p w14:paraId="6D32403C" w14:textId="77777777" w:rsidR="009A469F" w:rsidRDefault="00E13E8B" w:rsidP="00A43186">
      <w:pPr>
        <w:spacing w:after="120"/>
      </w:pPr>
      <w:r>
        <w:t>Once a 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CQMs. Through the Bonnie-supported CQM testing framework, measure developers can more clearly understand the behavior of the measure logic and validate that the measure logic encodes their intent and allows validation of multiple iterations of measure updates against a test deck.</w:t>
      </w:r>
    </w:p>
    <w:p w14:paraId="3BD73A67" w14:textId="77777777" w:rsidR="009A469F" w:rsidRDefault="00E13E8B" w:rsidP="00A43186">
      <w:pPr>
        <w:spacing w:after="120"/>
      </w:pPr>
      <w:r>
        <w:t>In addition, the development of a test deck as part of measure development provides benefits after the measures are finalized. The test deck built as part of measure development can be used to demonstrate the intent of the measure though the patient examples in the test deck. Furthermore, the test deck provides systems that implement the measures with a means to validate the development of their systems. This validation is provided as a base set of synthetic patient records with known expectations for calculating against the implemented measures. Finally, the test deck could be used to inform the Meaningful Use certification program.</w:t>
      </w:r>
    </w:p>
    <w:p w14:paraId="4AE85DF4" w14:textId="77777777" w:rsidR="009A469F" w:rsidRDefault="009A469F" w:rsidP="00A43186">
      <w:pPr>
        <w:spacing w:after="120"/>
      </w:pPr>
    </w:p>
    <w:p w14:paraId="4F693FFE" w14:textId="77F4FFC4" w:rsidR="009A469F" w:rsidRDefault="00B539A3" w:rsidP="00A43186">
      <w:pPr>
        <w:spacing w:after="120"/>
      </w:pPr>
      <w:r>
        <w:t xml:space="preserve"> </w:t>
      </w:r>
    </w:p>
    <w:p w14:paraId="13C8D1C3" w14:textId="77777777" w:rsidR="009A469F" w:rsidRDefault="00E13E8B" w:rsidP="00A43186">
      <w:pPr>
        <w:pStyle w:val="Heading1"/>
        <w:spacing w:after="120"/>
      </w:pPr>
      <w:bookmarkStart w:id="19" w:name="_Toc464568626"/>
      <w:r>
        <w:t>User Account Creation</w:t>
      </w:r>
      <w:bookmarkEnd w:id="19"/>
    </w:p>
    <w:p w14:paraId="1A23DB31" w14:textId="77777777" w:rsidR="009A469F" w:rsidRDefault="00E13E8B" w:rsidP="00A43186">
      <w:pPr>
        <w:pStyle w:val="Heading2"/>
        <w:spacing w:before="0" w:after="120"/>
      </w:pPr>
      <w:bookmarkStart w:id="20" w:name="_Toc464568627"/>
      <w:r>
        <w:t>Login Page</w:t>
      </w:r>
      <w:bookmarkEnd w:id="20"/>
    </w:p>
    <w:p w14:paraId="6C9CA6DD" w14:textId="31B93D1F" w:rsidR="009A469F" w:rsidRDefault="00E13E8B" w:rsidP="00A43186">
      <w:pPr>
        <w:spacing w:after="12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r w:rsidR="00F41D14">
        <w:fldChar w:fldCharType="begin"/>
      </w:r>
      <w:r w:rsidR="001A1644">
        <w:instrText xml:space="preserve"> REF _Ref459207064 </w:instrText>
      </w:r>
      <w:r w:rsidR="00F41D14">
        <w:fldChar w:fldCharType="separate"/>
      </w:r>
      <w:r w:rsidR="00FF01B6">
        <w:t xml:space="preserve">Figure </w:t>
      </w:r>
      <w:r w:rsidR="00FF01B6">
        <w:rPr>
          <w:noProof/>
        </w:rPr>
        <w:t>1</w:t>
      </w:r>
      <w:r w:rsidR="00F41D14">
        <w:fldChar w:fldCharType="end"/>
      </w:r>
      <w:r>
        <w:t xml:space="preserve"> shows the login screen for the Bonnie application. To log in, a user must provide the email address and password for a valid account.</w:t>
      </w:r>
    </w:p>
    <w:p w14:paraId="50BA51BD" w14:textId="77777777" w:rsidR="009A469F" w:rsidRDefault="00E13E8B" w:rsidP="00A43186">
      <w:pPr>
        <w:pStyle w:val="Figure"/>
        <w:spacing w:after="120"/>
      </w:pPr>
      <w:r>
        <w:rPr>
          <w:noProof/>
        </w:rPr>
        <w:drawing>
          <wp:inline distT="0" distB="0" distL="0" distR="0" wp14:anchorId="11DCAAFC" wp14:editId="59982EC2">
            <wp:extent cx="2177710" cy="2816352"/>
            <wp:effectExtent l="19050" t="19050" r="13335" b="22225"/>
            <wp:docPr id="3" name="Picture 3" descr="The top of the login page says, &quot;Bonnie, a testing tool for ECQMS.&quot;  Then there are fields for typing an email address and password followed by a login button.  At the bottom of the page, there are two links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6DE9767" w14:textId="77777777" w:rsidR="009A469F" w:rsidRDefault="00E13E8B" w:rsidP="00A43186">
      <w:pPr>
        <w:pStyle w:val="FigureCaption"/>
        <w:spacing w:before="0" w:after="120"/>
      </w:pPr>
      <w:bookmarkStart w:id="21" w:name="_Ref459207064"/>
      <w:bookmarkStart w:id="22" w:name="_Toc464568669"/>
      <w:r>
        <w:lastRenderedPageBreak/>
        <w:t xml:space="preserve">Figure </w:t>
      </w:r>
      <w:fldSimple w:instr=" SEQ Figure \* ARABIC ">
        <w:r w:rsidR="00FF01B6">
          <w:rPr>
            <w:noProof/>
          </w:rPr>
          <w:t>1</w:t>
        </w:r>
      </w:fldSimple>
      <w:bookmarkEnd w:id="21"/>
      <w:r>
        <w:t xml:space="preserve">: </w:t>
      </w:r>
      <w:bookmarkStart w:id="23" w:name="_Toc439152610"/>
      <w:bookmarkStart w:id="24" w:name="_Toc439152756"/>
      <w:bookmarkStart w:id="25" w:name="_Toc439154841"/>
      <w:r>
        <w:t>Bonnie Login Page</w:t>
      </w:r>
      <w:bookmarkEnd w:id="22"/>
      <w:bookmarkEnd w:id="23"/>
      <w:bookmarkEnd w:id="24"/>
      <w:bookmarkEnd w:id="25"/>
    </w:p>
    <w:p w14:paraId="746318CA" w14:textId="77777777" w:rsidR="009A469F" w:rsidRDefault="00E13E8B" w:rsidP="00A43186">
      <w:pPr>
        <w:pStyle w:val="Heading2"/>
        <w:spacing w:before="0" w:after="120"/>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64568628"/>
      <w:bookmarkEnd w:id="26"/>
      <w:bookmarkEnd w:id="27"/>
      <w:bookmarkEnd w:id="28"/>
      <w:bookmarkEnd w:id="29"/>
      <w:bookmarkEnd w:id="30"/>
      <w:bookmarkEnd w:id="31"/>
      <w:bookmarkEnd w:id="32"/>
      <w:bookmarkEnd w:id="33"/>
      <w:bookmarkEnd w:id="34"/>
      <w:bookmarkEnd w:id="35"/>
      <w:bookmarkEnd w:id="36"/>
      <w:r>
        <w:t>Creating a New User</w:t>
      </w:r>
      <w:bookmarkEnd w:id="37"/>
    </w:p>
    <w:p w14:paraId="18BAFD70" w14:textId="610CFB3C" w:rsidR="009A469F" w:rsidRDefault="00E13E8B" w:rsidP="00A43186">
      <w:pPr>
        <w:spacing w:after="120"/>
      </w:pPr>
      <w:r>
        <w:t>A user can create a new account by clicking the “Register” link on the login page. The register link brings the user to page (</w:t>
      </w:r>
      <w:r w:rsidR="008D1213">
        <w:t xml:space="preserve">the account creation </w:t>
      </w:r>
      <w:fldSimple w:instr=" REF _Ref459271439  \* MERGEFORMAT ">
        <w:r w:rsidR="00FF01B6" w:rsidRPr="00FF01B6">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41FAFA2D" w14:textId="77777777" w:rsidR="00BA33CD" w:rsidRDefault="00E13E8B" w:rsidP="00A43186">
      <w:pPr>
        <w:pStyle w:val="Figure"/>
        <w:keepNext/>
        <w:spacing w:after="120"/>
      </w:pPr>
      <w:r>
        <w:rPr>
          <w:noProof/>
        </w:rPr>
        <w:drawing>
          <wp:inline distT="0" distB="0" distL="0" distR="0" wp14:anchorId="3E469E92" wp14:editId="363E1591">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cancel and register,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5899757F" w14:textId="1E3AA98C" w:rsidR="009A469F" w:rsidRPr="00BA33CD" w:rsidRDefault="00BA33CD" w:rsidP="00A43186">
      <w:pPr>
        <w:pStyle w:val="Caption"/>
        <w:spacing w:after="120"/>
        <w:jc w:val="center"/>
        <w:rPr>
          <w:rFonts w:ascii="Arial Narrow" w:hAnsi="Arial Narrow"/>
          <w:bCs w:val="0"/>
          <w:sz w:val="24"/>
        </w:rPr>
      </w:pPr>
      <w:bookmarkStart w:id="38" w:name="_Ref459271439"/>
      <w:bookmarkStart w:id="39" w:name="_Toc464568670"/>
      <w:r w:rsidRPr="00BA33CD">
        <w:rPr>
          <w:rFonts w:ascii="Arial Narrow" w:hAnsi="Arial Narrow"/>
          <w:bCs w:val="0"/>
          <w:sz w:val="24"/>
        </w:rPr>
        <w:t xml:space="preserve">Figure </w:t>
      </w:r>
      <w:r w:rsidRPr="00BA33CD">
        <w:rPr>
          <w:rFonts w:ascii="Arial Narrow" w:hAnsi="Arial Narrow"/>
          <w:bCs w:val="0"/>
          <w:sz w:val="24"/>
        </w:rPr>
        <w:fldChar w:fldCharType="begin"/>
      </w:r>
      <w:r w:rsidRPr="00BA33CD">
        <w:rPr>
          <w:rFonts w:ascii="Arial Narrow" w:hAnsi="Arial Narrow"/>
          <w:bCs w:val="0"/>
          <w:sz w:val="24"/>
        </w:rPr>
        <w:instrText xml:space="preserve"> SEQ Figure \* ARABIC </w:instrText>
      </w:r>
      <w:r w:rsidRPr="00BA33CD">
        <w:rPr>
          <w:rFonts w:ascii="Arial Narrow" w:hAnsi="Arial Narrow"/>
          <w:bCs w:val="0"/>
          <w:sz w:val="24"/>
        </w:rPr>
        <w:fldChar w:fldCharType="separate"/>
      </w:r>
      <w:r w:rsidR="00FF01B6">
        <w:rPr>
          <w:rFonts w:ascii="Arial Narrow" w:hAnsi="Arial Narrow"/>
          <w:bCs w:val="0"/>
          <w:noProof/>
          <w:sz w:val="24"/>
        </w:rPr>
        <w:t>2</w:t>
      </w:r>
      <w:r w:rsidRPr="00BA33CD">
        <w:rPr>
          <w:rFonts w:ascii="Arial Narrow" w:hAnsi="Arial Narrow"/>
          <w:bCs w:val="0"/>
          <w:sz w:val="24"/>
        </w:rPr>
        <w:fldChar w:fldCharType="end"/>
      </w:r>
      <w:bookmarkEnd w:id="38"/>
      <w:r w:rsidRPr="00BA33CD">
        <w:rPr>
          <w:rFonts w:ascii="Arial Narrow" w:hAnsi="Arial Narrow"/>
          <w:bCs w:val="0"/>
          <w:sz w:val="24"/>
        </w:rPr>
        <w:t>: Account Registration Page</w:t>
      </w:r>
      <w:bookmarkEnd w:id="39"/>
    </w:p>
    <w:p w14:paraId="5A412904" w14:textId="77777777" w:rsidR="009A469F" w:rsidRDefault="00E13E8B" w:rsidP="00A43186">
      <w:pPr>
        <w:pStyle w:val="Heading2"/>
        <w:spacing w:before="0" w:after="120"/>
      </w:pPr>
      <w:bookmarkStart w:id="40" w:name="_Toc439152899"/>
      <w:bookmarkStart w:id="41" w:name="_Toc439155295"/>
      <w:bookmarkStart w:id="42" w:name="_Toc439155657"/>
      <w:bookmarkStart w:id="43" w:name="_Toc439155737"/>
      <w:bookmarkStart w:id="44" w:name="_Toc439156646"/>
      <w:bookmarkStart w:id="45" w:name="_Toc439157812"/>
      <w:bookmarkStart w:id="46" w:name="_Toc439158056"/>
      <w:bookmarkStart w:id="47" w:name="_Toc439158238"/>
      <w:bookmarkStart w:id="48" w:name="_Toc439922477"/>
      <w:bookmarkStart w:id="49" w:name="_Toc439923947"/>
      <w:bookmarkStart w:id="50" w:name="_Toc439924016"/>
      <w:bookmarkStart w:id="51" w:name="_Toc439152900"/>
      <w:bookmarkStart w:id="52" w:name="_Toc439155296"/>
      <w:bookmarkStart w:id="53" w:name="_Toc439155658"/>
      <w:bookmarkStart w:id="54" w:name="_Toc439155738"/>
      <w:bookmarkStart w:id="55" w:name="_Toc439156647"/>
      <w:bookmarkStart w:id="56" w:name="_Toc439157813"/>
      <w:bookmarkStart w:id="57" w:name="_Toc439158057"/>
      <w:bookmarkStart w:id="58" w:name="_Toc439158239"/>
      <w:bookmarkStart w:id="59" w:name="_Toc439922478"/>
      <w:bookmarkStart w:id="60" w:name="_Toc439923948"/>
      <w:bookmarkStart w:id="61" w:name="_Toc439924017"/>
      <w:bookmarkStart w:id="62" w:name="_Toc46456862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t>Resetting a Password</w:t>
      </w:r>
      <w:bookmarkEnd w:id="62"/>
    </w:p>
    <w:p w14:paraId="10CF51A0" w14:textId="0A5348C2" w:rsidR="009A469F" w:rsidRDefault="00E13E8B" w:rsidP="00A43186">
      <w:pPr>
        <w:spacing w:after="120"/>
      </w:pPr>
      <w:r>
        <w:t>In the event that a password is forgotten or an account is locked, the user can reset the password using the password reset page. This page is accessed from the “Forgot Password?” link on the login page (</w:t>
      </w:r>
      <w:r w:rsidR="00F41D14">
        <w:fldChar w:fldCharType="begin"/>
      </w:r>
      <w:r w:rsidR="001A1644">
        <w:instrText xml:space="preserve"> REF _Ref459207064</w:instrText>
      </w:r>
      <w:r w:rsidR="00F41D14">
        <w:fldChar w:fldCharType="separate"/>
      </w:r>
      <w:r w:rsidR="00FF01B6">
        <w:t xml:space="preserve">Figure </w:t>
      </w:r>
      <w:r w:rsidR="00FF01B6">
        <w:rPr>
          <w:noProof/>
        </w:rPr>
        <w:t>1</w:t>
      </w:r>
      <w:r w:rsidR="00F41D14">
        <w:fldChar w:fldCharType="end"/>
      </w:r>
      <w:r>
        <w:t>). On this page, the user can provide the email address associated with the account and then press the “Send” button. This action will send an email to the registered email address for the account to allow the user to reset the account’s password.</w:t>
      </w:r>
    </w:p>
    <w:p w14:paraId="7C7B326D" w14:textId="77777777" w:rsidR="009A469F" w:rsidRDefault="00E13E8B" w:rsidP="00A43186">
      <w:pPr>
        <w:pStyle w:val="Figure"/>
        <w:spacing w:after="120"/>
      </w:pPr>
      <w:r>
        <w:rPr>
          <w:noProof/>
        </w:rPr>
        <w:lastRenderedPageBreak/>
        <w:drawing>
          <wp:inline distT="0" distB="0" distL="0" distR="0" wp14:anchorId="06CE1CF1" wp14:editId="714C6359">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1D4A6E7E" w14:textId="77777777" w:rsidR="009A469F" w:rsidRDefault="00E13E8B" w:rsidP="00A43186">
      <w:pPr>
        <w:pStyle w:val="FigureCaption"/>
        <w:spacing w:before="0" w:after="120"/>
      </w:pPr>
      <w:bookmarkStart w:id="63" w:name="_Toc464568671"/>
      <w:r>
        <w:t xml:space="preserve">Figure </w:t>
      </w:r>
      <w:fldSimple w:instr=" SEQ Figure \* ARABIC ">
        <w:r w:rsidR="00FF01B6">
          <w:rPr>
            <w:noProof/>
          </w:rPr>
          <w:t>3</w:t>
        </w:r>
      </w:fldSimple>
      <w:r>
        <w:t xml:space="preserve">: </w:t>
      </w:r>
      <w:bookmarkStart w:id="64" w:name="_Toc439154842"/>
      <w:r>
        <w:t>Password Reset Page</w:t>
      </w:r>
      <w:bookmarkEnd w:id="63"/>
      <w:bookmarkEnd w:id="64"/>
    </w:p>
    <w:p w14:paraId="4B7DAB05" w14:textId="77777777" w:rsidR="009A469F" w:rsidRDefault="00E13E8B" w:rsidP="00A43186">
      <w:pPr>
        <w:pStyle w:val="Heading2"/>
        <w:spacing w:before="0" w:after="120"/>
      </w:pPr>
      <w:bookmarkStart w:id="65" w:name="_Toc439152902"/>
      <w:bookmarkStart w:id="66" w:name="_Toc439155298"/>
      <w:bookmarkStart w:id="67" w:name="_Toc439155660"/>
      <w:bookmarkStart w:id="68" w:name="_Toc439155740"/>
      <w:bookmarkStart w:id="69" w:name="_Toc439156649"/>
      <w:bookmarkStart w:id="70" w:name="_Toc439157815"/>
      <w:bookmarkStart w:id="71" w:name="_Toc439158059"/>
      <w:bookmarkStart w:id="72" w:name="_Toc439158241"/>
      <w:bookmarkStart w:id="73" w:name="_Toc439922480"/>
      <w:bookmarkStart w:id="74" w:name="_Toc439923950"/>
      <w:bookmarkStart w:id="75" w:name="_Toc439924019"/>
      <w:bookmarkStart w:id="76" w:name="_Toc464568630"/>
      <w:bookmarkEnd w:id="65"/>
      <w:bookmarkEnd w:id="66"/>
      <w:bookmarkEnd w:id="67"/>
      <w:bookmarkEnd w:id="68"/>
      <w:bookmarkEnd w:id="69"/>
      <w:bookmarkEnd w:id="70"/>
      <w:bookmarkEnd w:id="71"/>
      <w:bookmarkEnd w:id="72"/>
      <w:bookmarkEnd w:id="73"/>
      <w:bookmarkEnd w:id="74"/>
      <w:bookmarkEnd w:id="75"/>
      <w:r>
        <w:t>Account Management</w:t>
      </w:r>
      <w:bookmarkEnd w:id="76"/>
    </w:p>
    <w:p w14:paraId="2F16B117" w14:textId="0A2229EC" w:rsidR="009A469F" w:rsidRDefault="00E13E8B" w:rsidP="00A43186">
      <w:pPr>
        <w:spacing w:after="120"/>
      </w:pPr>
      <w:r>
        <w:t>After logging into the application, the user can change the information associated with the account by accessing the account management page (</w:t>
      </w:r>
      <w:r w:rsidR="00440361">
        <w:fldChar w:fldCharType="begin"/>
      </w:r>
      <w:r w:rsidR="001A1644">
        <w:instrText xml:space="preserve"> REF _Ref459099779</w:instrText>
      </w:r>
      <w:r w:rsidR="00440361">
        <w:instrText xml:space="preserve"> </w:instrText>
      </w:r>
      <w:r w:rsidR="00440361">
        <w:fldChar w:fldCharType="separate"/>
      </w:r>
      <w:r w:rsidR="00FF01B6">
        <w:rPr>
          <w:b/>
          <w:bCs/>
        </w:rPr>
        <w:t>Error! Reference source not found.</w:t>
      </w:r>
      <w:r w:rsidR="00440361">
        <w:fldChar w:fldCharType="end"/>
      </w:r>
      <w:r>
        <w:t>). The account management page can be opened by clicking the “Account” link in the application header (shown at the top o</w:t>
      </w:r>
      <w:r w:rsidR="00440361">
        <w:t xml:space="preserve">f </w:t>
      </w:r>
      <w:r w:rsidR="00440361">
        <w:fldChar w:fldCharType="begin"/>
      </w:r>
      <w:r w:rsidR="001A1644">
        <w:instrText xml:space="preserve"> REF _Ref459099779</w:instrText>
      </w:r>
      <w:r w:rsidR="00440361">
        <w:instrText xml:space="preserve"> </w:instrText>
      </w:r>
      <w:r w:rsidR="00440361">
        <w:fldChar w:fldCharType="separate"/>
      </w:r>
      <w:r w:rsidR="00FF01B6">
        <w:rPr>
          <w:b/>
          <w:bCs/>
        </w:rPr>
        <w:t>Error! Reference source not found.</w:t>
      </w:r>
      <w:r w:rsidR="00440361">
        <w:fldChar w:fldCharType="end"/>
      </w:r>
      <w:r>
        <w:t>). From this page, users can change the information provided during the registration process and select a new password for their account.</w:t>
      </w:r>
    </w:p>
    <w:p w14:paraId="1D9995B9" w14:textId="77777777" w:rsidR="002D1359" w:rsidRDefault="002D1359" w:rsidP="00A43186">
      <w:pPr>
        <w:pStyle w:val="Figure"/>
        <w:keepNext/>
        <w:spacing w:after="120"/>
      </w:pPr>
      <w:r w:rsidRPr="002D1359">
        <w:rPr>
          <w:noProof/>
        </w:rPr>
        <w:drawing>
          <wp:inline distT="0" distB="0" distL="0" distR="0" wp14:anchorId="2B435856" wp14:editId="72B42755">
            <wp:extent cx="4406265" cy="2131578"/>
            <wp:effectExtent l="25400" t="25400" r="13335" b="27940"/>
            <wp:docPr id="25" name="Picture 25" descr="The header of the Account Management page has three links for Dashboard, Help, and Logout. The page presents fields fir Account Information, including entering first and last name, email address, phone number, and password.  At the bottom right are two buttons, cancel and save,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6754" cy="2146328"/>
                    </a:xfrm>
                    <a:prstGeom prst="rect">
                      <a:avLst/>
                    </a:prstGeom>
                    <a:ln>
                      <a:solidFill>
                        <a:schemeClr val="tx1"/>
                      </a:solidFill>
                    </a:ln>
                  </pic:spPr>
                </pic:pic>
              </a:graphicData>
            </a:graphic>
          </wp:inline>
        </w:drawing>
      </w:r>
    </w:p>
    <w:p w14:paraId="28119C5F" w14:textId="649FF26E" w:rsidR="002D1359" w:rsidRDefault="002D1359" w:rsidP="00A43186">
      <w:pPr>
        <w:pStyle w:val="Figure"/>
        <w:spacing w:after="120"/>
      </w:pPr>
      <w:bookmarkStart w:id="77" w:name="_Toc464568672"/>
      <w:r>
        <w:t xml:space="preserve">Figure </w:t>
      </w:r>
      <w:fldSimple w:instr=" SEQ Figure \* ARABIC ">
        <w:r w:rsidR="00FF01B6">
          <w:rPr>
            <w:noProof/>
          </w:rPr>
          <w:t>4</w:t>
        </w:r>
      </w:fldSimple>
      <w:r>
        <w:t>: Account Management Page</w:t>
      </w:r>
      <w:bookmarkEnd w:id="77"/>
    </w:p>
    <w:p w14:paraId="149483C5" w14:textId="39D079DE" w:rsidR="009A469F" w:rsidRDefault="009A469F" w:rsidP="00A43186">
      <w:pPr>
        <w:pStyle w:val="Figure"/>
        <w:spacing w:after="120"/>
      </w:pPr>
    </w:p>
    <w:p w14:paraId="41B7AF96" w14:textId="77777777" w:rsidR="009A469F" w:rsidRDefault="00E13E8B" w:rsidP="00A43186">
      <w:pPr>
        <w:pStyle w:val="Heading1"/>
        <w:spacing w:after="120"/>
        <w:ind w:left="540" w:hanging="540"/>
      </w:pPr>
      <w:bookmarkStart w:id="78" w:name="_Toc464568631"/>
      <w:r>
        <w:lastRenderedPageBreak/>
        <w:t>Measure Dashboard</w:t>
      </w:r>
      <w:bookmarkEnd w:id="78"/>
    </w:p>
    <w:p w14:paraId="3ED7E2FC" w14:textId="77777777" w:rsidR="009A469F" w:rsidRDefault="00E13E8B" w:rsidP="00A43186">
      <w:pPr>
        <w:pStyle w:val="Heading2"/>
        <w:spacing w:before="0" w:after="120"/>
      </w:pPr>
      <w:bookmarkStart w:id="79" w:name="_Toc464568632"/>
      <w:r>
        <w:t>Overview</w:t>
      </w:r>
      <w:bookmarkEnd w:id="79"/>
    </w:p>
    <w:p w14:paraId="3C5AC3E5" w14:textId="5B9C37CC" w:rsidR="002D1359" w:rsidRDefault="00E13E8B" w:rsidP="00A43186">
      <w:pPr>
        <w:spacing w:after="120"/>
      </w:pPr>
      <w:r>
        <w:t>The Measure Dashboard page, as shown in</w:t>
      </w:r>
      <w:r w:rsidR="00F41D14">
        <w:t xml:space="preserve"> </w:t>
      </w:r>
      <w:r w:rsidR="00F41D14">
        <w:fldChar w:fldCharType="begin"/>
      </w:r>
      <w:r w:rsidR="001A1644">
        <w:instrText xml:space="preserve"> REF _Ref440185712 </w:instrText>
      </w:r>
      <w:r w:rsidR="00F41D14">
        <w:fldChar w:fldCharType="separate"/>
      </w:r>
      <w:r w:rsidR="00FF01B6">
        <w:t xml:space="preserve">Figure </w:t>
      </w:r>
      <w:r w:rsidR="00FF01B6">
        <w:rPr>
          <w:noProof/>
        </w:rPr>
        <w:t>5</w:t>
      </w:r>
      <w:r w:rsidR="00F41D14">
        <w:fldChar w:fldCharType="end"/>
      </w:r>
      <w:r>
        <w:t xml:space="preserve">, is the initial page presented to users when they log into the application. </w:t>
      </w:r>
      <w:r w:rsidR="002D1359">
        <w:t>When a user logs in for the first time, the New Measure dialog is displayed (</w:t>
      </w:r>
      <w:r w:rsidR="002D1359">
        <w:fldChar w:fldCharType="begin"/>
      </w:r>
      <w:r w:rsidR="002D1359">
        <w:instrText xml:space="preserve"> REF _Ref459099933 \h </w:instrText>
      </w:r>
      <w:r w:rsidR="002D1359">
        <w:fldChar w:fldCharType="separate"/>
      </w:r>
      <w:r w:rsidR="00FF01B6">
        <w:rPr>
          <w:b/>
          <w:bCs/>
        </w:rPr>
        <w:t>Error! Reference source not found.</w:t>
      </w:r>
      <w:r w:rsidR="002D1359">
        <w:fldChar w:fldCharType="end"/>
      </w:r>
      <w:r w:rsidR="002D1359">
        <w:t>) prompting the user to upload a measure. The user can either upload a measure at this time or close this display and upload a measure at a later time. Uploading a new measure is described in greater detail later in this document.</w:t>
      </w:r>
    </w:p>
    <w:p w14:paraId="7B2BC10C" w14:textId="1C51AE4C" w:rsidR="009A469F" w:rsidRDefault="002D1359" w:rsidP="00A43186">
      <w:pPr>
        <w:spacing w:after="120"/>
      </w:pPr>
      <w:r>
        <w:t>After one of more measures has been uploaded, this</w:t>
      </w:r>
      <w:r w:rsidR="00E13E8B">
        <w:t xml:space="preserve">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14:paraId="5899F1F4" w14:textId="77777777" w:rsidR="009A469F" w:rsidRDefault="00E13E8B" w:rsidP="00A43186">
      <w:pPr>
        <w:spacing w:after="120"/>
      </w:pPr>
      <w:r>
        <w:t xml:space="preserve">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 </w:t>
      </w:r>
    </w:p>
    <w:p w14:paraId="24E3FC94" w14:textId="551A7AB6" w:rsidR="009A469F" w:rsidRDefault="00E13E8B" w:rsidP="00A43186">
      <w:pPr>
        <w:spacing w:after="120"/>
      </w:pPr>
      <w:r>
        <w:t>The Measure Dashboard View employs the following user interface (UI) elements (indicated by their item numbers in</w:t>
      </w:r>
      <w:r w:rsidR="00440361">
        <w:t xml:space="preserve"> </w:t>
      </w:r>
      <w:r w:rsidR="00440361">
        <w:fldChar w:fldCharType="begin"/>
      </w:r>
      <w:r w:rsidR="001A1644">
        <w:instrText xml:space="preserve"> REF _Ref440185712 </w:instrText>
      </w:r>
      <w:r w:rsidR="00440361">
        <w:fldChar w:fldCharType="separate"/>
      </w:r>
      <w:r w:rsidR="00FF01B6">
        <w:t xml:space="preserve">Figure </w:t>
      </w:r>
      <w:r w:rsidR="00FF01B6">
        <w:rPr>
          <w:noProof/>
        </w:rPr>
        <w:t>5</w:t>
      </w:r>
      <w:r w:rsidR="00440361">
        <w:fldChar w:fldCharType="end"/>
      </w:r>
      <w:r>
        <w:t>):</w:t>
      </w:r>
    </w:p>
    <w:p w14:paraId="595D728F" w14:textId="77777777" w:rsidR="009A469F" w:rsidRDefault="00E13E8B" w:rsidP="00A43186">
      <w:pPr>
        <w:pStyle w:val="NumberedList"/>
        <w:numPr>
          <w:ilvl w:val="0"/>
          <w:numId w:val="39"/>
        </w:numPr>
        <w:spacing w:after="120"/>
      </w:pPr>
      <w:r>
        <w:t>Header – Allows the user to navigate to different parts of the application, access account information, send a support email (Contact), and log out of the application.</w:t>
      </w:r>
    </w:p>
    <w:p w14:paraId="7100CC03" w14:textId="77777777" w:rsidR="009A469F" w:rsidRDefault="00E13E8B" w:rsidP="00A43186">
      <w:pPr>
        <w:pStyle w:val="NumberedList"/>
        <w:numPr>
          <w:ilvl w:val="0"/>
          <w:numId w:val="39"/>
        </w:numPr>
        <w:spacing w:after="120"/>
      </w:pPr>
      <w:r>
        <w:t>Measure Period Date – Displays the measurement period used for calculating measures.</w:t>
      </w:r>
    </w:p>
    <w:p w14:paraId="469F76CA" w14:textId="77777777" w:rsidR="009A469F" w:rsidRDefault="00E13E8B" w:rsidP="00A43186">
      <w:pPr>
        <w:pStyle w:val="NumberedList"/>
        <w:numPr>
          <w:ilvl w:val="0"/>
          <w:numId w:val="39"/>
        </w:numPr>
        <w:spacing w:after="120"/>
      </w:pPr>
      <w:r>
        <w:t>Measures Download Button – Allows the user to download a bundle containing all of their measures.</w:t>
      </w:r>
    </w:p>
    <w:p w14:paraId="6E9D0C34" w14:textId="77777777" w:rsidR="009A469F" w:rsidRDefault="00E13E8B" w:rsidP="00A43186">
      <w:pPr>
        <w:pStyle w:val="NumberedList"/>
        <w:numPr>
          <w:ilvl w:val="0"/>
          <w:numId w:val="39"/>
        </w:numPr>
        <w:spacing w:after="120"/>
      </w:pPr>
      <w:r>
        <w:t>Upload Button – Allows the user to upload a new measure.</w:t>
      </w:r>
    </w:p>
    <w:p w14:paraId="19EA2B84" w14:textId="77777777" w:rsidR="009A469F" w:rsidRDefault="00E13E8B" w:rsidP="00A43186">
      <w:pPr>
        <w:pStyle w:val="NumberedList"/>
        <w:numPr>
          <w:ilvl w:val="0"/>
          <w:numId w:val="39"/>
        </w:numPr>
        <w:spacing w:after="120"/>
      </w:pPr>
      <w:r>
        <w:t>Expected Column – Displays the percentage of passing patients for the measure.</w:t>
      </w:r>
    </w:p>
    <w:p w14:paraId="47942DE9" w14:textId="77777777" w:rsidR="009A469F" w:rsidRDefault="00E13E8B" w:rsidP="00A43186">
      <w:pPr>
        <w:pStyle w:val="NumberedList"/>
        <w:numPr>
          <w:ilvl w:val="0"/>
          <w:numId w:val="39"/>
        </w:numPr>
        <w:spacing w:after="120"/>
      </w:pPr>
      <w:r>
        <w:t>Status Column – Displays the current status of the measure (New, Pass, Fail)</w:t>
      </w:r>
    </w:p>
    <w:p w14:paraId="1AB21E03" w14:textId="77777777" w:rsidR="009A469F" w:rsidRDefault="00E13E8B" w:rsidP="00A43186">
      <w:pPr>
        <w:pStyle w:val="NumberedList"/>
        <w:numPr>
          <w:ilvl w:val="0"/>
          <w:numId w:val="39"/>
        </w:numPr>
        <w:spacing w:after="120"/>
      </w:pPr>
      <w:r>
        <w:t>Test Patient Column – Displays the number of patients passing out of the total number of patients.</w:t>
      </w:r>
    </w:p>
    <w:p w14:paraId="3E360ED0" w14:textId="77777777" w:rsidR="009A469F" w:rsidRDefault="00E13E8B" w:rsidP="00A43186">
      <w:pPr>
        <w:pStyle w:val="NumberedList"/>
        <w:numPr>
          <w:ilvl w:val="0"/>
          <w:numId w:val="39"/>
        </w:numPr>
        <w:spacing w:after="120"/>
      </w:pPr>
      <w:r>
        <w:t>Measure Title – Displays the title for the measure and allows navigation to the measure view.</w:t>
      </w:r>
    </w:p>
    <w:p w14:paraId="3AE32478" w14:textId="77777777" w:rsidR="009A469F" w:rsidRDefault="00E13E8B" w:rsidP="00A43186">
      <w:pPr>
        <w:pStyle w:val="NumberedList"/>
        <w:numPr>
          <w:ilvl w:val="0"/>
          <w:numId w:val="39"/>
        </w:numPr>
        <w:spacing w:after="120"/>
      </w:pPr>
      <w:r>
        <w:t>Subpopulation and stratification titles – Displays the titles for subpopulations or stratifications of a measure.</w:t>
      </w:r>
    </w:p>
    <w:p w14:paraId="36FAE071" w14:textId="77777777" w:rsidR="009A469F" w:rsidRDefault="00E13E8B" w:rsidP="00A43186">
      <w:pPr>
        <w:pStyle w:val="NumberedList"/>
        <w:numPr>
          <w:ilvl w:val="0"/>
          <w:numId w:val="39"/>
        </w:numPr>
        <w:spacing w:after="120"/>
      </w:pPr>
      <w:r>
        <w:t>Edit Title Button – Allows the user to rename a subpopulation or stratification.</w:t>
      </w:r>
    </w:p>
    <w:p w14:paraId="51812884" w14:textId="77777777" w:rsidR="009A469F" w:rsidRDefault="00E13E8B" w:rsidP="00A43186">
      <w:pPr>
        <w:pStyle w:val="NumberedList"/>
        <w:numPr>
          <w:ilvl w:val="0"/>
          <w:numId w:val="39"/>
        </w:numPr>
        <w:spacing w:after="120"/>
      </w:pPr>
      <w:r>
        <w:t>Update Button – Allows the user to update a previously loaded measure.</w:t>
      </w:r>
    </w:p>
    <w:p w14:paraId="62FC2525" w14:textId="77777777" w:rsidR="009A469F" w:rsidRDefault="00E13E8B" w:rsidP="00A43186">
      <w:pPr>
        <w:pStyle w:val="NumberedList"/>
        <w:numPr>
          <w:ilvl w:val="0"/>
          <w:numId w:val="39"/>
        </w:numPr>
        <w:spacing w:after="120"/>
      </w:pPr>
      <w:r>
        <w:t>Add Patient Button – Allows the user to start building a new patient for a measure.</w:t>
      </w:r>
    </w:p>
    <w:p w14:paraId="7E29EA6F" w14:textId="77777777" w:rsidR="009A469F" w:rsidRDefault="00E13E8B" w:rsidP="00A43186">
      <w:pPr>
        <w:pStyle w:val="Figure"/>
        <w:spacing w:after="120"/>
      </w:pPr>
      <w:r>
        <w:rPr>
          <w:noProof/>
        </w:rPr>
        <w:lastRenderedPageBreak/>
        <w:drawing>
          <wp:inline distT="0" distB="0" distL="0" distR="0" wp14:anchorId="7AA22A6E" wp14:editId="3A42B6E5">
            <wp:extent cx="5760720" cy="2560320"/>
            <wp:effectExtent l="19050" t="19050" r="11430" b="11430"/>
            <wp:docPr id="26" name="Picture 26" descr="Figure 5 presents the Measure Dashboard View as described in the text immediately preceding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14:paraId="2913970B" w14:textId="0298D5C1" w:rsidR="009A469F" w:rsidRDefault="00E13E8B" w:rsidP="00A43186">
      <w:pPr>
        <w:pStyle w:val="FigureCaption"/>
        <w:spacing w:before="0" w:after="120"/>
      </w:pPr>
      <w:bookmarkStart w:id="80" w:name="_Ref440185712"/>
      <w:bookmarkStart w:id="81" w:name="_Toc464568673"/>
      <w:r>
        <w:t xml:space="preserve">Figure </w:t>
      </w:r>
      <w:fldSimple w:instr=" SEQ Figure \* ARABIC ">
        <w:r w:rsidR="00FF01B6">
          <w:rPr>
            <w:noProof/>
          </w:rPr>
          <w:t>5</w:t>
        </w:r>
      </w:fldSimple>
      <w:bookmarkEnd w:id="80"/>
      <w:r>
        <w:t xml:space="preserve">: </w:t>
      </w:r>
      <w:bookmarkStart w:id="82" w:name="_Toc439154843"/>
      <w:r>
        <w:t>Measure Dashboard View</w:t>
      </w:r>
      <w:bookmarkEnd w:id="81"/>
      <w:bookmarkEnd w:id="82"/>
    </w:p>
    <w:p w14:paraId="6F963811" w14:textId="77777777" w:rsidR="009A469F" w:rsidRDefault="00E13E8B" w:rsidP="00A43186">
      <w:pPr>
        <w:pStyle w:val="Heading2"/>
        <w:spacing w:before="0" w:after="120"/>
      </w:pPr>
      <w:bookmarkStart w:id="83" w:name="_Toc439155302"/>
      <w:bookmarkStart w:id="84" w:name="_Toc439155664"/>
      <w:bookmarkStart w:id="85" w:name="_Toc439155744"/>
      <w:bookmarkStart w:id="86" w:name="_Toc439156653"/>
      <w:bookmarkStart w:id="87" w:name="_Toc439157819"/>
      <w:bookmarkStart w:id="88" w:name="_Toc439158063"/>
      <w:bookmarkStart w:id="89" w:name="_Toc439158245"/>
      <w:bookmarkStart w:id="90" w:name="_Toc439922484"/>
      <w:bookmarkStart w:id="91" w:name="_Toc439923954"/>
      <w:bookmarkStart w:id="92" w:name="_Toc439924023"/>
      <w:bookmarkStart w:id="93" w:name="_Toc464568633"/>
      <w:bookmarkEnd w:id="83"/>
      <w:bookmarkEnd w:id="84"/>
      <w:bookmarkEnd w:id="85"/>
      <w:bookmarkEnd w:id="86"/>
      <w:bookmarkEnd w:id="87"/>
      <w:bookmarkEnd w:id="88"/>
      <w:bookmarkEnd w:id="89"/>
      <w:bookmarkEnd w:id="90"/>
      <w:bookmarkEnd w:id="91"/>
      <w:bookmarkEnd w:id="92"/>
      <w:r>
        <w:t>Loading a New Measure</w:t>
      </w:r>
      <w:bookmarkEnd w:id="93"/>
    </w:p>
    <w:p w14:paraId="70F1D16B" w14:textId="77777777" w:rsidR="009A469F" w:rsidRDefault="00E13E8B" w:rsidP="00A43186">
      <w:pPr>
        <w:spacing w:after="120"/>
      </w:pPr>
      <w:r>
        <w:t>When a user logs into the system for the first time, there will be no measures associated with the account. The user’s first step is to load a measure into the account to begin testing the measure with the Bonnie application.</w:t>
      </w:r>
    </w:p>
    <w:p w14:paraId="30F61304" w14:textId="62731508" w:rsidR="00BC7793" w:rsidRDefault="00BC7793" w:rsidP="00A43186">
      <w:pPr>
        <w:spacing w:after="120"/>
      </w:pPr>
      <w:r>
        <w:t>There are two ways that a measure can be loaded into Bonnie. The first is to load the entire MAT package if it contains an excel spreadsheet of value sets. If a package is loaded in this way, the value sets contained in the excel spreadsheet are what will be used in Bonnie. These may be out of date with the value sets on the Value Set Authority Center (VSAC) website. The second is to unzip the MAT package and to load the XML file titled with the CMS ID and version.</w:t>
      </w:r>
    </w:p>
    <w:p w14:paraId="07FBEFC8" w14:textId="77677F5A" w:rsidR="009A469F" w:rsidRDefault="00BC7793" w:rsidP="00A43186">
      <w:pPr>
        <w:spacing w:after="120"/>
      </w:pPr>
      <w:r>
        <w:t>The steps for loading a new measure as an entire MAT package are:</w:t>
      </w:r>
    </w:p>
    <w:p w14:paraId="672A9383" w14:textId="50857DD3" w:rsidR="009A469F" w:rsidRDefault="00E13E8B" w:rsidP="00A43186">
      <w:pPr>
        <w:pStyle w:val="NumberedList"/>
        <w:numPr>
          <w:ilvl w:val="0"/>
          <w:numId w:val="32"/>
        </w:numPr>
        <w:spacing w:after="120"/>
      </w:pPr>
      <w:r>
        <w:t xml:space="preserve">Click the “Upload” button (item </w:t>
      </w:r>
      <w:r>
        <w:rPr>
          <w:rStyle w:val="numberreference"/>
          <w:rFonts w:ascii="Times New Roman" w:hAnsi="Times New Roman"/>
          <w:b w:val="0"/>
          <w:color w:val="auto"/>
        </w:rPr>
        <w:t>#4</w:t>
      </w:r>
      <w:r>
        <w:t>) on the Measure Dashboard, which opens the New Measure Dialog (</w:t>
      </w:r>
      <w:r w:rsidR="00440361">
        <w:fldChar w:fldCharType="begin"/>
      </w:r>
      <w:r w:rsidR="001A1644">
        <w:instrText xml:space="preserve"> REF _Ref459099933</w:instrText>
      </w:r>
      <w:r w:rsidR="00440361">
        <w:instrText xml:space="preserve"> </w:instrText>
      </w:r>
      <w:r w:rsidR="00440361">
        <w:fldChar w:fldCharType="separate"/>
      </w:r>
      <w:r w:rsidR="00FF01B6">
        <w:rPr>
          <w:b/>
          <w:bCs/>
        </w:rPr>
        <w:t>Error! Reference source not found.</w:t>
      </w:r>
      <w:r w:rsidR="00440361">
        <w:fldChar w:fldCharType="end"/>
      </w:r>
      <w:r>
        <w:t>).</w:t>
      </w:r>
    </w:p>
    <w:p w14:paraId="6769E9D8" w14:textId="77777777" w:rsidR="009A469F" w:rsidRDefault="00E13E8B" w:rsidP="00A43186">
      <w:pPr>
        <w:pStyle w:val="NumberedList"/>
        <w:numPr>
          <w:ilvl w:val="0"/>
          <w:numId w:val="32"/>
        </w:numPr>
        <w:spacing w:after="120"/>
      </w:pPr>
      <w:r>
        <w:t>On the New Measure Dialog:</w:t>
      </w:r>
    </w:p>
    <w:p w14:paraId="653CFAD4" w14:textId="77777777" w:rsidR="009A469F" w:rsidRDefault="00E13E8B" w:rsidP="00A43186">
      <w:pPr>
        <w:pStyle w:val="NumberedList2bulleted"/>
        <w:spacing w:before="0" w:after="120"/>
        <w:rPr>
          <w:rFonts w:cs="Times New Roman"/>
        </w:rPr>
      </w:pPr>
      <w:r>
        <w:rPr>
          <w:rFonts w:cs="Times New Roman"/>
        </w:rPr>
        <w:t>Choose a MAT export zip file.</w:t>
      </w:r>
    </w:p>
    <w:p w14:paraId="6F6F7E6A" w14:textId="77777777" w:rsidR="009A469F" w:rsidRDefault="00E13E8B" w:rsidP="00A43186">
      <w:pPr>
        <w:pStyle w:val="NumberedList2bulleted"/>
        <w:spacing w:before="0" w:after="120"/>
        <w:rPr>
          <w:rFonts w:cs="Times New Roman"/>
        </w:rPr>
      </w:pPr>
      <w:r>
        <w:rPr>
          <w:rFonts w:cs="Times New Roman"/>
        </w:rPr>
        <w:t>Specify if the measure is eligible professional (EP) or eligible hospital (EH).</w:t>
      </w:r>
    </w:p>
    <w:p w14:paraId="23519BD3" w14:textId="77777777" w:rsidR="009A469F" w:rsidRDefault="00E13E8B" w:rsidP="00A43186">
      <w:pPr>
        <w:pStyle w:val="NumberedList2bulleted"/>
        <w:spacing w:before="0" w:after="120"/>
        <w:rPr>
          <w:rFonts w:cs="Times New Roman"/>
        </w:rPr>
      </w:pPr>
      <w:r>
        <w:rPr>
          <w:rFonts w:cs="Times New Roman"/>
        </w:rPr>
        <w:t>Specify if the measure is Patient-based or Episode of Care.</w:t>
      </w:r>
    </w:p>
    <w:p w14:paraId="0CD3B61D" w14:textId="77777777" w:rsidR="009A469F" w:rsidRDefault="00E13E8B" w:rsidP="00A43186">
      <w:pPr>
        <w:pStyle w:val="NumberedList2bulleted"/>
        <w:spacing w:before="0" w:after="120"/>
        <w:rPr>
          <w:rFonts w:cs="Times New Roman"/>
        </w:rPr>
      </w:pPr>
      <w:r>
        <w:rPr>
          <w:rFonts w:cs="Times New Roman"/>
        </w:rPr>
        <w:t>Click the “Load” button.</w:t>
      </w:r>
    </w:p>
    <w:p w14:paraId="3555762B" w14:textId="1BC9683A" w:rsidR="00BC7793" w:rsidRDefault="00BC7793" w:rsidP="00A43186">
      <w:pPr>
        <w:pStyle w:val="NumberedList2bulleted"/>
        <w:numPr>
          <w:ilvl w:val="0"/>
          <w:numId w:val="0"/>
        </w:numPr>
        <w:spacing w:before="0" w:after="120"/>
        <w:ind w:left="360" w:hanging="360"/>
        <w:rPr>
          <w:rFonts w:cs="Times New Roman"/>
        </w:rPr>
      </w:pPr>
      <w:r>
        <w:rPr>
          <w:rFonts w:cs="Times New Roman"/>
        </w:rPr>
        <w:t>The steps for loading a new measure as an XML file are:</w:t>
      </w:r>
    </w:p>
    <w:p w14:paraId="1206CCAA" w14:textId="77777777" w:rsidR="00BC7793" w:rsidRDefault="00BC7793" w:rsidP="00A43186">
      <w:pPr>
        <w:pStyle w:val="NumberedList"/>
        <w:numPr>
          <w:ilvl w:val="0"/>
          <w:numId w:val="50"/>
        </w:numPr>
        <w:spacing w:after="120"/>
      </w:pPr>
      <w:r>
        <w:t xml:space="preserve">Click the “Upload” button (item </w:t>
      </w:r>
      <w:r w:rsidRPr="00BC7793">
        <w:rPr>
          <w:rStyle w:val="numberreference"/>
          <w:rFonts w:ascii="Times New Roman" w:hAnsi="Times New Roman"/>
          <w:b w:val="0"/>
          <w:color w:val="auto"/>
        </w:rPr>
        <w:t>#4</w:t>
      </w:r>
      <w:r>
        <w:t>) on the Measure Dashboard, which opens the New Measure Dialog (</w:t>
      </w:r>
      <w:r>
        <w:fldChar w:fldCharType="begin"/>
      </w:r>
      <w:r>
        <w:instrText xml:space="preserve"> REF _Ref459099933 </w:instrText>
      </w:r>
      <w:r>
        <w:fldChar w:fldCharType="separate"/>
      </w:r>
      <w:r w:rsidR="00FF01B6">
        <w:rPr>
          <w:b/>
          <w:bCs/>
        </w:rPr>
        <w:t>Error! Reference source not found.</w:t>
      </w:r>
      <w:r>
        <w:fldChar w:fldCharType="end"/>
      </w:r>
      <w:r>
        <w:t>).</w:t>
      </w:r>
    </w:p>
    <w:p w14:paraId="72CC06C2" w14:textId="7A1B6A1C" w:rsidR="00BC7793" w:rsidRDefault="0079525C" w:rsidP="00A43186">
      <w:pPr>
        <w:pStyle w:val="NumberedList"/>
        <w:numPr>
          <w:ilvl w:val="0"/>
          <w:numId w:val="50"/>
        </w:numPr>
        <w:spacing w:after="120"/>
      </w:pPr>
      <w:r>
        <w:t>On the New Measure Dialog:</w:t>
      </w:r>
    </w:p>
    <w:p w14:paraId="53F50707" w14:textId="7DDA0D56" w:rsidR="0079525C" w:rsidRDefault="0079525C" w:rsidP="00A43186">
      <w:pPr>
        <w:pStyle w:val="NumberedList"/>
        <w:numPr>
          <w:ilvl w:val="1"/>
          <w:numId w:val="50"/>
        </w:numPr>
        <w:spacing w:after="120"/>
        <w:ind w:left="1080"/>
      </w:pPr>
      <w:r>
        <w:t>Choose a measure XML file from a MAT package.</w:t>
      </w:r>
    </w:p>
    <w:p w14:paraId="138C064A" w14:textId="47FC4AA5" w:rsidR="0079525C" w:rsidRDefault="0079525C" w:rsidP="00A43186">
      <w:pPr>
        <w:pStyle w:val="NumberedList"/>
        <w:numPr>
          <w:ilvl w:val="2"/>
          <w:numId w:val="50"/>
        </w:numPr>
        <w:spacing w:after="120"/>
        <w:ind w:left="1440"/>
      </w:pPr>
      <w:r>
        <w:lastRenderedPageBreak/>
        <w:t>The New Measure dialog will show VSAC Username and VSAC Password fields ().</w:t>
      </w:r>
    </w:p>
    <w:p w14:paraId="53EF1CCE" w14:textId="7EE9DFB3" w:rsidR="0079525C" w:rsidRDefault="0079525C" w:rsidP="00A43186">
      <w:pPr>
        <w:pStyle w:val="NumberedList"/>
        <w:numPr>
          <w:ilvl w:val="1"/>
          <w:numId w:val="50"/>
        </w:numPr>
        <w:spacing w:after="120"/>
        <w:ind w:left="1080"/>
      </w:pPr>
      <w:r>
        <w:t>Enter your VSAC credentials.</w:t>
      </w:r>
    </w:p>
    <w:p w14:paraId="75CCEAAC" w14:textId="643963BE" w:rsidR="0079525C" w:rsidRDefault="0079525C" w:rsidP="00A43186">
      <w:pPr>
        <w:pStyle w:val="NumberedList"/>
        <w:numPr>
          <w:ilvl w:val="2"/>
          <w:numId w:val="50"/>
        </w:numPr>
        <w:spacing w:after="120"/>
        <w:ind w:left="1440"/>
      </w:pPr>
      <w:r>
        <w:t xml:space="preserve">If you do not already have VSAC credentials, click the link that says “Register for VSAC” which will take you to the UMLS Terminology Services page to register for a UMLS License. The credentials entered here will serve as your VSAC credentials. </w:t>
      </w:r>
    </w:p>
    <w:p w14:paraId="08B46357" w14:textId="41FF2CB5" w:rsidR="0079525C" w:rsidRDefault="0079525C" w:rsidP="00A43186">
      <w:pPr>
        <w:pStyle w:val="NumberedList"/>
        <w:numPr>
          <w:ilvl w:val="1"/>
          <w:numId w:val="50"/>
        </w:numPr>
        <w:spacing w:after="120"/>
        <w:ind w:left="1080"/>
      </w:pPr>
      <w:r>
        <w:t>Specify if the measure is elegible professional (EP) or eligible hospital (EH).</w:t>
      </w:r>
    </w:p>
    <w:p w14:paraId="234FA87B" w14:textId="3E9BB3AA" w:rsidR="0079525C" w:rsidRDefault="0079525C" w:rsidP="00A43186">
      <w:pPr>
        <w:pStyle w:val="NumberedList"/>
        <w:numPr>
          <w:ilvl w:val="1"/>
          <w:numId w:val="50"/>
        </w:numPr>
        <w:spacing w:after="120"/>
        <w:ind w:left="1080"/>
      </w:pPr>
      <w:r>
        <w:t>Specify if the measure is Patient-based or Episode of Care.</w:t>
      </w:r>
    </w:p>
    <w:p w14:paraId="1506BD5F" w14:textId="6CD71D4D" w:rsidR="0079525C" w:rsidRDefault="0079525C" w:rsidP="00A43186">
      <w:pPr>
        <w:pStyle w:val="NumberedList"/>
        <w:numPr>
          <w:ilvl w:val="1"/>
          <w:numId w:val="50"/>
        </w:numPr>
        <w:spacing w:after="120"/>
        <w:ind w:left="1080"/>
      </w:pPr>
      <w:r>
        <w:t>Click the “Load” button.</w:t>
      </w:r>
    </w:p>
    <w:p w14:paraId="2AA33154" w14:textId="77777777" w:rsidR="00BC7793" w:rsidRDefault="00BC7793" w:rsidP="00A43186">
      <w:pPr>
        <w:pStyle w:val="NumberedList2bulleted"/>
        <w:numPr>
          <w:ilvl w:val="0"/>
          <w:numId w:val="0"/>
        </w:numPr>
        <w:spacing w:before="0" w:after="120"/>
        <w:ind w:left="1080" w:hanging="360"/>
        <w:rPr>
          <w:rFonts w:cs="Times New Roman"/>
        </w:rPr>
      </w:pPr>
    </w:p>
    <w:p w14:paraId="7647357D" w14:textId="77777777" w:rsidR="0079525C" w:rsidRDefault="0079525C" w:rsidP="00A43186">
      <w:pPr>
        <w:pStyle w:val="Figure"/>
        <w:spacing w:after="120"/>
      </w:pPr>
      <w:r>
        <w:rPr>
          <w:noProof/>
        </w:rPr>
        <w:drawing>
          <wp:inline distT="0" distB="0" distL="0" distR="0" wp14:anchorId="26A4E2B7" wp14:editId="6684D3BE">
            <wp:extent cx="3754694" cy="2776498"/>
            <wp:effectExtent l="25400" t="25400" r="30480" b="17780"/>
            <wp:docPr id="29" name="Picture 29" descr="The New Measure dialog box has four lines for entering information.  The first, &quot;Measure Data,&quot; has a Browse button.  The next line,&quot; Type,&quot; offers the choice between Eligible Professional or Eligible Hospital.  The third line, &quot;Calculation,&quot; offers the choice Patient Based or Episode of Care.  And the last line, &quot;Rebuild Patients&quot;, has Yes and No buttons.  At the bottom are two buttons, Close and Load."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4DBFDD0" w14:textId="55D188F4" w:rsidR="0079525C" w:rsidRDefault="0079525C" w:rsidP="00A43186">
      <w:pPr>
        <w:pStyle w:val="FigureCaption"/>
        <w:spacing w:before="0" w:after="120"/>
      </w:pPr>
      <w:bookmarkStart w:id="94" w:name="_Toc464568674"/>
      <w:r>
        <w:t xml:space="preserve">Figure </w:t>
      </w:r>
      <w:fldSimple w:instr=" SEQ Figure \* ARABIC ">
        <w:r w:rsidR="00FF01B6">
          <w:rPr>
            <w:noProof/>
          </w:rPr>
          <w:t>6</w:t>
        </w:r>
      </w:fldSimple>
      <w:r>
        <w:t>: New Measure Dialog – MAT Package</w:t>
      </w:r>
      <w:bookmarkEnd w:id="94"/>
    </w:p>
    <w:p w14:paraId="39AF71B2" w14:textId="77777777" w:rsidR="0079525C" w:rsidRDefault="0079525C" w:rsidP="00A43186">
      <w:pPr>
        <w:keepNext/>
        <w:spacing w:after="120"/>
        <w:jc w:val="center"/>
      </w:pPr>
      <w:r w:rsidRPr="0079525C">
        <w:rPr>
          <w:noProof/>
        </w:rPr>
        <w:lastRenderedPageBreak/>
        <w:drawing>
          <wp:inline distT="0" distB="0" distL="0" distR="0" wp14:anchorId="5088EE8A" wp14:editId="27F9CDFD">
            <wp:extent cx="3794819" cy="2712323"/>
            <wp:effectExtent l="0" t="0" r="0" b="5715"/>
            <wp:docPr id="31" name="Picture 31" descr="In the New Measure dialog, after clicking the browse button and loading an XML file, The New Measure dialog box changes and has six lines for entering information.  The first, &quot;Measure Data,&quot; has a Browse button. The next line, &quot;VSAC Username&quot; allows the user to enter their VSAC username. The third line, &quot;VSAC Password&quot; allows the user to enter their VSAC passord. Following the &quot;VSAC Password field, there is a link to regsiter for VSAC credentials if the user doesn't already have credentials. The next line,&quot; Type,&quot; offers the choice between Eligible Professional or Eligible Hospital.  The fifth line, &quot;Calculation,&quot; offers the choice Patient Based or Episode of Care.  And the last line, &quot;Rebuild Patients&quot;, has Yes and No buttons.  At the bottom are two buttons, Close and Load."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7242" cy="2735497"/>
                    </a:xfrm>
                    <a:prstGeom prst="rect">
                      <a:avLst/>
                    </a:prstGeom>
                  </pic:spPr>
                </pic:pic>
              </a:graphicData>
            </a:graphic>
          </wp:inline>
        </w:drawing>
      </w:r>
    </w:p>
    <w:p w14:paraId="1AF04ACF" w14:textId="666ECF28" w:rsidR="0079525C" w:rsidRPr="0079525C" w:rsidRDefault="0079525C" w:rsidP="00A43186">
      <w:pPr>
        <w:pStyle w:val="Figure"/>
        <w:spacing w:after="120"/>
      </w:pPr>
      <w:bookmarkStart w:id="95" w:name="_Toc464568675"/>
      <w:r>
        <w:t xml:space="preserve">Figure </w:t>
      </w:r>
      <w:fldSimple w:instr=" SEQ Figure \* ARABIC ">
        <w:r w:rsidR="00FF01B6">
          <w:rPr>
            <w:noProof/>
          </w:rPr>
          <w:t>7</w:t>
        </w:r>
      </w:fldSimple>
      <w:r>
        <w:t>: New Measure Dialog - XML File</w:t>
      </w:r>
      <w:bookmarkEnd w:id="95"/>
    </w:p>
    <w:p w14:paraId="30FE1C73" w14:textId="4D5739EB" w:rsidR="009A469F" w:rsidRDefault="00E13E8B" w:rsidP="00A43186">
      <w:pPr>
        <w:spacing w:after="120"/>
      </w:pPr>
      <w:r>
        <w:t xml:space="preserve">The action of clicking the “Load” button in the New Measure Dialog uploads the measure to the application for processing. If the measure loaded is Episode of Care or has multiple populations, the user is presented with the Finalize Measure Dialog </w:t>
      </w:r>
      <w:r w:rsidR="00440361">
        <w:t>(</w:t>
      </w:r>
      <w:r w:rsidR="00440361">
        <w:fldChar w:fldCharType="begin"/>
      </w:r>
      <w:r w:rsidR="001A1644">
        <w:instrText xml:space="preserve"> REF _Ref459099953 </w:instrText>
      </w:r>
      <w:r w:rsidR="00440361">
        <w:fldChar w:fldCharType="separate"/>
      </w:r>
      <w:r w:rsidR="00FF01B6">
        <w:t xml:space="preserve">Figure </w:t>
      </w:r>
      <w:r w:rsidR="00FF01B6">
        <w:rPr>
          <w:noProof/>
        </w:rPr>
        <w:t>8</w:t>
      </w:r>
      <w:r w:rsidR="00440361">
        <w:fldChar w:fldCharType="end"/>
      </w:r>
      <w:r>
        <w:t>). This dialog allows the user to specify the episode(s) of care for the measure and provide titles for subpopulations. Once the Finalize Measure fields have been filled out, the user clicks the “Done” button to finish loading the measure. Once measure loading is complete, the user is taken to the Measure Dashboard (</w:t>
      </w:r>
      <w:r w:rsidR="00440361">
        <w:fldChar w:fldCharType="begin"/>
      </w:r>
      <w:r w:rsidR="001A1644">
        <w:instrText xml:space="preserve"> REF _Ref440185712</w:instrText>
      </w:r>
      <w:r w:rsidR="00440361">
        <w:fldChar w:fldCharType="separate"/>
      </w:r>
      <w:r w:rsidR="00FF01B6">
        <w:t xml:space="preserve">Figure </w:t>
      </w:r>
      <w:r w:rsidR="00FF01B6">
        <w:rPr>
          <w:noProof/>
        </w:rPr>
        <w:t>5</w:t>
      </w:r>
      <w:r w:rsidR="00440361">
        <w:fldChar w:fldCharType="end"/>
      </w:r>
      <w:r>
        <w:t>) with the new measure available. If the measure is not episode of care or does not have subpopulations, the user will not be presented with the Finalize Measure Dialog because no additional information is required to load the measure.</w:t>
      </w:r>
    </w:p>
    <w:p w14:paraId="4B7AB0F5" w14:textId="77777777" w:rsidR="009A469F" w:rsidRDefault="00E13E8B" w:rsidP="00A43186">
      <w:pPr>
        <w:pStyle w:val="Figure"/>
        <w:spacing w:after="120"/>
      </w:pPr>
      <w:r>
        <w:rPr>
          <w:noProof/>
        </w:rPr>
        <w:drawing>
          <wp:inline distT="0" distB="0" distL="0" distR="0" wp14:anchorId="6F4C3288" wp14:editId="18FB7D5D">
            <wp:extent cx="3301602" cy="2441448"/>
            <wp:effectExtent l="25400" t="25400" r="26035" b="22860"/>
            <wp:docPr id="20" name="Picture 20" descr="The Finalize Measure box shows the example of &quot;Discharged on Antithrombotic Therapy.&quot;  It says, &quot;Please select which episode of care to use for this measure,&quot; and then the Episode of Care box lists four different types of care episodes.  Users can select multiple episodes by using control plus click.  At the botton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14:paraId="3CE38A5C" w14:textId="59D23D1E" w:rsidR="009A469F" w:rsidRDefault="00E13E8B" w:rsidP="00A43186">
      <w:pPr>
        <w:pStyle w:val="FigureCaption"/>
        <w:spacing w:before="0" w:after="120"/>
      </w:pPr>
      <w:bookmarkStart w:id="96" w:name="_Ref459099953"/>
      <w:bookmarkStart w:id="97" w:name="_Toc464568676"/>
      <w:r>
        <w:t xml:space="preserve">Figure </w:t>
      </w:r>
      <w:fldSimple w:instr=" SEQ Figure \* ARABIC ">
        <w:r w:rsidR="00FF01B6">
          <w:rPr>
            <w:noProof/>
          </w:rPr>
          <w:t>8</w:t>
        </w:r>
      </w:fldSimple>
      <w:bookmarkEnd w:id="96"/>
      <w:r>
        <w:t xml:space="preserve">: </w:t>
      </w:r>
      <w:bookmarkStart w:id="98" w:name="_Toc439154844"/>
      <w:r>
        <w:t>Finalize Measure Dialog</w:t>
      </w:r>
      <w:bookmarkEnd w:id="97"/>
      <w:bookmarkEnd w:id="98"/>
    </w:p>
    <w:p w14:paraId="003FBFB8" w14:textId="77777777" w:rsidR="009A469F" w:rsidRDefault="00E13E8B" w:rsidP="00A43186">
      <w:pPr>
        <w:pStyle w:val="Heading2"/>
        <w:spacing w:before="0" w:after="120"/>
      </w:pPr>
      <w:bookmarkStart w:id="99" w:name="_Toc439155304"/>
      <w:bookmarkStart w:id="100" w:name="_Toc439155666"/>
      <w:bookmarkStart w:id="101" w:name="_Toc439155746"/>
      <w:bookmarkStart w:id="102" w:name="_Toc439156655"/>
      <w:bookmarkStart w:id="103" w:name="_Toc439157821"/>
      <w:bookmarkStart w:id="104" w:name="_Toc439158065"/>
      <w:bookmarkStart w:id="105" w:name="_Toc439158247"/>
      <w:bookmarkStart w:id="106" w:name="_Toc439922486"/>
      <w:bookmarkStart w:id="107" w:name="_Toc439923956"/>
      <w:bookmarkStart w:id="108" w:name="_Toc439924025"/>
      <w:bookmarkStart w:id="109" w:name="_Toc464568634"/>
      <w:bookmarkEnd w:id="99"/>
      <w:bookmarkEnd w:id="100"/>
      <w:bookmarkEnd w:id="101"/>
      <w:bookmarkEnd w:id="102"/>
      <w:bookmarkEnd w:id="103"/>
      <w:bookmarkEnd w:id="104"/>
      <w:bookmarkEnd w:id="105"/>
      <w:bookmarkEnd w:id="106"/>
      <w:bookmarkEnd w:id="107"/>
      <w:bookmarkEnd w:id="108"/>
      <w:r>
        <w:t>Updating a Measure</w:t>
      </w:r>
      <w:bookmarkEnd w:id="109"/>
    </w:p>
    <w:p w14:paraId="28AAB695" w14:textId="77777777" w:rsidR="009A469F" w:rsidRDefault="00E13E8B" w:rsidP="00A43186">
      <w:pPr>
        <w:spacing w:after="120"/>
      </w:pPr>
      <w:r>
        <w:t xml:space="preserve">Once the measure has been loaded, the testing process may identify issues with the measure. When issues are identified, the logic must be updated in the MAT to resolve these issues. </w:t>
      </w:r>
      <w:r>
        <w:lastRenderedPageBreak/>
        <w:t>Alternatively, the measure could be updated in the MAT as part of an annual update. Once a measure has been updated in the MAT, it may be necessary to update that measure in Bonnie for testing. To update a measure, follow these steps:</w:t>
      </w:r>
    </w:p>
    <w:p w14:paraId="382B4993" w14:textId="43B8D641" w:rsidR="009A469F" w:rsidRDefault="00E13E8B" w:rsidP="00A43186">
      <w:pPr>
        <w:pStyle w:val="NumberedList"/>
        <w:numPr>
          <w:ilvl w:val="0"/>
          <w:numId w:val="40"/>
        </w:numPr>
        <w:spacing w:after="120"/>
      </w:pPr>
      <w:r>
        <w:t>Click the “Update” button (</w:t>
      </w:r>
      <w:r>
        <w:rPr>
          <w:rStyle w:val="numberreference"/>
          <w:rFonts w:ascii="Times New Roman" w:hAnsi="Times New Roman"/>
          <w:b w:val="0"/>
          <w:color w:val="auto"/>
        </w:rPr>
        <w:t>#11</w:t>
      </w:r>
      <w:r>
        <w:t>) on the Measure Dashboard, which displays the “Update Measure” dialog (</w:t>
      </w:r>
      <w:r w:rsidR="00440361">
        <w:fldChar w:fldCharType="begin"/>
      </w:r>
      <w:r w:rsidR="001A1644">
        <w:instrText xml:space="preserve"> REF _Ref459100171 </w:instrText>
      </w:r>
      <w:r w:rsidR="00440361">
        <w:fldChar w:fldCharType="separate"/>
      </w:r>
      <w:r w:rsidR="00FF01B6">
        <w:t xml:space="preserve">Figure </w:t>
      </w:r>
      <w:r w:rsidR="00FF01B6">
        <w:rPr>
          <w:noProof/>
        </w:rPr>
        <w:t>9</w:t>
      </w:r>
      <w:r w:rsidR="00440361">
        <w:fldChar w:fldCharType="end"/>
      </w:r>
      <w:r>
        <w:t>).</w:t>
      </w:r>
    </w:p>
    <w:p w14:paraId="6FB24D4A" w14:textId="77777777" w:rsidR="009A469F" w:rsidRDefault="00E13E8B" w:rsidP="00A43186">
      <w:pPr>
        <w:pStyle w:val="NumberedList"/>
        <w:numPr>
          <w:ilvl w:val="0"/>
          <w:numId w:val="32"/>
        </w:numPr>
        <w:spacing w:after="120"/>
      </w:pPr>
      <w:r>
        <w:t>Select a new MAT export zip with the updated measure definition.</w:t>
      </w:r>
    </w:p>
    <w:p w14:paraId="264BF543" w14:textId="77777777" w:rsidR="009A469F" w:rsidRDefault="00E13E8B" w:rsidP="00A43186">
      <w:pPr>
        <w:pStyle w:val="NumberedList"/>
        <w:numPr>
          <w:ilvl w:val="0"/>
          <w:numId w:val="32"/>
        </w:numPr>
        <w:spacing w:after="120"/>
      </w:pPr>
      <w:r>
        <w:t>Update the episode of care if it has changed.</w:t>
      </w:r>
    </w:p>
    <w:p w14:paraId="4B0CDC0A" w14:textId="77777777" w:rsidR="009A469F" w:rsidRDefault="00E13E8B" w:rsidP="00A43186">
      <w:pPr>
        <w:pStyle w:val="NumberedList"/>
        <w:spacing w:after="120"/>
      </w:pPr>
      <w:r>
        <w:t>Click the “Load” button to load the new version of the measure.</w:t>
      </w:r>
    </w:p>
    <w:p w14:paraId="47623729" w14:textId="77777777" w:rsidR="009A469F" w:rsidRDefault="00E13E8B" w:rsidP="00A43186">
      <w:pPr>
        <w:pStyle w:val="Figure"/>
        <w:spacing w:after="120"/>
      </w:pPr>
      <w:r>
        <w:rPr>
          <w:noProof/>
        </w:rPr>
        <w:drawing>
          <wp:inline distT="0" distB="0" distL="0" distR="0" wp14:anchorId="59DB2EB3" wp14:editId="6F5E19F8">
            <wp:extent cx="4154286" cy="3063240"/>
            <wp:effectExtent l="25400" t="25400" r="36830" b="35560"/>
            <wp:docPr id="27" name="Picture 27" descr="Similar to the New Measure dialog box (Figure 6), this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Close and Load."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29"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14:paraId="1DEAFD55" w14:textId="717F991D" w:rsidR="009A469F" w:rsidRDefault="00E13E8B" w:rsidP="00A43186">
      <w:pPr>
        <w:pStyle w:val="FigureCaption"/>
        <w:spacing w:before="0" w:after="120"/>
      </w:pPr>
      <w:bookmarkStart w:id="110" w:name="_Ref459100171"/>
      <w:bookmarkStart w:id="111" w:name="_Toc464568677"/>
      <w:r>
        <w:t xml:space="preserve">Figure </w:t>
      </w:r>
      <w:fldSimple w:instr=" SEQ Figure \* ARABIC ">
        <w:r w:rsidR="00FF01B6">
          <w:rPr>
            <w:noProof/>
          </w:rPr>
          <w:t>9</w:t>
        </w:r>
      </w:fldSimple>
      <w:bookmarkEnd w:id="110"/>
      <w:r>
        <w:t>: Updating Measure Dialog</w:t>
      </w:r>
      <w:bookmarkEnd w:id="111"/>
    </w:p>
    <w:p w14:paraId="5B056CC2" w14:textId="77777777" w:rsidR="009A469F" w:rsidRDefault="00E13E8B" w:rsidP="00A43186">
      <w:pPr>
        <w:pStyle w:val="Heading2"/>
        <w:spacing w:before="0" w:after="120"/>
      </w:pPr>
      <w:bookmarkStart w:id="112" w:name="_Toc439155306"/>
      <w:bookmarkStart w:id="113" w:name="_Toc439155668"/>
      <w:bookmarkStart w:id="114" w:name="_Toc439155748"/>
      <w:bookmarkStart w:id="115" w:name="_Toc439156657"/>
      <w:bookmarkStart w:id="116" w:name="_Toc439157823"/>
      <w:bookmarkStart w:id="117" w:name="_Toc439158067"/>
      <w:bookmarkStart w:id="118" w:name="_Toc439158249"/>
      <w:bookmarkStart w:id="119" w:name="_Toc439922488"/>
      <w:bookmarkStart w:id="120" w:name="_Toc439923958"/>
      <w:bookmarkStart w:id="121" w:name="_Toc439924027"/>
      <w:bookmarkStart w:id="122" w:name="_Toc464568635"/>
      <w:bookmarkEnd w:id="112"/>
      <w:bookmarkEnd w:id="113"/>
      <w:bookmarkEnd w:id="114"/>
      <w:bookmarkEnd w:id="115"/>
      <w:bookmarkEnd w:id="116"/>
      <w:bookmarkEnd w:id="117"/>
      <w:bookmarkEnd w:id="118"/>
      <w:bookmarkEnd w:id="119"/>
      <w:bookmarkEnd w:id="120"/>
      <w:bookmarkEnd w:id="121"/>
      <w:r>
        <w:t>Creating Synthetic Test Records</w:t>
      </w:r>
      <w:bookmarkEnd w:id="122"/>
    </w:p>
    <w:p w14:paraId="7A2A483B" w14:textId="04A1A10A" w:rsidR="009A469F" w:rsidRDefault="00E13E8B" w:rsidP="00A43186">
      <w:pPr>
        <w:spacing w:after="120"/>
        <w:rPr>
          <w:i/>
        </w:rPr>
      </w:pPr>
      <w:r>
        <w:t>Once a set of measures has been loaded into the Bonnie application, users can start building test patients for the measures. To build a test patient from the Measure Dashboard (</w:t>
      </w:r>
      <w:r w:rsidR="00440361">
        <w:fldChar w:fldCharType="begin"/>
      </w:r>
      <w:r w:rsidR="001A1644">
        <w:instrText xml:space="preserve"> REF _Ref440185712 </w:instrText>
      </w:r>
      <w:r w:rsidR="00440361">
        <w:fldChar w:fldCharType="separate"/>
      </w:r>
      <w:r w:rsidR="00FF01B6">
        <w:t xml:space="preserve">Figure </w:t>
      </w:r>
      <w:r w:rsidR="00FF01B6">
        <w:rPr>
          <w:noProof/>
        </w:rPr>
        <w:t>5</w:t>
      </w:r>
      <w:r w:rsidR="00440361">
        <w:fldChar w:fldCharType="end"/>
      </w:r>
      <w:r>
        <w:t xml:space="preserve">), click the “Add Patient” button (item </w:t>
      </w:r>
      <w:r>
        <w:rPr>
          <w:rStyle w:val="numberreference"/>
          <w:rFonts w:ascii="Times New Roman" w:hAnsi="Times New Roman"/>
          <w:b w:val="0"/>
          <w:color w:val="auto"/>
        </w:rPr>
        <w:t xml:space="preserve">#12 </w:t>
      </w:r>
      <w:r>
        <w:t>in</w:t>
      </w:r>
      <w:r w:rsidR="00F41D14">
        <w:t xml:space="preserve"> </w:t>
      </w:r>
      <w:r w:rsidR="00440361">
        <w:fldChar w:fldCharType="begin"/>
      </w:r>
      <w:r w:rsidR="001A1644">
        <w:instrText xml:space="preserve"> REF _Ref440185712 </w:instrText>
      </w:r>
      <w:r w:rsidR="00440361">
        <w:fldChar w:fldCharType="separate"/>
      </w:r>
      <w:r w:rsidR="00FF01B6">
        <w:t xml:space="preserve">Figure </w:t>
      </w:r>
      <w:r w:rsidR="00FF01B6">
        <w:rPr>
          <w:noProof/>
        </w:rPr>
        <w:t>5</w:t>
      </w:r>
      <w:r w:rsidR="00440361">
        <w:fldChar w:fldCharType="end"/>
      </w:r>
      <w:r>
        <w:t>). This action opens th</w:t>
      </w:r>
      <w:r w:rsidR="00440361">
        <w:t xml:space="preserve">e patient builder (see </w:t>
      </w:r>
      <w:r w:rsidR="00440361">
        <w:fldChar w:fldCharType="begin"/>
      </w:r>
      <w:r w:rsidR="001A1644">
        <w:instrText xml:space="preserve"> REF _Ref440364143 </w:instrText>
      </w:r>
      <w:r w:rsidR="00440361">
        <w:instrText xml:space="preserve"> </w:instrText>
      </w:r>
      <w:r w:rsidR="00440361">
        <w:fldChar w:fldCharType="separate"/>
      </w:r>
      <w:r w:rsidR="00FF01B6">
        <w:t xml:space="preserve">Figure </w:t>
      </w:r>
      <w:r w:rsidR="00FF01B6">
        <w:rPr>
          <w:noProof/>
        </w:rPr>
        <w:t>15</w:t>
      </w:r>
      <w:r w:rsidR="00440361">
        <w:fldChar w:fldCharType="end"/>
      </w:r>
      <w:r>
        <w:t>). For m</w:t>
      </w:r>
      <w:r w:rsidR="003C325A">
        <w:t>ore information, go to</w:t>
      </w:r>
      <w:r w:rsidR="001527AA">
        <w:t xml:space="preserve"> Section </w:t>
      </w:r>
      <w:r w:rsidR="001527AA">
        <w:fldChar w:fldCharType="begin"/>
      </w:r>
      <w:r w:rsidR="001527AA">
        <w:instrText xml:space="preserve"> REF </w:instrText>
      </w:r>
      <w:r w:rsidR="001A1644">
        <w:instrText xml:space="preserve">_Ref459208168 \r </w:instrText>
      </w:r>
      <w:r w:rsidR="001527AA">
        <w:instrText xml:space="preserve"> </w:instrText>
      </w:r>
      <w:r w:rsidR="001527AA">
        <w:fldChar w:fldCharType="separate"/>
      </w:r>
      <w:r w:rsidR="00FF01B6">
        <w:t>5</w:t>
      </w:r>
      <w:r w:rsidR="001527AA">
        <w:fldChar w:fldCharType="end"/>
      </w:r>
      <w:r w:rsidR="001527AA">
        <w:t xml:space="preserve">, </w:t>
      </w:r>
      <w:r w:rsidR="001527AA">
        <w:rPr>
          <w:i/>
        </w:rPr>
        <w:t>Building a Patient Test Record</w:t>
      </w:r>
      <w:r w:rsidR="003C325A" w:rsidRPr="003C325A">
        <w:rPr>
          <w:i/>
        </w:rPr>
        <w:t>.</w:t>
      </w:r>
    </w:p>
    <w:p w14:paraId="57EA65D8" w14:textId="77777777" w:rsidR="00B539A3" w:rsidRPr="003C325A" w:rsidRDefault="00B539A3" w:rsidP="00A43186">
      <w:pPr>
        <w:spacing w:after="120"/>
        <w:rPr>
          <w:i/>
        </w:rPr>
      </w:pPr>
    </w:p>
    <w:p w14:paraId="43220601" w14:textId="2337DA45" w:rsidR="009A469F" w:rsidRDefault="00E13E8B" w:rsidP="00A43186">
      <w:pPr>
        <w:spacing w:after="120"/>
      </w:pPr>
      <w:r>
        <w:t>After the user creates synthetic test patients for measures, the Measure Dashboard will display summary calculation results of the patients associated with each measure loaded by the user (</w:t>
      </w:r>
      <w:r w:rsidR="00440361">
        <w:fldChar w:fldCharType="begin"/>
      </w:r>
      <w:r w:rsidR="001A1644">
        <w:instrText xml:space="preserve"> REF _Ref440185712</w:instrText>
      </w:r>
      <w:r w:rsidR="00440361">
        <w:instrText xml:space="preserve"> </w:instrText>
      </w:r>
      <w:r w:rsidR="00440361">
        <w:fldChar w:fldCharType="separate"/>
      </w:r>
      <w:r w:rsidR="00FF01B6">
        <w:t xml:space="preserve">Figure </w:t>
      </w:r>
      <w:r w:rsidR="00FF01B6">
        <w:rPr>
          <w:noProof/>
        </w:rPr>
        <w:t>5</w:t>
      </w:r>
      <w:r w:rsidR="00440361">
        <w:fldChar w:fldCharType="end"/>
      </w:r>
      <w:r>
        <w:t>). As shown in</w:t>
      </w:r>
      <w:r w:rsidR="00440361">
        <w:t xml:space="preserve"> </w:t>
      </w:r>
      <w:r w:rsidR="00440361">
        <w:fldChar w:fldCharType="begin"/>
      </w:r>
      <w:r w:rsidR="001A1644">
        <w:instrText xml:space="preserve"> REF _Ref440185712</w:instrText>
      </w:r>
      <w:r w:rsidR="00440361">
        <w:instrText xml:space="preserve"> </w:instrText>
      </w:r>
      <w:r w:rsidR="00440361">
        <w:fldChar w:fldCharType="separate"/>
      </w:r>
      <w:r w:rsidR="00FF01B6">
        <w:t xml:space="preserve">Figure </w:t>
      </w:r>
      <w:r w:rsidR="00FF01B6">
        <w:rPr>
          <w:noProof/>
        </w:rPr>
        <w:t>5</w:t>
      </w:r>
      <w:r w:rsidR="00440361">
        <w:fldChar w:fldCharType="end"/>
      </w:r>
      <w:r>
        <w:t xml:space="preserve">, UI elements </w:t>
      </w:r>
      <w:r>
        <w:rPr>
          <w:rStyle w:val="numberreference"/>
          <w:rFonts w:ascii="Times New Roman" w:hAnsi="Times New Roman"/>
          <w:b w:val="0"/>
          <w:color w:val="auto"/>
        </w:rPr>
        <w:t>#5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xml:space="preserve">)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w:t>
      </w:r>
      <w:r>
        <w:lastRenderedPageBreak/>
        <w:t>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rsidR="002910DA">
        <w:fldChar w:fldCharType="begin"/>
      </w:r>
      <w:r w:rsidR="001A1644">
        <w:instrText xml:space="preserve"> REF _Ref459100358 </w:instrText>
      </w:r>
      <w:r w:rsidR="002910DA">
        <w:fldChar w:fldCharType="separate"/>
      </w:r>
      <w:r w:rsidR="00FF01B6">
        <w:t xml:space="preserve">Figure </w:t>
      </w:r>
      <w:r w:rsidR="00FF01B6">
        <w:rPr>
          <w:noProof/>
        </w:rPr>
        <w:t>10</w:t>
      </w:r>
      <w:r w:rsidR="002910DA">
        <w:fldChar w:fldCharType="end"/>
      </w:r>
      <w:r w:rsidR="002910DA">
        <w:t xml:space="preserve"> </w:t>
      </w:r>
      <w:r>
        <w:t>in</w:t>
      </w:r>
      <w:r w:rsidR="001527AA">
        <w:t xml:space="preserve"> Section </w:t>
      </w:r>
      <w:r w:rsidR="001527AA">
        <w:fldChar w:fldCharType="begin"/>
      </w:r>
      <w:r w:rsidR="001527AA">
        <w:instrText xml:space="preserve"> REF </w:instrText>
      </w:r>
      <w:r w:rsidR="001A1644">
        <w:instrText xml:space="preserve">_Ref459208213 \r </w:instrText>
      </w:r>
      <w:r w:rsidR="001527AA">
        <w:instrText xml:space="preserve"> </w:instrText>
      </w:r>
      <w:r w:rsidR="001527AA">
        <w:fldChar w:fldCharType="separate"/>
      </w:r>
      <w:r w:rsidR="00FF01B6">
        <w:t>4</w:t>
      </w:r>
      <w:r w:rsidR="001527AA">
        <w:fldChar w:fldCharType="end"/>
      </w:r>
      <w:r>
        <w:t>, shows more detailed results for a measure.</w:t>
      </w:r>
    </w:p>
    <w:p w14:paraId="30BD46E2" w14:textId="77777777" w:rsidR="007845F9" w:rsidRDefault="007845F9" w:rsidP="00A43186">
      <w:pPr>
        <w:spacing w:after="120"/>
      </w:pPr>
    </w:p>
    <w:p w14:paraId="0B4D36E6" w14:textId="77777777" w:rsidR="009A469F" w:rsidRDefault="00E13E8B" w:rsidP="00A43186">
      <w:pPr>
        <w:pStyle w:val="Heading1"/>
        <w:spacing w:after="120"/>
      </w:pPr>
      <w:bookmarkStart w:id="123" w:name="_Ref459207928"/>
      <w:bookmarkStart w:id="124" w:name="_Ref459208213"/>
      <w:bookmarkStart w:id="125" w:name="_Toc464568636"/>
      <w:r>
        <w:t>Measure Results View</w:t>
      </w:r>
      <w:bookmarkEnd w:id="123"/>
      <w:bookmarkEnd w:id="124"/>
      <w:bookmarkEnd w:id="125"/>
    </w:p>
    <w:p w14:paraId="2C3FC390" w14:textId="77777777" w:rsidR="009A469F" w:rsidRDefault="00E13E8B" w:rsidP="00A43186">
      <w:pPr>
        <w:pStyle w:val="Heading2"/>
        <w:spacing w:before="0" w:after="120"/>
      </w:pPr>
      <w:bookmarkStart w:id="126" w:name="_Toc464568637"/>
      <w:r>
        <w:t>Overview</w:t>
      </w:r>
      <w:bookmarkEnd w:id="126"/>
    </w:p>
    <w:p w14:paraId="253E3305" w14:textId="5C07D984" w:rsidR="009A469F" w:rsidRDefault="00E13E8B" w:rsidP="00A43186">
      <w:pPr>
        <w:spacing w:after="120"/>
      </w:pPr>
      <w:r>
        <w:t>As shown in</w:t>
      </w:r>
      <w:r w:rsidR="002910DA">
        <w:t xml:space="preserve"> </w:t>
      </w:r>
      <w:r w:rsidR="002910DA">
        <w:fldChar w:fldCharType="begin"/>
      </w:r>
      <w:r w:rsidR="001A1644">
        <w:instrText xml:space="preserve"> REF _Ref459100358 </w:instrText>
      </w:r>
      <w:r w:rsidR="002910DA">
        <w:instrText xml:space="preserve"> </w:instrText>
      </w:r>
      <w:r w:rsidR="002910DA">
        <w:fldChar w:fldCharType="separate"/>
      </w:r>
      <w:r w:rsidR="00FF01B6">
        <w:t xml:space="preserve">Figure </w:t>
      </w:r>
      <w:r w:rsidR="00FF01B6">
        <w:rPr>
          <w:noProof/>
        </w:rPr>
        <w:t>10</w:t>
      </w:r>
      <w:r w:rsidR="002910DA">
        <w:fldChar w:fldCharType="end"/>
      </w:r>
      <w:r>
        <w:t>, the Measure View page displays the detailed information, associated patients, and calculation results for a single measure. The Measure View allows the user to add new patients to a measure, update a measure, and delete a measure. To access the Measure View, click on the “Measure Title” link (</w:t>
      </w:r>
      <w:r>
        <w:rPr>
          <w:rStyle w:val="numberreference"/>
          <w:rFonts w:ascii="Times New Roman" w:hAnsi="Times New Roman"/>
          <w:b w:val="0"/>
          <w:color w:val="auto"/>
        </w:rPr>
        <w:t>#8</w:t>
      </w:r>
      <w:r>
        <w:t>) on the Measure Dashboard, as shown in</w:t>
      </w:r>
      <w:r w:rsidR="002910DA">
        <w:t xml:space="preserve"> </w:t>
      </w:r>
      <w:r w:rsidR="002910DA">
        <w:fldChar w:fldCharType="begin"/>
      </w:r>
      <w:r w:rsidR="001A1644">
        <w:instrText xml:space="preserve"> REF _Ref440185712 </w:instrText>
      </w:r>
      <w:r w:rsidR="002910DA">
        <w:instrText xml:space="preserve"> </w:instrText>
      </w:r>
      <w:r w:rsidR="002910DA">
        <w:fldChar w:fldCharType="separate"/>
      </w:r>
      <w:r w:rsidR="00FF01B6">
        <w:t xml:space="preserve">Figure </w:t>
      </w:r>
      <w:r w:rsidR="00FF01B6">
        <w:rPr>
          <w:noProof/>
        </w:rPr>
        <w:t>5</w:t>
      </w:r>
      <w:r w:rsidR="002910DA">
        <w:fldChar w:fldCharType="end"/>
      </w:r>
      <w:r>
        <w:t>.</w:t>
      </w:r>
    </w:p>
    <w:p w14:paraId="5E381A23" w14:textId="77777777" w:rsidR="009A469F" w:rsidRDefault="00E13E8B" w:rsidP="00A43186">
      <w:pPr>
        <w:spacing w:after="120"/>
      </w:pPr>
      <w:r>
        <w:t>The Measure View page presents the title and description of the measure along with the logic for the measure. A measure for measure complexity is shown as well. The page also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shows the results of calculation for a single patient along with an overlay of the calculation results on the measure logic.</w:t>
      </w:r>
    </w:p>
    <w:p w14:paraId="294F89F5" w14:textId="7F3FB009" w:rsidR="009A469F" w:rsidRDefault="001B6E6D" w:rsidP="00A43186">
      <w:pPr>
        <w:spacing w:after="120"/>
      </w:pPr>
      <w:r>
        <w:t xml:space="preserve">At the top of the Measure View page, there are the </w:t>
      </w:r>
      <w:r w:rsidR="00E13E8B">
        <w:t xml:space="preserve">following UI elements (indicated by their item numbers in </w:t>
      </w:r>
      <w:r w:rsidR="002910DA">
        <w:fldChar w:fldCharType="begin"/>
      </w:r>
      <w:r w:rsidR="001A1644">
        <w:instrText xml:space="preserve"> REF _Ref459100358 </w:instrText>
      </w:r>
      <w:r w:rsidR="002910DA">
        <w:fldChar w:fldCharType="separate"/>
      </w:r>
      <w:r w:rsidR="00FF01B6">
        <w:t xml:space="preserve">Figure </w:t>
      </w:r>
      <w:r w:rsidR="00FF01B6">
        <w:rPr>
          <w:noProof/>
        </w:rPr>
        <w:t>10</w:t>
      </w:r>
      <w:r w:rsidR="002910DA">
        <w:fldChar w:fldCharType="end"/>
      </w:r>
      <w:r>
        <w:t>)</w:t>
      </w:r>
      <w:r w:rsidR="00E13E8B">
        <w:t>:</w:t>
      </w:r>
    </w:p>
    <w:p w14:paraId="6B6C3C4A" w14:textId="77777777" w:rsidR="009A469F" w:rsidRDefault="00E13E8B" w:rsidP="00A43186">
      <w:pPr>
        <w:pStyle w:val="NumberedList"/>
        <w:numPr>
          <w:ilvl w:val="0"/>
          <w:numId w:val="41"/>
        </w:numPr>
        <w:spacing w:after="120"/>
      </w:pPr>
      <w:r>
        <w:t>Measure Title – Displays the title and description of the measure.</w:t>
      </w:r>
    </w:p>
    <w:p w14:paraId="3251DD3E" w14:textId="40D66AFB" w:rsidR="009A469F" w:rsidRDefault="00E13E8B" w:rsidP="00A43186">
      <w:pPr>
        <w:pStyle w:val="NumberedList"/>
        <w:numPr>
          <w:ilvl w:val="0"/>
          <w:numId w:val="32"/>
        </w:numPr>
        <w:spacing w:after="120"/>
      </w:pPr>
      <w:r>
        <w:t>Measure Actions – Allows the user to delete or update a measure definition, activate an alternate view of the measure logic</w:t>
      </w:r>
      <w:r w:rsidR="00D175AF">
        <w:t>, or open the Beta Clinical Quality Language (CQL) Learning Tool</w:t>
      </w:r>
      <w:r>
        <w:t>.</w:t>
      </w:r>
    </w:p>
    <w:p w14:paraId="09A15ED4" w14:textId="77777777" w:rsidR="009A469F" w:rsidRDefault="00E13E8B" w:rsidP="00A43186">
      <w:pPr>
        <w:pStyle w:val="NumberedList"/>
        <w:numPr>
          <w:ilvl w:val="0"/>
          <w:numId w:val="32"/>
        </w:numPr>
        <w:spacing w:after="120"/>
      </w:pPr>
      <w:r>
        <w:t>Measure Complexity – Indicates how complex the measure is.</w:t>
      </w:r>
    </w:p>
    <w:p w14:paraId="0EBFB38D" w14:textId="77777777" w:rsidR="009A469F" w:rsidRDefault="00E13E8B" w:rsidP="00A43186">
      <w:pPr>
        <w:pStyle w:val="NumberedList"/>
        <w:numPr>
          <w:ilvl w:val="0"/>
          <w:numId w:val="32"/>
        </w:numPr>
        <w:spacing w:after="120"/>
      </w:pPr>
      <w:r>
        <w:t>Measure Subpopulations or Stratifications – Allows access to different subpopulations or stratifications in the measure.</w:t>
      </w:r>
    </w:p>
    <w:p w14:paraId="6B57D51A" w14:textId="77777777" w:rsidR="009A469F" w:rsidRDefault="00E13E8B" w:rsidP="00A43186">
      <w:pPr>
        <w:pStyle w:val="NumberedList"/>
        <w:numPr>
          <w:ilvl w:val="0"/>
          <w:numId w:val="32"/>
        </w:numPr>
        <w:spacing w:after="120"/>
      </w:pPr>
      <w:r>
        <w:t>Measure Logic – Displays a representation of the logic for the measure.</w:t>
      </w:r>
    </w:p>
    <w:p w14:paraId="23973F15" w14:textId="77777777" w:rsidR="009A469F" w:rsidRDefault="00E13E8B" w:rsidP="00A43186">
      <w:pPr>
        <w:pStyle w:val="NumberedList"/>
        <w:numPr>
          <w:ilvl w:val="0"/>
          <w:numId w:val="32"/>
        </w:numPr>
        <w:spacing w:after="120"/>
      </w:pPr>
      <w:r>
        <w:t>Logic Highlighted With Coverage – Displays the logic for the measure highlighting which lines of the measure are covered by the test patients.</w:t>
      </w:r>
    </w:p>
    <w:p w14:paraId="7C5BCD2F" w14:textId="77777777" w:rsidR="009A469F" w:rsidRDefault="00E13E8B" w:rsidP="00A43186">
      <w:pPr>
        <w:pStyle w:val="NumberedList"/>
        <w:numPr>
          <w:ilvl w:val="0"/>
          <w:numId w:val="32"/>
        </w:numPr>
        <w:spacing w:after="120"/>
      </w:pPr>
      <w:r>
        <w:t>Patient Actions – Allows the user to export patient records and access the Patient Bank.</w:t>
      </w:r>
    </w:p>
    <w:p w14:paraId="68DB8BFE" w14:textId="77777777" w:rsidR="009A469F" w:rsidRDefault="00E13E8B" w:rsidP="00A43186">
      <w:pPr>
        <w:pStyle w:val="NumberedList"/>
        <w:numPr>
          <w:ilvl w:val="0"/>
          <w:numId w:val="32"/>
        </w:numPr>
        <w:spacing w:after="120"/>
      </w:pPr>
      <w:r>
        <w:t>Percent Successful – Displays the percent of patients currently meeting expectations for the measure.</w:t>
      </w:r>
    </w:p>
    <w:p w14:paraId="49967C4B" w14:textId="77777777" w:rsidR="009A469F" w:rsidRDefault="00E13E8B" w:rsidP="00A43186">
      <w:pPr>
        <w:pStyle w:val="NumberedList"/>
        <w:numPr>
          <w:ilvl w:val="0"/>
          <w:numId w:val="32"/>
        </w:numPr>
        <w:spacing w:after="120"/>
      </w:pPr>
      <w:r>
        <w:t>Patients Passing Count – Displays the current number of patients meeting expectations over the total number of patients in the test deck for the measure.</w:t>
      </w:r>
    </w:p>
    <w:p w14:paraId="2D2B2E1A" w14:textId="77777777" w:rsidR="009A469F" w:rsidRDefault="00E13E8B" w:rsidP="00A43186">
      <w:pPr>
        <w:pStyle w:val="NumberedList"/>
        <w:numPr>
          <w:ilvl w:val="0"/>
          <w:numId w:val="32"/>
        </w:numPr>
        <w:spacing w:after="120"/>
      </w:pPr>
      <w:r>
        <w:t>Test Coverage – Displays the percentage of the measure logic that has evaluated to true for the patient test deck. This measure provides a method for determining how much of the logic has been tested.</w:t>
      </w:r>
    </w:p>
    <w:p w14:paraId="6C9461A7" w14:textId="5BFECFB6" w:rsidR="009A469F" w:rsidRDefault="00E13E8B" w:rsidP="00A43186">
      <w:pPr>
        <w:pStyle w:val="NumberedList"/>
        <w:numPr>
          <w:ilvl w:val="0"/>
          <w:numId w:val="32"/>
        </w:numPr>
        <w:spacing w:after="120"/>
      </w:pPr>
      <w:r>
        <w:t>Add Patient</w:t>
      </w:r>
      <w:r w:rsidR="009C6CA3">
        <w:t xml:space="preserve"> </w:t>
      </w:r>
      <w:r>
        <w:t>– Allows the addition of a new patient to the test deck for this measure.</w:t>
      </w:r>
    </w:p>
    <w:p w14:paraId="13732514" w14:textId="46B88630" w:rsidR="009A469F" w:rsidRDefault="00E13E8B" w:rsidP="00A43186">
      <w:pPr>
        <w:pStyle w:val="NumberedList"/>
        <w:numPr>
          <w:ilvl w:val="0"/>
          <w:numId w:val="32"/>
        </w:numPr>
        <w:spacing w:after="120"/>
      </w:pPr>
      <w:r>
        <w:lastRenderedPageBreak/>
        <w:t>Failing Patient –</w:t>
      </w:r>
      <w:r w:rsidR="009C6CA3">
        <w:t xml:space="preserve"> An example of a patient that is</w:t>
      </w:r>
      <w:r>
        <w:t xml:space="preserve"> not currently meeting expectations for the measure.</w:t>
      </w:r>
    </w:p>
    <w:p w14:paraId="436228D6" w14:textId="77777777" w:rsidR="009A469F" w:rsidRDefault="00E13E8B" w:rsidP="00A43186">
      <w:pPr>
        <w:pStyle w:val="NumberedList"/>
        <w:numPr>
          <w:ilvl w:val="0"/>
          <w:numId w:val="32"/>
        </w:numPr>
        <w:spacing w:after="120"/>
      </w:pPr>
      <w:r>
        <w:t>Passing Patient – An example of a patient that is meeting expectations.</w:t>
      </w:r>
    </w:p>
    <w:p w14:paraId="27C578E7" w14:textId="77777777" w:rsidR="009A469F" w:rsidRDefault="00E13E8B" w:rsidP="00A43186">
      <w:pPr>
        <w:pStyle w:val="NumberedList"/>
        <w:numPr>
          <w:ilvl w:val="0"/>
          <w:numId w:val="32"/>
        </w:numPr>
        <w:spacing w:after="120"/>
      </w:pPr>
      <w:r>
        <w:t>Patient Name – Displays the name given to the patient.</w:t>
      </w:r>
    </w:p>
    <w:p w14:paraId="5DBC039E" w14:textId="77777777" w:rsidR="009A469F" w:rsidRDefault="00E13E8B" w:rsidP="00A43186">
      <w:pPr>
        <w:pStyle w:val="NumberedList"/>
        <w:numPr>
          <w:ilvl w:val="0"/>
          <w:numId w:val="32"/>
        </w:numPr>
        <w:spacing w:after="120"/>
      </w:pPr>
      <w:r>
        <w:t>Patient Status – Displays PASS or FAIL to indicate if the patient is meeting expectations.</w:t>
      </w:r>
    </w:p>
    <w:p w14:paraId="10E3AC1A" w14:textId="77777777" w:rsidR="009A469F" w:rsidRDefault="00E13E8B" w:rsidP="00A43186">
      <w:pPr>
        <w:pStyle w:val="NumberedList"/>
        <w:spacing w:after="120"/>
      </w:pPr>
      <w:r>
        <w:t>Expand Patient Results Button – Allows display of the calculation details of a patient. This display will show the expected and actual values for the patient against the measure.</w:t>
      </w:r>
    </w:p>
    <w:p w14:paraId="77971ED1" w14:textId="4BD1CE8C" w:rsidR="009A24F5" w:rsidRDefault="009A24F5" w:rsidP="00A43186">
      <w:pPr>
        <w:pStyle w:val="NumberedList"/>
        <w:spacing w:after="120"/>
      </w:pPr>
      <w:r>
        <w:t>Measure Details – Clicking this button navigates the user to the Measure Details view. This is the current view.</w:t>
      </w:r>
    </w:p>
    <w:p w14:paraId="3F50C2D5" w14:textId="1467545E" w:rsidR="009A24F5" w:rsidRDefault="009A24F5" w:rsidP="00A43186">
      <w:pPr>
        <w:pStyle w:val="NumberedList"/>
        <w:spacing w:after="120"/>
      </w:pPr>
      <w:r>
        <w:t xml:space="preserve">Patient Dashboard – Clicking this button navigates the user to the Patient Dashboard view. This view is explained in greater detail in Section </w:t>
      </w:r>
      <w:r>
        <w:fldChar w:fldCharType="begin"/>
      </w:r>
      <w:r>
        <w:instrText xml:space="preserve"> REF _Ref464544871 \w \h </w:instrText>
      </w:r>
      <w:r>
        <w:fldChar w:fldCharType="separate"/>
      </w:r>
      <w:r w:rsidR="00FF01B6">
        <w:t>6</w:t>
      </w:r>
      <w:r>
        <w:fldChar w:fldCharType="end"/>
      </w:r>
      <w:r>
        <w:t>.</w:t>
      </w:r>
    </w:p>
    <w:p w14:paraId="7FC2C219" w14:textId="0AF66A44" w:rsidR="00C552DF" w:rsidRDefault="00C552DF" w:rsidP="00A43186">
      <w:pPr>
        <w:pStyle w:val="NumberedList"/>
        <w:numPr>
          <w:ilvl w:val="0"/>
          <w:numId w:val="0"/>
        </w:numPr>
        <w:spacing w:after="120"/>
        <w:ind w:left="360" w:hanging="360"/>
        <w:jc w:val="center"/>
      </w:pPr>
      <w:r w:rsidRPr="00C552DF">
        <w:rPr>
          <w:noProof/>
        </w:rPr>
        <w:drawing>
          <wp:inline distT="0" distB="0" distL="0" distR="0" wp14:anchorId="2A576462" wp14:editId="54E88730">
            <wp:extent cx="6134735" cy="3770633"/>
            <wp:effectExtent l="25400" t="25400" r="37465" b="13970"/>
            <wp:docPr id="34" name="Picture 34"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22" cy="3781135"/>
                    </a:xfrm>
                    <a:prstGeom prst="rect">
                      <a:avLst/>
                    </a:prstGeom>
                    <a:ln>
                      <a:solidFill>
                        <a:schemeClr val="tx1"/>
                      </a:solidFill>
                    </a:ln>
                  </pic:spPr>
                </pic:pic>
              </a:graphicData>
            </a:graphic>
          </wp:inline>
        </w:drawing>
      </w:r>
    </w:p>
    <w:p w14:paraId="672EACC3" w14:textId="5553940E" w:rsidR="009A469F" w:rsidRDefault="00E13E8B" w:rsidP="00A43186">
      <w:pPr>
        <w:pStyle w:val="FigureCaption"/>
        <w:spacing w:before="0" w:after="120"/>
      </w:pPr>
      <w:bookmarkStart w:id="127" w:name="_Ref459100358"/>
      <w:bookmarkStart w:id="128" w:name="_Ref459109233"/>
      <w:bookmarkStart w:id="129" w:name="_Toc464568678"/>
      <w:r>
        <w:t xml:space="preserve">Figure </w:t>
      </w:r>
      <w:fldSimple w:instr=" SEQ Figure \* ARABIC ">
        <w:r w:rsidR="00FF01B6">
          <w:rPr>
            <w:noProof/>
          </w:rPr>
          <w:t>10</w:t>
        </w:r>
      </w:fldSimple>
      <w:bookmarkEnd w:id="127"/>
      <w:r>
        <w:t>: Measure View</w:t>
      </w:r>
      <w:bookmarkEnd w:id="128"/>
      <w:bookmarkEnd w:id="129"/>
    </w:p>
    <w:p w14:paraId="12D8F539" w14:textId="5B3682F9" w:rsidR="009A24F5" w:rsidRDefault="001B6E6D" w:rsidP="00A43186">
      <w:pPr>
        <w:spacing w:after="120"/>
      </w:pPr>
      <w:r>
        <w:t xml:space="preserve">At the bottom of the Measure View Page, there are the following UI elements (indicated by their item numbers in </w:t>
      </w:r>
      <w:fldSimple w:instr=" REF _Ref459100555 ">
        <w:r w:rsidR="00FF01B6">
          <w:t xml:space="preserve">Figure </w:t>
        </w:r>
        <w:r w:rsidR="00FF01B6">
          <w:rPr>
            <w:noProof/>
          </w:rPr>
          <w:t>11</w:t>
        </w:r>
      </w:fldSimple>
      <w:r>
        <w:t>):</w:t>
      </w:r>
    </w:p>
    <w:p w14:paraId="5CAEC5F4" w14:textId="77777777" w:rsidR="009A24F5" w:rsidRDefault="009A24F5" w:rsidP="00A43186">
      <w:pPr>
        <w:pStyle w:val="NumberedList"/>
        <w:numPr>
          <w:ilvl w:val="0"/>
          <w:numId w:val="52"/>
        </w:numPr>
        <w:spacing w:after="120"/>
      </w:pPr>
      <w:r>
        <w:t>Data Criteria – Displays the data elements that can be associated with a patient for a given measure. Clicking on any one of these data elements will show the list of codes associated with that data element (in this case, there is only one code associated).</w:t>
      </w:r>
    </w:p>
    <w:p w14:paraId="37ED0106" w14:textId="77777777" w:rsidR="009A24F5" w:rsidRDefault="009A24F5" w:rsidP="00A43186">
      <w:pPr>
        <w:pStyle w:val="NumberedList"/>
        <w:spacing w:after="120"/>
      </w:pPr>
      <w:r>
        <w:t>Supplemental Data Elements – Any additional data elements that can be associated with a patient for a given measure. Generally, this includes non-medical patient demographic information.</w:t>
      </w:r>
    </w:p>
    <w:p w14:paraId="28443B97" w14:textId="77777777" w:rsidR="009A24F5" w:rsidRDefault="009A24F5" w:rsidP="00A43186">
      <w:pPr>
        <w:pStyle w:val="Figure"/>
        <w:spacing w:after="120"/>
      </w:pPr>
    </w:p>
    <w:p w14:paraId="04A6992C" w14:textId="4F184834" w:rsidR="009A469F" w:rsidRDefault="00FD6C71" w:rsidP="00A43186">
      <w:pPr>
        <w:pStyle w:val="Figure"/>
        <w:spacing w:after="120"/>
      </w:pPr>
      <w:r w:rsidRPr="00FD6C71">
        <w:rPr>
          <w:noProof/>
        </w:rPr>
        <w:drawing>
          <wp:inline distT="0" distB="0" distL="0" distR="0" wp14:anchorId="7196C83B" wp14:editId="0B838984">
            <wp:extent cx="5447774" cy="3283797"/>
            <wp:effectExtent l="25400" t="25400" r="13335" b="18415"/>
            <wp:docPr id="35" name="Picture 35" descr="This figure depicts the UI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2517" cy="3286656"/>
                    </a:xfrm>
                    <a:prstGeom prst="rect">
                      <a:avLst/>
                    </a:prstGeom>
                    <a:ln>
                      <a:solidFill>
                        <a:schemeClr val="tx1"/>
                      </a:solidFill>
                    </a:ln>
                  </pic:spPr>
                </pic:pic>
              </a:graphicData>
            </a:graphic>
          </wp:inline>
        </w:drawing>
      </w:r>
    </w:p>
    <w:p w14:paraId="064EE8C8" w14:textId="0263C803" w:rsidR="009A469F" w:rsidRDefault="00E13E8B" w:rsidP="00A43186">
      <w:pPr>
        <w:pStyle w:val="FigureCaption"/>
        <w:spacing w:before="0" w:after="120"/>
      </w:pPr>
      <w:bookmarkStart w:id="130" w:name="_Ref459100555"/>
      <w:bookmarkStart w:id="131" w:name="_Toc464568679"/>
      <w:r>
        <w:t xml:space="preserve">Figure </w:t>
      </w:r>
      <w:fldSimple w:instr=" SEQ Figure \* ARABIC ">
        <w:r w:rsidR="00FF01B6">
          <w:rPr>
            <w:noProof/>
          </w:rPr>
          <w:t>11</w:t>
        </w:r>
      </w:fldSimple>
      <w:bookmarkEnd w:id="130"/>
      <w:r>
        <w:t>: Measure Data Criteria and Supplemental Data Elements</w:t>
      </w:r>
      <w:bookmarkEnd w:id="131"/>
    </w:p>
    <w:p w14:paraId="1C44F230" w14:textId="77777777" w:rsidR="009A469F" w:rsidRDefault="00E13E8B" w:rsidP="00A43186">
      <w:pPr>
        <w:pStyle w:val="Heading2"/>
        <w:spacing w:before="0" w:after="120"/>
      </w:pPr>
      <w:bookmarkStart w:id="132" w:name="_Toc439158071"/>
      <w:bookmarkStart w:id="133" w:name="_Toc439158253"/>
      <w:bookmarkStart w:id="134" w:name="_Toc439922492"/>
      <w:bookmarkStart w:id="135" w:name="_Toc439923962"/>
      <w:bookmarkStart w:id="136" w:name="_Toc439924031"/>
      <w:bookmarkStart w:id="137" w:name="_Toc439158072"/>
      <w:bookmarkStart w:id="138" w:name="_Toc439158102"/>
      <w:bookmarkStart w:id="139" w:name="_Toc439158254"/>
      <w:bookmarkStart w:id="140" w:name="_Toc439158284"/>
      <w:bookmarkStart w:id="141" w:name="_Toc439158300"/>
      <w:bookmarkStart w:id="142" w:name="_Toc439158872"/>
      <w:bookmarkStart w:id="143" w:name="_Toc439226574"/>
      <w:bookmarkStart w:id="144" w:name="_Toc439685373"/>
      <w:bookmarkStart w:id="145" w:name="_Toc439685389"/>
      <w:bookmarkStart w:id="146" w:name="_Toc439919289"/>
      <w:bookmarkStart w:id="147" w:name="_Toc439919370"/>
      <w:bookmarkStart w:id="148" w:name="_Toc439922457"/>
      <w:bookmarkStart w:id="149" w:name="_Toc439922493"/>
      <w:bookmarkStart w:id="150" w:name="_Toc439922525"/>
      <w:bookmarkStart w:id="151" w:name="_Toc439923963"/>
      <w:bookmarkStart w:id="152" w:name="_Toc439923995"/>
      <w:bookmarkStart w:id="153" w:name="_Toc439924032"/>
      <w:bookmarkStart w:id="154" w:name="_Toc439924063"/>
      <w:bookmarkStart w:id="155" w:name="_Toc464568638"/>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r>
        <w:t>Measure Logic</w:t>
      </w:r>
      <w:bookmarkEnd w:id="155"/>
    </w:p>
    <w:p w14:paraId="1C0BD163" w14:textId="77777777" w:rsidR="009A469F" w:rsidRDefault="00E13E8B" w:rsidP="00A43186">
      <w:pPr>
        <w:spacing w:after="120"/>
      </w:pPr>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that is done while parsing the measure logic from the HQMF specification. The most notable difference is that relative timings applied to logical groups are distributed down into the statements of the logical group rather than displayed at the level of the grouping.</w:t>
      </w:r>
    </w:p>
    <w:p w14:paraId="0C6C946A" w14:textId="1753D4C3" w:rsidR="009A469F" w:rsidRDefault="00E13E8B" w:rsidP="00A43186">
      <w:pPr>
        <w:spacing w:after="120"/>
      </w:pPr>
      <w:r>
        <w:t>The measure logic section can be used to verify that the measure logic was properly loaded from the HQMF without the loss of any logical conditions. The logic can also be used to evaluate the nature of the calculation of a test patient against the logic (please refer to</w:t>
      </w:r>
      <w:r w:rsidR="001527AA">
        <w:t xml:space="preserve"> subsection </w:t>
      </w:r>
      <w:r w:rsidR="001527AA">
        <w:fldChar w:fldCharType="begin"/>
      </w:r>
      <w:r w:rsidR="001527AA">
        <w:instrText xml:space="preserve"> REF </w:instrText>
      </w:r>
      <w:r w:rsidR="001A1644">
        <w:instrText xml:space="preserve">_Ref459208249 \r </w:instrText>
      </w:r>
      <w:r w:rsidR="001527AA">
        <w:instrText xml:space="preserve"> </w:instrText>
      </w:r>
      <w:r w:rsidR="001527AA">
        <w:fldChar w:fldCharType="separate"/>
      </w:r>
      <w:r w:rsidR="00FF01B6">
        <w:t>4.4</w:t>
      </w:r>
      <w:r w:rsidR="001527AA">
        <w:fldChar w:fldCharType="end"/>
      </w:r>
      <w:r w:rsidR="001527AA">
        <w:t xml:space="preserve">, </w:t>
      </w:r>
      <w:r w:rsidR="001527AA">
        <w:rPr>
          <w:i/>
        </w:rPr>
        <w:t>Calculation Results</w:t>
      </w:r>
      <w:r>
        <w:t>) and to visualize the test coverage of the measure logic.</w:t>
      </w:r>
    </w:p>
    <w:p w14:paraId="3C866AFE" w14:textId="77777777" w:rsidR="009A469F" w:rsidRDefault="00E13E8B" w:rsidP="00A43186">
      <w:pPr>
        <w:pStyle w:val="Heading2"/>
        <w:spacing w:before="0" w:after="120"/>
      </w:pPr>
      <w:bookmarkStart w:id="156" w:name="_Toc464568639"/>
      <w:r>
        <w:t>Creating a New Test Record</w:t>
      </w:r>
      <w:bookmarkEnd w:id="156"/>
    </w:p>
    <w:p w14:paraId="0BC36CDE" w14:textId="33BB48A6" w:rsidR="009A469F" w:rsidRDefault="00E13E8B" w:rsidP="00A43186">
      <w:pPr>
        <w:spacing w:after="120"/>
      </w:pPr>
      <w:r>
        <w:t>To create a new test record, begin by clicking the “Add Patient” button (item #11) in the Measure View (</w:t>
      </w:r>
      <w:r w:rsidR="002910DA">
        <w:fldChar w:fldCharType="begin"/>
      </w:r>
      <w:r w:rsidR="001A1644">
        <w:instrText xml:space="preserve"> REF _Ref459100358 </w:instrText>
      </w:r>
      <w:r w:rsidR="002910DA">
        <w:instrText xml:space="preserve"> </w:instrText>
      </w:r>
      <w:r w:rsidR="002910DA">
        <w:fldChar w:fldCharType="separate"/>
      </w:r>
      <w:r w:rsidR="00FF01B6">
        <w:t xml:space="preserve">Figure </w:t>
      </w:r>
      <w:r w:rsidR="00FF01B6">
        <w:rPr>
          <w:noProof/>
        </w:rPr>
        <w:t>10</w:t>
      </w:r>
      <w:r w:rsidR="002910DA">
        <w:fldChar w:fldCharType="end"/>
      </w:r>
      <w:r>
        <w:t>). This action opens the Patient Builder (shown in</w:t>
      </w:r>
      <w:r w:rsidR="002910DA">
        <w:t xml:space="preserve"> </w:t>
      </w:r>
      <w:r w:rsidR="002910DA">
        <w:fldChar w:fldCharType="begin"/>
      </w:r>
      <w:r w:rsidR="001A1644">
        <w:instrText xml:space="preserve"> REF _Ref440364143 </w:instrText>
      </w:r>
      <w:r w:rsidR="002910DA">
        <w:instrText xml:space="preserve"> </w:instrText>
      </w:r>
      <w:r w:rsidR="002910DA">
        <w:fldChar w:fldCharType="separate"/>
      </w:r>
      <w:r w:rsidR="00FF01B6">
        <w:t xml:space="preserve">Figure </w:t>
      </w:r>
      <w:r w:rsidR="00FF01B6">
        <w:rPr>
          <w:noProof/>
        </w:rPr>
        <w:t>15</w:t>
      </w:r>
      <w:r w:rsidR="002910DA">
        <w:fldChar w:fldCharType="end"/>
      </w:r>
      <w:r>
        <w:t>). Once a patient record has been created, the application returns the user to the Measure View where the user can evaluate the results of calculating the patient against the measure.</w:t>
      </w:r>
    </w:p>
    <w:p w14:paraId="633424E9" w14:textId="77777777" w:rsidR="009A469F" w:rsidRDefault="00E13E8B" w:rsidP="00A43186">
      <w:pPr>
        <w:pStyle w:val="Heading2"/>
        <w:spacing w:before="0" w:after="120"/>
      </w:pPr>
      <w:bookmarkStart w:id="157" w:name="_Ref459207965"/>
      <w:bookmarkStart w:id="158" w:name="_Ref459208120"/>
      <w:bookmarkStart w:id="159" w:name="_Ref459208249"/>
      <w:bookmarkStart w:id="160" w:name="_Toc464568640"/>
      <w:r>
        <w:t>Calculation Results</w:t>
      </w:r>
      <w:bookmarkEnd w:id="157"/>
      <w:bookmarkEnd w:id="158"/>
      <w:bookmarkEnd w:id="159"/>
      <w:bookmarkEnd w:id="160"/>
    </w:p>
    <w:p w14:paraId="6278FB8C" w14:textId="2A8E0303" w:rsidR="009A469F" w:rsidRDefault="00E13E8B" w:rsidP="00A43186">
      <w:pPr>
        <w:spacing w:after="120"/>
      </w:pPr>
      <w:r>
        <w:t>Once the user has constructed a test patient record, the user can calculate that patient against the logic of the measure in the Measure View (</w:t>
      </w:r>
      <w:r w:rsidR="002910DA">
        <w:fldChar w:fldCharType="begin"/>
      </w:r>
      <w:r w:rsidR="001A1644">
        <w:instrText xml:space="preserve"> REF _Ref459100358</w:instrText>
      </w:r>
      <w:r w:rsidR="002910DA">
        <w:instrText xml:space="preserve"> </w:instrText>
      </w:r>
      <w:r w:rsidR="002910DA">
        <w:fldChar w:fldCharType="separate"/>
      </w:r>
      <w:r w:rsidR="00FF01B6">
        <w:t xml:space="preserve">Figure </w:t>
      </w:r>
      <w:r w:rsidR="00FF01B6">
        <w:rPr>
          <w:noProof/>
        </w:rPr>
        <w:t>10</w:t>
      </w:r>
      <w:r w:rsidR="002910DA">
        <w:fldChar w:fldCharType="end"/>
      </w:r>
      <w:r>
        <w:t xml:space="preserve">). High-level results are calculated automatically when the Measure View is loaded. These high-level results appear under the test </w:t>
      </w:r>
      <w:r>
        <w:lastRenderedPageBreak/>
        <w:t xml:space="preserve">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14:paraId="56572231" w14:textId="77777777" w:rsidR="009A469F" w:rsidRDefault="00E13E8B" w:rsidP="00A43186">
      <w:pPr>
        <w:spacing w:after="120"/>
      </w:pPr>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is currently meeting or failing expectations.</w:t>
      </w:r>
    </w:p>
    <w:p w14:paraId="67C7A710" w14:textId="6646BBAB" w:rsidR="009A469F" w:rsidRDefault="00E13E8B" w:rsidP="00A43186">
      <w:pPr>
        <w:spacing w:after="120"/>
      </w:pPr>
      <w:r>
        <w:t>The Expanded Results View employs the following UI elements (as indicated by their item numbers in</w:t>
      </w:r>
      <w:r w:rsidR="002910DA">
        <w:t xml:space="preserve"> </w:t>
      </w:r>
      <w:r w:rsidR="002910DA">
        <w:fldChar w:fldCharType="begin"/>
      </w:r>
      <w:r w:rsidR="002910DA">
        <w:instrText xml:space="preserve"> REF _Ref45910</w:instrText>
      </w:r>
      <w:r w:rsidR="001A1644">
        <w:instrText xml:space="preserve">0788 </w:instrText>
      </w:r>
      <w:r w:rsidR="002910DA">
        <w:instrText xml:space="preserve"> </w:instrText>
      </w:r>
      <w:r w:rsidR="002910DA">
        <w:fldChar w:fldCharType="separate"/>
      </w:r>
      <w:r w:rsidR="00FF01B6">
        <w:t xml:space="preserve">Figure </w:t>
      </w:r>
      <w:r w:rsidR="00FF01B6">
        <w:rPr>
          <w:noProof/>
        </w:rPr>
        <w:t>12</w:t>
      </w:r>
      <w:r w:rsidR="002910DA">
        <w:fldChar w:fldCharType="end"/>
      </w:r>
      <w:r>
        <w:t>):</w:t>
      </w:r>
    </w:p>
    <w:p w14:paraId="7160F4EA" w14:textId="77777777" w:rsidR="009A469F" w:rsidRDefault="00E13E8B" w:rsidP="00A43186">
      <w:pPr>
        <w:pStyle w:val="NumberedList"/>
        <w:numPr>
          <w:ilvl w:val="0"/>
          <w:numId w:val="42"/>
        </w:numPr>
        <w:spacing w:after="120"/>
      </w:pPr>
      <w:r>
        <w:t>Failing Population – A population for which the patient fails.</w:t>
      </w:r>
    </w:p>
    <w:p w14:paraId="2FA0A8A0" w14:textId="77777777" w:rsidR="009A469F" w:rsidRDefault="00E13E8B" w:rsidP="00A43186">
      <w:pPr>
        <w:pStyle w:val="NumberedList"/>
        <w:numPr>
          <w:ilvl w:val="0"/>
          <w:numId w:val="42"/>
        </w:numPr>
        <w:spacing w:after="120"/>
      </w:pPr>
      <w:r>
        <w:t>Passing Population – A population for which the patient passes.</w:t>
      </w:r>
    </w:p>
    <w:p w14:paraId="4171C017" w14:textId="77777777" w:rsidR="009A469F" w:rsidRDefault="00E13E8B" w:rsidP="00A43186">
      <w:pPr>
        <w:pStyle w:val="NumberedList"/>
        <w:numPr>
          <w:ilvl w:val="0"/>
          <w:numId w:val="32"/>
        </w:numPr>
        <w:spacing w:after="120"/>
      </w:pPr>
      <w:r>
        <w:t>Population Column – A list of the population types.</w:t>
      </w:r>
    </w:p>
    <w:p w14:paraId="43E31483" w14:textId="77777777" w:rsidR="009A469F" w:rsidRDefault="00E13E8B" w:rsidP="00A43186">
      <w:pPr>
        <w:pStyle w:val="NumberedList"/>
        <w:numPr>
          <w:ilvl w:val="0"/>
          <w:numId w:val="32"/>
        </w:numPr>
        <w:spacing w:after="120"/>
      </w:pPr>
      <w:r>
        <w:t>Expected Value – The user-defined expected value for the population.</w:t>
      </w:r>
    </w:p>
    <w:p w14:paraId="7996BD7A" w14:textId="77777777" w:rsidR="009A469F" w:rsidRDefault="00E13E8B" w:rsidP="00A43186">
      <w:pPr>
        <w:pStyle w:val="NumberedList"/>
        <w:numPr>
          <w:ilvl w:val="0"/>
          <w:numId w:val="32"/>
        </w:numPr>
        <w:spacing w:after="120"/>
      </w:pPr>
      <w:r>
        <w:t>Actual Value – The calculated value for that population.</w:t>
      </w:r>
    </w:p>
    <w:p w14:paraId="26EFF3FF" w14:textId="77777777" w:rsidR="009A469F" w:rsidRDefault="00E13E8B" w:rsidP="00A43186">
      <w:pPr>
        <w:pStyle w:val="NumberedList"/>
        <w:numPr>
          <w:ilvl w:val="0"/>
          <w:numId w:val="32"/>
        </w:numPr>
        <w:spacing w:after="120"/>
      </w:pPr>
      <w:r>
        <w:t>Edit Patient Button – Allows editing of the selected patient.</w:t>
      </w:r>
    </w:p>
    <w:p w14:paraId="5E704F15" w14:textId="77777777" w:rsidR="009A469F" w:rsidRDefault="00E13E8B" w:rsidP="00A43186">
      <w:pPr>
        <w:pStyle w:val="NumberedList"/>
        <w:numPr>
          <w:ilvl w:val="0"/>
          <w:numId w:val="32"/>
        </w:numPr>
        <w:spacing w:after="120"/>
      </w:pPr>
      <w:r>
        <w:t>Clone Patient Button – Allows cloning of the selected patient.</w:t>
      </w:r>
    </w:p>
    <w:p w14:paraId="1596C37B" w14:textId="77777777" w:rsidR="009A469F" w:rsidRDefault="00E13E8B" w:rsidP="00A43186">
      <w:pPr>
        <w:pStyle w:val="NumberedList"/>
        <w:numPr>
          <w:ilvl w:val="0"/>
          <w:numId w:val="32"/>
        </w:numPr>
        <w:spacing w:after="120"/>
      </w:pPr>
      <w:r>
        <w:t>Delete Patient Button – Allows deleting of the selected patient.</w:t>
      </w:r>
    </w:p>
    <w:p w14:paraId="53D5F9E8" w14:textId="77777777" w:rsidR="009A469F" w:rsidRDefault="00E13E8B" w:rsidP="00A43186">
      <w:pPr>
        <w:pStyle w:val="NumberedList"/>
        <w:spacing w:after="120"/>
      </w:pPr>
      <w:r>
        <w:t>Share Patient Button – Allows sharing the selected patient to the Patient Bank. If already shared, this will display as “Unshare” and will allow the patient to be retracted from the Patient Bank.</w:t>
      </w:r>
    </w:p>
    <w:p w14:paraId="52E12A46" w14:textId="77777777" w:rsidR="009A469F" w:rsidRDefault="00E13E8B" w:rsidP="00A43186">
      <w:pPr>
        <w:pStyle w:val="Figure"/>
        <w:spacing w:after="120"/>
      </w:pPr>
      <w:r>
        <w:rPr>
          <w:noProof/>
        </w:rPr>
        <w:drawing>
          <wp:inline distT="0" distB="0" distL="0" distR="0" wp14:anchorId="47044F88" wp14:editId="536AEA9A">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14:paraId="231F95F9" w14:textId="48FCD648" w:rsidR="009A469F" w:rsidRDefault="00E13E8B" w:rsidP="00A43186">
      <w:pPr>
        <w:pStyle w:val="FigureCaption"/>
        <w:spacing w:before="0" w:after="120"/>
      </w:pPr>
      <w:bookmarkStart w:id="161" w:name="_Ref459100788"/>
      <w:bookmarkStart w:id="162" w:name="_Toc464568680"/>
      <w:r>
        <w:t xml:space="preserve">Figure </w:t>
      </w:r>
      <w:fldSimple w:instr=" SEQ Figure \* ARABIC ">
        <w:r w:rsidR="00FF01B6">
          <w:rPr>
            <w:noProof/>
          </w:rPr>
          <w:t>12</w:t>
        </w:r>
      </w:fldSimple>
      <w:bookmarkEnd w:id="161"/>
      <w:r>
        <w:t>: Expanded Results View</w:t>
      </w:r>
      <w:bookmarkEnd w:id="162"/>
    </w:p>
    <w:p w14:paraId="0DC9436F" w14:textId="53E00084" w:rsidR="009A469F" w:rsidRDefault="00E13E8B" w:rsidP="00A43186">
      <w:pPr>
        <w:spacing w:after="120"/>
      </w:pPr>
      <w:r>
        <w:t xml:space="preserve">Clicking the “Expand Patient Results” button also displays the patient results calculated against each line of logic. This information is displayed in the measure logic section of the view by highlighting the lines of logic. As shown in </w:t>
      </w:r>
      <w:r w:rsidR="002910DA">
        <w:fldChar w:fldCharType="begin"/>
      </w:r>
      <w:r w:rsidR="002910DA">
        <w:instrText xml:space="preserve"> REF _Ref459</w:instrText>
      </w:r>
      <w:r w:rsidR="001A1644">
        <w:instrText xml:space="preserve">100814 </w:instrText>
      </w:r>
      <w:r w:rsidR="002910DA">
        <w:instrText xml:space="preserve"> </w:instrText>
      </w:r>
      <w:r w:rsidR="002910DA">
        <w:fldChar w:fldCharType="separate"/>
      </w:r>
      <w:r w:rsidR="00FF01B6">
        <w:t xml:space="preserve">Figure </w:t>
      </w:r>
      <w:r w:rsidR="00FF01B6">
        <w:rPr>
          <w:noProof/>
        </w:rPr>
        <w:t>13</w:t>
      </w:r>
      <w:r w:rsidR="002910DA">
        <w:fldChar w:fldCharType="end"/>
      </w:r>
      <w:r w:rsidR="002910DA">
        <w:t xml:space="preserve"> </w:t>
      </w:r>
      <w:r>
        <w:t>and</w:t>
      </w:r>
      <w:r w:rsidR="002910DA">
        <w:t xml:space="preserve"> </w:t>
      </w:r>
      <w:r w:rsidR="002910DA">
        <w:fldChar w:fldCharType="begin"/>
      </w:r>
      <w:r w:rsidR="001A1644">
        <w:instrText xml:space="preserve"> REF _Ref459100823 </w:instrText>
      </w:r>
      <w:r w:rsidR="002910DA">
        <w:instrText xml:space="preserve"> </w:instrText>
      </w:r>
      <w:r w:rsidR="002910DA">
        <w:fldChar w:fldCharType="separate"/>
      </w:r>
      <w:r w:rsidR="00FF01B6">
        <w:t xml:space="preserve">Figure </w:t>
      </w:r>
      <w:r w:rsidR="00FF01B6">
        <w:rPr>
          <w:noProof/>
        </w:rPr>
        <w:t>14</w:t>
      </w:r>
      <w:r w:rsidR="002910DA">
        <w:fldChar w:fldCharType="end"/>
      </w:r>
      <w:r>
        <w:t xml:space="preserve">, a green highlight (accompanied by a check mark) indicates a passing result for the logic calculation, while a </w:t>
      </w:r>
      <w:r w:rsidR="00A178CF">
        <w:t xml:space="preserve">red </w:t>
      </w:r>
      <w:r>
        <w:lastRenderedPageBreak/>
        <w:t xml:space="preserve">highlight (accompanied by an “x” or an </w:t>
      </w:r>
      <w:r>
        <w:rPr>
          <w:rFonts w:ascii="Helvetica" w:eastAsia="Helvetica" w:hAnsi="Helvetica" w:cs="Helvetica"/>
        </w:rPr>
        <w:t>“</w:t>
      </w:r>
      <w:r>
        <w:t>*</w:t>
      </w:r>
      <w:r>
        <w:rPr>
          <w:rFonts w:ascii="Helvetica" w:eastAsia="Helvetica" w:hAnsi="Helvetica" w:cs="Helvetica"/>
        </w:rPr>
        <w:t>”</w:t>
      </w:r>
      <w:r>
        <w:t>) indicates a failing result over the applicable lines of text.</w:t>
      </w:r>
    </w:p>
    <w:p w14:paraId="7D2CA1DB" w14:textId="77777777" w:rsidR="009A469F" w:rsidRDefault="00E13E8B" w:rsidP="00A43186">
      <w:pPr>
        <w:pStyle w:val="Figure"/>
        <w:spacing w:after="120"/>
      </w:pPr>
      <w:r>
        <w:rPr>
          <w:noProof/>
        </w:rPr>
        <w:drawing>
          <wp:inline distT="0" distB="0" distL="0" distR="0" wp14:anchorId="44EACC37" wp14:editId="5599C810">
            <wp:extent cx="5458383" cy="2181225"/>
            <wp:effectExtent l="25400" t="25400" r="28575" b="28575"/>
            <wp:docPr id="16" name="Picture 16" descr="A check mark at the top of the box next to the words &quot;Initial Patient Population&quot; indicates that this was a passing result.   The box lists several &quot;And&quot; and &quot;Or&quot; logic statements.  All but one begin with a check mark, indicating a passing result--for example, related to patient birth date, length of stay, and discharge date and time. Only one &quot;Or&quot; statement begins with an X, indicating that that line of logic was a failing result."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rotWithShape="1">
                    <a:blip r:embed="rId33" cstate="screen">
                      <a:extLst>
                        <a:ext uri="{28A0092B-C50C-407E-A947-70E740481C1C}">
                          <a14:useLocalDpi xmlns:a14="http://schemas.microsoft.com/office/drawing/2010/main"/>
                        </a:ext>
                      </a:extLst>
                    </a:blip>
                    <a:srcRect b="-3402"/>
                    <a:stretch/>
                  </pic:blipFill>
                  <pic:spPr bwMode="auto">
                    <a:xfrm>
                      <a:off x="0" y="0"/>
                      <a:ext cx="5458383" cy="2181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4A5907" w14:textId="26B57508" w:rsidR="009A469F" w:rsidRDefault="00E13E8B" w:rsidP="00A43186">
      <w:pPr>
        <w:pStyle w:val="FigureCaption"/>
        <w:spacing w:before="0" w:after="120"/>
      </w:pPr>
      <w:bookmarkStart w:id="163" w:name="_Ref459100814"/>
      <w:bookmarkStart w:id="164" w:name="_Toc464568681"/>
      <w:r>
        <w:t xml:space="preserve">Figure </w:t>
      </w:r>
      <w:fldSimple w:instr=" SEQ Figure \* ARABIC ">
        <w:r w:rsidR="00FF01B6">
          <w:rPr>
            <w:noProof/>
          </w:rPr>
          <w:t>13</w:t>
        </w:r>
      </w:fldSimple>
      <w:bookmarkEnd w:id="163"/>
      <w:r>
        <w:t xml:space="preserve">: </w:t>
      </w:r>
      <w:bookmarkStart w:id="165" w:name="_Toc439154846"/>
      <w:r>
        <w:t>Logic Calculation Highlight – Passing Results</w:t>
      </w:r>
      <w:bookmarkEnd w:id="164"/>
      <w:bookmarkEnd w:id="165"/>
    </w:p>
    <w:p w14:paraId="23462ECC" w14:textId="77777777" w:rsidR="009A469F" w:rsidRDefault="00E13E8B" w:rsidP="00A43186">
      <w:pPr>
        <w:pStyle w:val="Figure"/>
        <w:spacing w:after="120"/>
      </w:pPr>
      <w:r>
        <w:rPr>
          <w:noProof/>
        </w:rPr>
        <w:drawing>
          <wp:inline distT="0" distB="0" distL="0" distR="0" wp14:anchorId="3E077C03" wp14:editId="5B3F1BBE">
            <wp:extent cx="5352381" cy="2476190"/>
            <wp:effectExtent l="0" t="0" r="7620" b="0"/>
            <wp:docPr id="19" name="Picture 19" descr="An X at the top of the box next to the words &quot;Initial Patient Population&quot; indicates that this was a failing result.  The box lists several &quot;And&quot; and &quot;Or&quot; logic statements.  Some begin with a check mark to indicate a passing result, but four begin with an X to indicate a failing result. " title="Figure 14: Logic Calculation Highlight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2381" cy="2476190"/>
                    </a:xfrm>
                    <a:prstGeom prst="rect">
                      <a:avLst/>
                    </a:prstGeom>
                  </pic:spPr>
                </pic:pic>
              </a:graphicData>
            </a:graphic>
          </wp:inline>
        </w:drawing>
      </w:r>
    </w:p>
    <w:p w14:paraId="567E0600" w14:textId="1A577B77" w:rsidR="009A469F" w:rsidRDefault="00E13E8B" w:rsidP="00A43186">
      <w:pPr>
        <w:pStyle w:val="FigureCaption"/>
        <w:spacing w:before="0" w:after="120"/>
      </w:pPr>
      <w:bookmarkStart w:id="166" w:name="_Ref459100823"/>
      <w:bookmarkStart w:id="167" w:name="_Toc464568682"/>
      <w:r>
        <w:t xml:space="preserve">Figure </w:t>
      </w:r>
      <w:fldSimple w:instr=" SEQ Figure \* ARABIC ">
        <w:r w:rsidR="00FF01B6">
          <w:rPr>
            <w:noProof/>
          </w:rPr>
          <w:t>14</w:t>
        </w:r>
      </w:fldSimple>
      <w:bookmarkEnd w:id="166"/>
      <w:r>
        <w:t>: Logic Calculation Highlight – Failing Results</w:t>
      </w:r>
      <w:bookmarkEnd w:id="167"/>
    </w:p>
    <w:p w14:paraId="3BB90930" w14:textId="3F45275E" w:rsidR="009A469F" w:rsidRDefault="002910DA" w:rsidP="00A43186">
      <w:pPr>
        <w:spacing w:after="120"/>
      </w:pPr>
      <w:r>
        <w:fldChar w:fldCharType="begin"/>
      </w:r>
      <w:r w:rsidR="001A1644">
        <w:instrText xml:space="preserve"> REF _Ref459100814 </w:instrText>
      </w:r>
      <w:r>
        <w:fldChar w:fldCharType="separate"/>
      </w:r>
      <w:r w:rsidR="00FF01B6">
        <w:t xml:space="preserve">Figure </w:t>
      </w:r>
      <w:r w:rsidR="00FF01B6">
        <w:rPr>
          <w:noProof/>
        </w:rPr>
        <w:t>13</w:t>
      </w:r>
      <w:r>
        <w:fldChar w:fldCharType="end"/>
      </w:r>
      <w:r>
        <w:t xml:space="preserve"> </w:t>
      </w:r>
      <w:r w:rsidR="00E13E8B">
        <w:t>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14:paraId="44A25273" w14:textId="77777777" w:rsidR="009A469F" w:rsidRDefault="00E13E8B" w:rsidP="00A43186">
      <w:pPr>
        <w:pStyle w:val="BulletListMultiple"/>
        <w:spacing w:before="0" w:after="120"/>
      </w:pPr>
      <w:r>
        <w:rPr>
          <w:b/>
        </w:rPr>
        <w:t>Logic evaluated to TRUE</w:t>
      </w:r>
      <w:r>
        <w:t xml:space="preserve"> – green highlighting along with a checkmark icon</w:t>
      </w:r>
    </w:p>
    <w:p w14:paraId="2241E1B7" w14:textId="5394F5FF" w:rsidR="009A469F" w:rsidRDefault="00E13E8B" w:rsidP="00A43186">
      <w:pPr>
        <w:pStyle w:val="BulletListMultiple"/>
        <w:spacing w:before="0" w:after="120"/>
      </w:pPr>
      <w:r>
        <w:rPr>
          <w:b/>
        </w:rPr>
        <w:t xml:space="preserve">Logic evaluated to FALSE </w:t>
      </w:r>
      <w:r>
        <w:t xml:space="preserve">– </w:t>
      </w:r>
      <w:r w:rsidR="00A178CF">
        <w:t>red</w:t>
      </w:r>
      <w:r>
        <w:t xml:space="preserve"> highlighting along with an “X” icon</w:t>
      </w:r>
    </w:p>
    <w:p w14:paraId="547CFE73" w14:textId="408F42A1" w:rsidR="009A469F" w:rsidRDefault="00E13E8B" w:rsidP="00A43186">
      <w:pPr>
        <w:pStyle w:val="BulletListMultipleLast"/>
        <w:spacing w:before="0" w:after="120"/>
      </w:pPr>
      <w:r>
        <w:rPr>
          <w:b/>
        </w:rPr>
        <w:t xml:space="preserve">Unaligned Specific Occurrences </w:t>
      </w:r>
      <w:r>
        <w:t xml:space="preserve">– </w:t>
      </w:r>
      <w:r w:rsidR="00A178CF">
        <w:t xml:space="preserve">red </w:t>
      </w:r>
      <w:r>
        <w:t>highlighting along with a bold asterisk icon</w:t>
      </w:r>
    </w:p>
    <w:p w14:paraId="5A3A5ADE" w14:textId="1271B883" w:rsidR="009A469F" w:rsidRDefault="00E13E8B" w:rsidP="00A43186">
      <w:pPr>
        <w:spacing w:after="120"/>
      </w:pPr>
      <w:r>
        <w:t xml:space="preserve">The results of the calculation shown in </w:t>
      </w:r>
      <w:r w:rsidR="002910DA">
        <w:fldChar w:fldCharType="begin"/>
      </w:r>
      <w:r w:rsidR="001A1644">
        <w:instrText xml:space="preserve"> REF _Ref459100814</w:instrText>
      </w:r>
      <w:r w:rsidR="002910DA">
        <w:instrText xml:space="preserve"> </w:instrText>
      </w:r>
      <w:r w:rsidR="002910DA">
        <w:fldChar w:fldCharType="separate"/>
      </w:r>
      <w:r w:rsidR="00FF01B6">
        <w:t xml:space="preserve">Figure </w:t>
      </w:r>
      <w:r w:rsidR="00FF01B6">
        <w:rPr>
          <w:noProof/>
        </w:rPr>
        <w:t>13</w:t>
      </w:r>
      <w:r w:rsidR="002910DA">
        <w:fldChar w:fldCharType="end"/>
      </w:r>
      <w:r w:rsidR="002910DA">
        <w:t xml:space="preserve"> </w:t>
      </w:r>
      <w:r>
        <w:t xml:space="preserve">are that the patient aligns with the logic of the initial patient population (IPP). The highlighting of the logic in </w:t>
      </w:r>
      <w:r w:rsidR="002910DA">
        <w:fldChar w:fldCharType="begin"/>
      </w:r>
      <w:r w:rsidR="001A1644">
        <w:instrText xml:space="preserve"> REF _Ref459100814</w:instrText>
      </w:r>
      <w:r w:rsidR="002910DA">
        <w:instrText xml:space="preserve"> </w:instrText>
      </w:r>
      <w:r w:rsidR="002910DA">
        <w:fldChar w:fldCharType="separate"/>
      </w:r>
      <w:r w:rsidR="00FF01B6">
        <w:t xml:space="preserve">Figure </w:t>
      </w:r>
      <w:r w:rsidR="00FF01B6">
        <w:rPr>
          <w:noProof/>
        </w:rPr>
        <w:t>13</w:t>
      </w:r>
      <w:r w:rsidR="002910DA">
        <w:fldChar w:fldCharType="end"/>
      </w:r>
      <w:r w:rsidR="002910DA">
        <w:t xml:space="preserve"> </w:t>
      </w:r>
      <w:r>
        <w:t>indicates that every AND condition was evaluated to true and at least one condition from each OR was evaluated to true. Based on this calculation, the IPP evaluates to true for the patient.</w:t>
      </w:r>
    </w:p>
    <w:p w14:paraId="0BBCCF5E" w14:textId="74114D2D" w:rsidR="009A469F" w:rsidRDefault="00E13E8B" w:rsidP="00A43186">
      <w:pPr>
        <w:spacing w:after="120"/>
      </w:pPr>
      <w:r>
        <w:lastRenderedPageBreak/>
        <w:t>In</w:t>
      </w:r>
      <w:r w:rsidR="002910DA">
        <w:t xml:space="preserve"> </w:t>
      </w:r>
      <w:r w:rsidR="002910DA">
        <w:fldChar w:fldCharType="begin"/>
      </w:r>
      <w:r w:rsidR="001A1644">
        <w:instrText xml:space="preserve"> REF _Ref459100823 </w:instrText>
      </w:r>
      <w:r w:rsidR="002910DA">
        <w:instrText xml:space="preserve"> </w:instrText>
      </w:r>
      <w:r w:rsidR="002910DA">
        <w:fldChar w:fldCharType="separate"/>
      </w:r>
      <w:r w:rsidR="00FF01B6">
        <w:t xml:space="preserve">Figure </w:t>
      </w:r>
      <w:r w:rsidR="00FF01B6">
        <w:rPr>
          <w:noProof/>
        </w:rPr>
        <w:t>14</w:t>
      </w:r>
      <w:r w:rsidR="002910DA">
        <w:fldChar w:fldCharType="end"/>
      </w:r>
      <w:r>
        <w:t xml:space="preserve">, all the logical statements are highlighted in </w:t>
      </w:r>
      <w:r w:rsidR="002910DA">
        <w:t>red</w:t>
      </w:r>
      <w:r>
        <w:t xml:space="preserve">, indicating that all statements evaluate to false. </w:t>
      </w:r>
      <w:r w:rsidR="002910DA">
        <w:fldChar w:fldCharType="begin"/>
      </w:r>
      <w:r w:rsidR="001A1644">
        <w:instrText xml:space="preserve"> REF _Ref459100823 </w:instrText>
      </w:r>
      <w:r w:rsidR="002910DA">
        <w:instrText xml:space="preserve"> </w:instrText>
      </w:r>
      <w:r w:rsidR="002910DA">
        <w:fldChar w:fldCharType="separate"/>
      </w:r>
      <w:r w:rsidR="00FF01B6">
        <w:t xml:space="preserve">Figure </w:t>
      </w:r>
      <w:r w:rsidR="00FF01B6">
        <w:rPr>
          <w:noProof/>
        </w:rPr>
        <w:t>14</w:t>
      </w:r>
      <w:r w:rsidR="002910DA">
        <w:fldChar w:fldCharType="end"/>
      </w:r>
      <w:r w:rsidR="002910DA">
        <w:t xml:space="preserve"> </w:t>
      </w:r>
      <w:r>
        <w:t xml:space="preserve">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w:t>
      </w:r>
      <w:r w:rsidR="002910DA">
        <w:fldChar w:fldCharType="begin"/>
      </w:r>
      <w:r w:rsidR="001A1644">
        <w:instrText xml:space="preserve"> REF _Ref459100823 </w:instrText>
      </w:r>
      <w:r w:rsidR="002910DA">
        <w:instrText xml:space="preserve"> </w:instrText>
      </w:r>
      <w:r w:rsidR="002910DA">
        <w:fldChar w:fldCharType="separate"/>
      </w:r>
      <w:r w:rsidR="00FF01B6">
        <w:t xml:space="preserve">Figure </w:t>
      </w:r>
      <w:r w:rsidR="00FF01B6">
        <w:rPr>
          <w:noProof/>
        </w:rPr>
        <w:t>14</w:t>
      </w:r>
      <w:r w:rsidR="002910DA">
        <w:fldChar w:fldCharType="end"/>
      </w:r>
      <w:r w:rsidR="002910DA">
        <w:t xml:space="preserve"> </w:t>
      </w:r>
      <w:r>
        <w:t>indicate that the patient is not included in the IPP.</w:t>
      </w:r>
    </w:p>
    <w:p w14:paraId="656BFF05" w14:textId="77777777" w:rsidR="009A469F" w:rsidRDefault="00E13E8B" w:rsidP="00A43186">
      <w:pPr>
        <w:pStyle w:val="Heading2"/>
        <w:spacing w:before="0" w:after="120"/>
      </w:pPr>
      <w:bookmarkStart w:id="168" w:name="_Toc464568641"/>
      <w:r>
        <w:t>Editing a Test Record</w:t>
      </w:r>
      <w:bookmarkEnd w:id="168"/>
    </w:p>
    <w:p w14:paraId="7B2353A8" w14:textId="6F6FADC4" w:rsidR="009A469F" w:rsidRDefault="00E13E8B" w:rsidP="00A43186">
      <w:pPr>
        <w:spacing w:after="120"/>
      </w:pPr>
      <w:r>
        <w:t>The user can edit a test patient from the Measure View (</w:t>
      </w:r>
      <w:r w:rsidR="00F41D14">
        <w:fldChar w:fldCharType="begin"/>
      </w:r>
      <w:r w:rsidR="001A1644">
        <w:instrText xml:space="preserve"> REF _Ref459100358 </w:instrText>
      </w:r>
      <w:r w:rsidR="00F41D14">
        <w:instrText xml:space="preserve"> </w:instrText>
      </w:r>
      <w:r w:rsidR="00F41D14">
        <w:fldChar w:fldCharType="separate"/>
      </w:r>
      <w:r w:rsidR="00FF01B6">
        <w:t xml:space="preserve">Figure </w:t>
      </w:r>
      <w:r w:rsidR="00FF01B6">
        <w:rPr>
          <w:noProof/>
        </w:rPr>
        <w:t>10</w:t>
      </w:r>
      <w:r w:rsidR="00F41D14">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w:t>
      </w:r>
      <w:r w:rsidR="00F41D14">
        <w:t xml:space="preserve"> </w:t>
      </w:r>
      <w:r w:rsidR="00F41D14">
        <w:fldChar w:fldCharType="begin"/>
      </w:r>
      <w:r w:rsidR="001A1644">
        <w:instrText xml:space="preserve"> REF _Ref459100788 </w:instrText>
      </w:r>
      <w:r w:rsidR="00F41D14">
        <w:instrText xml:space="preserve"> </w:instrText>
      </w:r>
      <w:r w:rsidR="00F41D14">
        <w:fldChar w:fldCharType="separate"/>
      </w:r>
      <w:r w:rsidR="00FF01B6">
        <w:t xml:space="preserve">Figure </w:t>
      </w:r>
      <w:r w:rsidR="00FF01B6">
        <w:rPr>
          <w:noProof/>
        </w:rPr>
        <w:t>12</w:t>
      </w:r>
      <w:r w:rsidR="00F41D14">
        <w:fldChar w:fldCharType="end"/>
      </w:r>
      <w:r>
        <w:t>), accessible after expanding the patient result. Clicking the “Edit” button opens the Patient Builder (as shown in</w:t>
      </w:r>
      <w:r w:rsidR="00F41D14">
        <w:t xml:space="preserve"> </w:t>
      </w:r>
      <w:r w:rsidR="00F41D14">
        <w:fldChar w:fldCharType="begin"/>
      </w:r>
      <w:r w:rsidR="001A1644">
        <w:instrText xml:space="preserve"> REF _Ref440364143 </w:instrText>
      </w:r>
      <w:r w:rsidR="00F41D14">
        <w:instrText xml:space="preserve"> </w:instrText>
      </w:r>
      <w:r w:rsidR="00F41D14">
        <w:fldChar w:fldCharType="separate"/>
      </w:r>
      <w:r w:rsidR="00FF01B6">
        <w:t xml:space="preserve">Figure </w:t>
      </w:r>
      <w:r w:rsidR="00FF01B6">
        <w:rPr>
          <w:noProof/>
        </w:rPr>
        <w:t>15</w:t>
      </w:r>
      <w:r w:rsidR="00F41D14">
        <w:fldChar w:fldCharType="end"/>
      </w:r>
      <w:r>
        <w:t>) with the data populated for that patient. Once a patient record has been edited and saved, the application returns the user to the Measure View.</w:t>
      </w:r>
    </w:p>
    <w:p w14:paraId="154D4301" w14:textId="77777777" w:rsidR="009A469F" w:rsidRDefault="00E13E8B" w:rsidP="00A43186">
      <w:pPr>
        <w:pStyle w:val="Heading2"/>
        <w:spacing w:before="0" w:after="120"/>
      </w:pPr>
      <w:bookmarkStart w:id="169" w:name="_Toc464568642"/>
      <w:r>
        <w:t>Cloning a Test Record</w:t>
      </w:r>
      <w:bookmarkEnd w:id="169"/>
    </w:p>
    <w:p w14:paraId="5010314A" w14:textId="7913D896" w:rsidR="009A469F" w:rsidRDefault="00E13E8B" w:rsidP="00A43186">
      <w:pPr>
        <w:spacing w:after="120"/>
      </w:pPr>
      <w:r>
        <w:t>The user can clone a test patient from the Measure View (</w:t>
      </w:r>
      <w:r w:rsidR="00F41D14">
        <w:fldChar w:fldCharType="begin"/>
      </w:r>
      <w:r w:rsidR="001A1644">
        <w:instrText xml:space="preserve"> REF _Ref459100358 </w:instrText>
      </w:r>
      <w:r w:rsidR="00F41D14">
        <w:instrText xml:space="preserve"> </w:instrText>
      </w:r>
      <w:r w:rsidR="00F41D14">
        <w:fldChar w:fldCharType="separate"/>
      </w:r>
      <w:r w:rsidR="00FF01B6">
        <w:t xml:space="preserve">Figure </w:t>
      </w:r>
      <w:r w:rsidR="00FF01B6">
        <w:rPr>
          <w:noProof/>
        </w:rPr>
        <w:t>10</w:t>
      </w:r>
      <w:r w:rsidR="00F41D14">
        <w:fldChar w:fldCharType="end"/>
      </w:r>
      <w:r>
        <w:t xml:space="preserve">) by clicking the “Clone” button (item </w:t>
      </w:r>
      <w:r>
        <w:rPr>
          <w:rStyle w:val="numberreference"/>
          <w:rFonts w:ascii="Times New Roman" w:hAnsi="Times New Roman"/>
          <w:color w:val="auto"/>
        </w:rPr>
        <w:t>#7</w:t>
      </w:r>
      <w:r>
        <w:t xml:space="preserve"> in</w:t>
      </w:r>
      <w:r w:rsidR="003C325A">
        <w:t xml:space="preserve"> </w:t>
      </w:r>
      <w:r w:rsidR="003C325A">
        <w:fldChar w:fldCharType="begin"/>
      </w:r>
      <w:r w:rsidR="003C325A">
        <w:instrText xml:space="preserve"> REF </w:instrText>
      </w:r>
      <w:r w:rsidR="001A1644">
        <w:instrText xml:space="preserve">_Ref459100788 </w:instrText>
      </w:r>
      <w:r w:rsidR="003C325A">
        <w:instrText xml:space="preserve"> </w:instrText>
      </w:r>
      <w:r w:rsidR="003C325A">
        <w:fldChar w:fldCharType="separate"/>
      </w:r>
      <w:r w:rsidR="00FF01B6">
        <w:t xml:space="preserve">Figure </w:t>
      </w:r>
      <w:r w:rsidR="00FF01B6">
        <w:rPr>
          <w:noProof/>
        </w:rPr>
        <w:t>12</w:t>
      </w:r>
      <w:r w:rsidR="003C325A">
        <w:fldChar w:fldCharType="end"/>
      </w:r>
      <w:r>
        <w:t>) to the immediate right of the “Edit” button. This action opens the Patient Builder (</w:t>
      </w:r>
      <w:fldSimple w:instr=" REF _Ref440364143 ">
        <w:r w:rsidR="00FF01B6">
          <w:t xml:space="preserve">Figure </w:t>
        </w:r>
        <w:r w:rsidR="00FF01B6">
          <w:rPr>
            <w:noProof/>
          </w:rPr>
          <w:t>15</w:t>
        </w:r>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183FB901" w14:textId="77777777" w:rsidR="009A469F" w:rsidRDefault="00E13E8B" w:rsidP="00A43186">
      <w:pPr>
        <w:pStyle w:val="Heading2"/>
        <w:spacing w:before="0" w:after="120"/>
      </w:pPr>
      <w:bookmarkStart w:id="170" w:name="_Toc464568643"/>
      <w:r>
        <w:t>Deleting a Test Record</w:t>
      </w:r>
      <w:bookmarkEnd w:id="170"/>
    </w:p>
    <w:p w14:paraId="5FA91C06" w14:textId="18F4AEF4" w:rsidR="009A469F" w:rsidRDefault="00E13E8B" w:rsidP="00A43186">
      <w:pPr>
        <w:spacing w:after="120"/>
      </w:pPr>
      <w:r>
        <w:t>The user can delete a test patient from the Measure View (</w:t>
      </w:r>
      <w:r w:rsidR="00456F3A">
        <w:fldChar w:fldCharType="begin"/>
      </w:r>
      <w:r w:rsidR="001A1644">
        <w:instrText xml:space="preserve"> REF _Ref459100358 </w:instrText>
      </w:r>
      <w:r w:rsidR="00456F3A">
        <w:instrText xml:space="preserve"> </w:instrText>
      </w:r>
      <w:r w:rsidR="00456F3A">
        <w:fldChar w:fldCharType="separate"/>
      </w:r>
      <w:r w:rsidR="00FF01B6">
        <w:t xml:space="preserve">Figure </w:t>
      </w:r>
      <w:r w:rsidR="00FF01B6">
        <w:rPr>
          <w:noProof/>
        </w:rPr>
        <w:t>10</w:t>
      </w:r>
      <w:r w:rsidR="00456F3A">
        <w:fldChar w:fldCharType="end"/>
      </w:r>
      <w:r>
        <w:t xml:space="preserve">) by clicking the “Delete” icon (item </w:t>
      </w:r>
      <w:r>
        <w:rPr>
          <w:rStyle w:val="numberreference"/>
          <w:rFonts w:ascii="Times New Roman" w:hAnsi="Times New Roman"/>
          <w:color w:val="auto"/>
        </w:rPr>
        <w:t>#8</w:t>
      </w:r>
      <w:r>
        <w:t xml:space="preserve"> in</w:t>
      </w:r>
      <w:r w:rsidR="00456F3A">
        <w:t xml:space="preserve"> </w:t>
      </w:r>
      <w:r w:rsidR="00456F3A">
        <w:fldChar w:fldCharType="begin"/>
      </w:r>
      <w:r w:rsidR="001A1644">
        <w:instrText xml:space="preserve"> REF _Ref459100788 </w:instrText>
      </w:r>
      <w:r w:rsidR="00456F3A">
        <w:instrText xml:space="preserve"> </w:instrText>
      </w:r>
      <w:r w:rsidR="00456F3A">
        <w:fldChar w:fldCharType="separate"/>
      </w:r>
      <w:r w:rsidR="00FF01B6">
        <w:t xml:space="preserve">Figure </w:t>
      </w:r>
      <w:r w:rsidR="00FF01B6">
        <w:rPr>
          <w:noProof/>
        </w:rPr>
        <w:t>12</w:t>
      </w:r>
      <w:r w:rsidR="00456F3A">
        <w:fldChar w:fldCharType="end"/>
      </w:r>
      <w:r>
        <w:t>) to the immediate right of the “Clone” button.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75A50903" w14:textId="77777777" w:rsidR="009A469F" w:rsidRDefault="00E13E8B" w:rsidP="00A43186">
      <w:pPr>
        <w:pStyle w:val="Heading2"/>
        <w:spacing w:before="0" w:after="120"/>
      </w:pPr>
      <w:bookmarkStart w:id="171" w:name="_Toc464568644"/>
      <w:r>
        <w:t>Sharing a Test Record</w:t>
      </w:r>
      <w:bookmarkEnd w:id="171"/>
    </w:p>
    <w:p w14:paraId="5757BB70" w14:textId="1BC1F533" w:rsidR="009A469F" w:rsidRDefault="00E13E8B" w:rsidP="00A43186">
      <w:pPr>
        <w:spacing w:after="120"/>
      </w:pPr>
      <w:r>
        <w:t>The user can share a test patient from the Measure View (</w:t>
      </w:r>
      <w:r w:rsidR="00456F3A">
        <w:fldChar w:fldCharType="begin"/>
      </w:r>
      <w:r w:rsidR="00456F3A">
        <w:instrText xml:space="preserve"> REF</w:instrText>
      </w:r>
      <w:r w:rsidR="001A1644">
        <w:instrText xml:space="preserve"> _Ref459100358 </w:instrText>
      </w:r>
      <w:r w:rsidR="00456F3A">
        <w:instrText xml:space="preserve"> </w:instrText>
      </w:r>
      <w:r w:rsidR="00456F3A">
        <w:fldChar w:fldCharType="separate"/>
      </w:r>
      <w:r w:rsidR="00FF01B6">
        <w:t xml:space="preserve">Figure </w:t>
      </w:r>
      <w:r w:rsidR="00FF01B6">
        <w:rPr>
          <w:noProof/>
        </w:rPr>
        <w:t>10</w:t>
      </w:r>
      <w:r w:rsidR="00456F3A">
        <w:fldChar w:fldCharType="end"/>
      </w:r>
      <w:r>
        <w:t xml:space="preserve">) by clicking the “Share” button (item </w:t>
      </w:r>
      <w:r>
        <w:rPr>
          <w:rStyle w:val="numberreference"/>
          <w:rFonts w:ascii="Times New Roman" w:hAnsi="Times New Roman"/>
          <w:b w:val="0"/>
          <w:color w:val="auto"/>
        </w:rPr>
        <w:t>#9</w:t>
      </w:r>
      <w:r>
        <w:t xml:space="preserve"> in</w:t>
      </w:r>
      <w:r w:rsidR="00456F3A">
        <w:t xml:space="preserve"> </w:t>
      </w:r>
      <w:r w:rsidR="00456F3A">
        <w:fldChar w:fldCharType="begin"/>
      </w:r>
      <w:r w:rsidR="001A1644">
        <w:instrText xml:space="preserve"> REF _Ref459100788 </w:instrText>
      </w:r>
      <w:r w:rsidR="00456F3A">
        <w:instrText xml:space="preserve"> </w:instrText>
      </w:r>
      <w:r w:rsidR="00456F3A">
        <w:fldChar w:fldCharType="separate"/>
      </w:r>
      <w:r w:rsidR="00FF01B6">
        <w:t xml:space="preserve">Figure </w:t>
      </w:r>
      <w:r w:rsidR="00FF01B6">
        <w:rPr>
          <w:noProof/>
        </w:rPr>
        <w:t>12</w:t>
      </w:r>
      <w:r w:rsidR="00456F3A">
        <w:fldChar w:fldCharType="end"/>
      </w:r>
      <w:r>
        <w:t>) to the right. Sharing a patient allows that patient to be accessible to other users through the Patient Bank. If the patient is already shared, the user may use this button to sto</w:t>
      </w:r>
      <w:r w:rsidR="001527AA">
        <w:t xml:space="preserve">p sharing the patient. Section </w:t>
      </w:r>
      <w:r w:rsidR="001527AA">
        <w:fldChar w:fldCharType="begin"/>
      </w:r>
      <w:r w:rsidR="001527AA">
        <w:instrText xml:space="preserve"> REF </w:instrText>
      </w:r>
      <w:r w:rsidR="001A1644">
        <w:instrText xml:space="preserve">_Ref459208091 \r </w:instrText>
      </w:r>
      <w:r w:rsidR="001527AA">
        <w:instrText xml:space="preserve"> </w:instrText>
      </w:r>
      <w:r w:rsidR="001527AA">
        <w:fldChar w:fldCharType="separate"/>
      </w:r>
      <w:r w:rsidR="00FF01B6">
        <w:t>8</w:t>
      </w:r>
      <w:r w:rsidR="001527AA">
        <w:fldChar w:fldCharType="end"/>
      </w:r>
      <w:r>
        <w:t xml:space="preserve"> provides more detail on the Patient Bank.</w:t>
      </w:r>
    </w:p>
    <w:p w14:paraId="5AD090EC" w14:textId="099CED85" w:rsidR="00222F1B" w:rsidRDefault="00E13E8B" w:rsidP="00A43186">
      <w:pPr>
        <w:pStyle w:val="Heading2"/>
        <w:spacing w:before="0" w:after="120"/>
      </w:pPr>
      <w:bookmarkStart w:id="172" w:name="_Toc464568645"/>
      <w:r>
        <w:t>Updating a Measure</w:t>
      </w:r>
      <w:bookmarkEnd w:id="172"/>
    </w:p>
    <w:p w14:paraId="0BCFDBFD" w14:textId="5D12FD6C" w:rsidR="00E76E64" w:rsidRDefault="00E13E8B" w:rsidP="00A43186">
      <w:pPr>
        <w:spacing w:after="12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w:t>
      </w:r>
      <w:r w:rsidR="00456F3A">
        <w:t xml:space="preserve"> </w:t>
      </w:r>
      <w:r w:rsidR="00456F3A">
        <w:fldChar w:fldCharType="begin"/>
      </w:r>
      <w:r w:rsidR="001A1644">
        <w:instrText xml:space="preserve"> REF _Ref459100358 </w:instrText>
      </w:r>
      <w:r w:rsidR="00456F3A">
        <w:instrText xml:space="preserve"> </w:instrText>
      </w:r>
      <w:r w:rsidR="00456F3A">
        <w:fldChar w:fldCharType="separate"/>
      </w:r>
      <w:r w:rsidR="00FF01B6">
        <w:t xml:space="preserve">Figure </w:t>
      </w:r>
      <w:r w:rsidR="00FF01B6">
        <w:rPr>
          <w:noProof/>
        </w:rPr>
        <w:t>10</w:t>
      </w:r>
      <w:r w:rsidR="00456F3A">
        <w:fldChar w:fldCharType="end"/>
      </w:r>
      <w:r>
        <w:t>). The “Update Measures” button displays the Update Measure Dialog (shown in</w:t>
      </w:r>
      <w:r w:rsidR="00456F3A">
        <w:t xml:space="preserve"> </w:t>
      </w:r>
      <w:r w:rsidR="00456F3A">
        <w:fldChar w:fldCharType="begin"/>
      </w:r>
      <w:r w:rsidR="001A1644">
        <w:instrText xml:space="preserve"> REF _Ref459100171 </w:instrText>
      </w:r>
      <w:r w:rsidR="00456F3A">
        <w:instrText xml:space="preserve"> </w:instrText>
      </w:r>
      <w:r w:rsidR="00456F3A">
        <w:fldChar w:fldCharType="separate"/>
      </w:r>
      <w:r w:rsidR="00FF01B6">
        <w:t xml:space="preserve">Figure </w:t>
      </w:r>
      <w:r w:rsidR="00FF01B6">
        <w:rPr>
          <w:noProof/>
        </w:rPr>
        <w:t>9</w:t>
      </w:r>
      <w:r w:rsidR="00456F3A">
        <w:fldChar w:fldCharType="end"/>
      </w:r>
      <w:r>
        <w:t xml:space="preserve">), which allows the user to specify a new zip package for a measure exported from the MAT. Once the new measure package has been entered, the user clicks the “Load” button, which updates the measure definition and </w:t>
      </w:r>
      <w:r w:rsidR="008F3405">
        <w:t>returns the user to the Measure View with the updated measure definition.</w:t>
      </w:r>
    </w:p>
    <w:p w14:paraId="757AFF78" w14:textId="77777777" w:rsidR="009A469F" w:rsidRDefault="00E13E8B" w:rsidP="00A43186">
      <w:pPr>
        <w:pStyle w:val="Heading2"/>
        <w:spacing w:before="0" w:after="120"/>
      </w:pPr>
      <w:bookmarkStart w:id="173" w:name="_Toc464568646"/>
      <w:r>
        <w:lastRenderedPageBreak/>
        <w:t>Deleting a Measure</w:t>
      </w:r>
      <w:bookmarkEnd w:id="173"/>
    </w:p>
    <w:p w14:paraId="5A4A7807" w14:textId="137FEE78" w:rsidR="009A469F" w:rsidRDefault="00E13E8B" w:rsidP="00A43186">
      <w:pPr>
        <w:spacing w:after="120"/>
      </w:pPr>
      <w:r>
        <w:t>The user can delete a measure from the Measure View (</w:t>
      </w:r>
      <w:r w:rsidR="00456F3A">
        <w:fldChar w:fldCharType="begin"/>
      </w:r>
      <w:r w:rsidR="001A1644">
        <w:instrText xml:space="preserve"> REF _Ref459100358 </w:instrText>
      </w:r>
      <w:r w:rsidR="00456F3A">
        <w:fldChar w:fldCharType="separate"/>
      </w:r>
      <w:r w:rsidR="00FF01B6">
        <w:t xml:space="preserve">Figure </w:t>
      </w:r>
      <w:r w:rsidR="00FF01B6">
        <w:rPr>
          <w:noProof/>
        </w:rPr>
        <w:t>10</w:t>
      </w:r>
      <w:r w:rsidR="00456F3A">
        <w:fldChar w:fldCharType="end"/>
      </w:r>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w:t>
      </w:r>
      <w:r w:rsidR="00456F3A">
        <w:t xml:space="preserve"> </w:t>
      </w:r>
      <w:r w:rsidR="00456F3A">
        <w:fldChar w:fldCharType="begin"/>
      </w:r>
      <w:r w:rsidR="001A1644">
        <w:instrText xml:space="preserve"> REF _Ref459100358 </w:instrText>
      </w:r>
      <w:r w:rsidR="00456F3A">
        <w:instrText xml:space="preserve"> </w:instrText>
      </w:r>
      <w:r w:rsidR="00456F3A">
        <w:fldChar w:fldCharType="separate"/>
      </w:r>
      <w:r w:rsidR="00FF01B6">
        <w:t xml:space="preserve">Figure </w:t>
      </w:r>
      <w:r w:rsidR="00FF01B6">
        <w:rPr>
          <w:noProof/>
        </w:rPr>
        <w:t>10</w:t>
      </w:r>
      <w:r w:rsidR="00456F3A">
        <w:fldChar w:fldCharType="end"/>
      </w:r>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14:paraId="75EB80B4" w14:textId="77777777" w:rsidR="009A469F" w:rsidRDefault="00E13E8B" w:rsidP="00A43186">
      <w:pPr>
        <w:pStyle w:val="Heading1"/>
        <w:spacing w:after="120"/>
      </w:pPr>
      <w:bookmarkStart w:id="174" w:name="_Ref459207741"/>
      <w:bookmarkStart w:id="175" w:name="_Ref459207752"/>
      <w:bookmarkStart w:id="176" w:name="_Ref459207780"/>
      <w:bookmarkStart w:id="177" w:name="_Ref459207791"/>
      <w:bookmarkStart w:id="178" w:name="_Ref459208168"/>
      <w:bookmarkStart w:id="179" w:name="_Toc464568647"/>
      <w:r>
        <w:t>Building a Patient Test Record</w:t>
      </w:r>
      <w:bookmarkEnd w:id="174"/>
      <w:bookmarkEnd w:id="175"/>
      <w:bookmarkEnd w:id="176"/>
      <w:bookmarkEnd w:id="177"/>
      <w:bookmarkEnd w:id="178"/>
      <w:bookmarkEnd w:id="179"/>
    </w:p>
    <w:p w14:paraId="66B56343" w14:textId="77777777" w:rsidR="009A469F" w:rsidRDefault="00E13E8B" w:rsidP="00A43186">
      <w:pPr>
        <w:pStyle w:val="Heading2"/>
        <w:spacing w:before="0" w:after="120"/>
      </w:pPr>
      <w:bookmarkStart w:id="180" w:name="_Toc464568648"/>
      <w:r>
        <w:t>Overview</w:t>
      </w:r>
      <w:bookmarkEnd w:id="180"/>
    </w:p>
    <w:p w14:paraId="57ADF481" w14:textId="6AD0F888" w:rsidR="009A469F" w:rsidRDefault="00E13E8B" w:rsidP="00A43186">
      <w:pPr>
        <w:keepLines/>
        <w:spacing w:after="120"/>
      </w:pPr>
      <w:r>
        <w:t>The Patient Builder view, as shown in</w:t>
      </w:r>
      <w:r w:rsidR="00205E2A">
        <w:t xml:space="preserve"> </w:t>
      </w:r>
      <w:r w:rsidR="00205E2A" w:rsidRPr="00205E2A">
        <w:fldChar w:fldCharType="begin"/>
      </w:r>
      <w:r w:rsidR="00205E2A" w:rsidRPr="00205E2A">
        <w:instrText xml:space="preserve"> REF _</w:instrText>
      </w:r>
      <w:r w:rsidR="001A1644">
        <w:instrText xml:space="preserve">Ref440364143 </w:instrText>
      </w:r>
      <w:r w:rsidR="00205E2A" w:rsidRPr="00205E2A">
        <w:instrText xml:space="preserve"> \* MERGEFORMAT </w:instrText>
      </w:r>
      <w:r w:rsidR="00205E2A" w:rsidRPr="00205E2A">
        <w:fldChar w:fldCharType="separate"/>
      </w:r>
      <w:r w:rsidR="00FF01B6">
        <w:t xml:space="preserve">Figure </w:t>
      </w:r>
      <w:r w:rsidR="00FF01B6">
        <w:rPr>
          <w:noProof/>
        </w:rPr>
        <w:t>15</w:t>
      </w:r>
      <w:r w:rsidR="00205E2A" w:rsidRPr="00205E2A">
        <w:fldChar w:fldCharType="end"/>
      </w:r>
      <w:r w:rsidRPr="00205E2A">
        <w:t>,</w:t>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r w:rsidR="00456F3A">
        <w:fldChar w:fldCharType="begin"/>
      </w:r>
      <w:r w:rsidR="00456F3A">
        <w:instrText xml:space="preserve"> REF _</w:instrText>
      </w:r>
      <w:r w:rsidR="00A66E01">
        <w:instrText xml:space="preserve">Ref440185712 </w:instrText>
      </w:r>
      <w:r w:rsidR="00456F3A">
        <w:instrText xml:space="preserve"> </w:instrText>
      </w:r>
      <w:r w:rsidR="00456F3A">
        <w:fldChar w:fldCharType="separate"/>
      </w:r>
      <w:r w:rsidR="00FF01B6">
        <w:t xml:space="preserve">Figure </w:t>
      </w:r>
      <w:r w:rsidR="00FF01B6">
        <w:rPr>
          <w:noProof/>
        </w:rPr>
        <w:t>5</w:t>
      </w:r>
      <w:r w:rsidR="00456F3A">
        <w:fldChar w:fldCharType="end"/>
      </w:r>
      <w:r>
        <w:t>), or by clicking the “Add Patient,” ‘Edit,” or “Clone” buttons from the Measure View (</w:t>
      </w:r>
      <w:r w:rsidR="00456F3A">
        <w:fldChar w:fldCharType="begin"/>
      </w:r>
      <w:r w:rsidR="00A66E01">
        <w:instrText xml:space="preserve"> REF _Ref459100358 </w:instrText>
      </w:r>
      <w:r w:rsidR="00456F3A">
        <w:instrText xml:space="preserve"> </w:instrText>
      </w:r>
      <w:r w:rsidR="00456F3A">
        <w:fldChar w:fldCharType="separate"/>
      </w:r>
      <w:r w:rsidR="00FF01B6">
        <w:t xml:space="preserve">Figure </w:t>
      </w:r>
      <w:r w:rsidR="00FF01B6">
        <w:rPr>
          <w:noProof/>
        </w:rPr>
        <w:t>10</w:t>
      </w:r>
      <w:r w:rsidR="00456F3A">
        <w:fldChar w:fldCharType="end"/>
      </w:r>
      <w:r>
        <w:t>).</w:t>
      </w:r>
    </w:p>
    <w:p w14:paraId="4789D9AC" w14:textId="77777777" w:rsidR="009A469F" w:rsidRDefault="00E13E8B" w:rsidP="00A43186">
      <w:pPr>
        <w:spacing w:after="120"/>
      </w:pPr>
      <w:r>
        <w:t>The Patient Builder view also provides fields to either add new data or edit existing data for a patient. The patient first and last name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14:paraId="0E70690A" w14:textId="77777777" w:rsidR="009A469F" w:rsidRDefault="00E13E8B" w:rsidP="00A43186">
      <w:pPr>
        <w:spacing w:after="120"/>
      </w:pPr>
      <w:r>
        <w:t>In addition to defining the patient data, the Patient Builder view allows the user to set expectations on the patient using the “Expectations” section. Expectations represent how the user expects the patient being defined to calculate against the measure. The “Expectations” section will be different based on the type of measure for which the user is building the patient record. The “Expectations” section for patient-based measures provides a check box for users to select the appropriate expected populations (numerator, denominator, etc.)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097A580A" w14:textId="1B2BD054" w:rsidR="009A469F" w:rsidRDefault="00E13E8B" w:rsidP="00A43186">
      <w:pPr>
        <w:spacing w:after="120"/>
      </w:pPr>
      <w:r>
        <w:t>In addition, 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w:t>
      </w:r>
      <w:r w:rsidR="001527AA">
        <w:t xml:space="preserve">gic highlighting. Subsection </w:t>
      </w:r>
      <w:r w:rsidR="001527AA">
        <w:fldChar w:fldCharType="begin"/>
      </w:r>
      <w:r w:rsidR="001527AA">
        <w:instrText xml:space="preserve"> REF </w:instrText>
      </w:r>
      <w:r w:rsidR="00A66E01">
        <w:instrText xml:space="preserve">_Ref459208120 \r </w:instrText>
      </w:r>
      <w:r w:rsidR="001527AA">
        <w:instrText xml:space="preserve"> </w:instrText>
      </w:r>
      <w:r w:rsidR="001527AA">
        <w:fldChar w:fldCharType="separate"/>
      </w:r>
      <w:r w:rsidR="00FF01B6">
        <w:t>4.4</w:t>
      </w:r>
      <w:r w:rsidR="001527AA">
        <w:fldChar w:fldCharType="end"/>
      </w:r>
      <w:r>
        <w:t xml:space="preserve"> provides additional information about the descriptions of the logic highlighting technique based on calculation results shown in </w:t>
      </w:r>
      <w:r w:rsidR="00456F3A">
        <w:fldChar w:fldCharType="begin"/>
      </w:r>
      <w:r w:rsidR="00A66E01">
        <w:instrText xml:space="preserve"> REF _Ref459100814 </w:instrText>
      </w:r>
      <w:r w:rsidR="00456F3A">
        <w:instrText xml:space="preserve"> </w:instrText>
      </w:r>
      <w:r w:rsidR="00456F3A">
        <w:fldChar w:fldCharType="separate"/>
      </w:r>
      <w:r w:rsidR="00FF01B6">
        <w:t xml:space="preserve">Figure </w:t>
      </w:r>
      <w:r w:rsidR="00FF01B6">
        <w:rPr>
          <w:noProof/>
        </w:rPr>
        <w:t>13</w:t>
      </w:r>
      <w:r w:rsidR="00456F3A">
        <w:fldChar w:fldCharType="end"/>
      </w:r>
      <w:r w:rsidR="00456F3A">
        <w:t xml:space="preserve"> </w:t>
      </w:r>
      <w:r>
        <w:t>and</w:t>
      </w:r>
      <w:r w:rsidR="00456F3A">
        <w:t xml:space="preserve"> </w:t>
      </w:r>
      <w:r w:rsidR="00456F3A">
        <w:fldChar w:fldCharType="begin"/>
      </w:r>
      <w:r w:rsidR="00A66E01">
        <w:instrText xml:space="preserve"> REF _Ref459100823 </w:instrText>
      </w:r>
      <w:r w:rsidR="00456F3A">
        <w:fldChar w:fldCharType="separate"/>
      </w:r>
      <w:r w:rsidR="00FF01B6">
        <w:t xml:space="preserve">Figure </w:t>
      </w:r>
      <w:r w:rsidR="00FF01B6">
        <w:rPr>
          <w:noProof/>
        </w:rPr>
        <w:t>14</w:t>
      </w:r>
      <w:r w:rsidR="00456F3A">
        <w:fldChar w:fldCharType="end"/>
      </w:r>
      <w:r>
        <w:t>.</w:t>
      </w:r>
    </w:p>
    <w:p w14:paraId="35901BF9" w14:textId="14994CAB" w:rsidR="009A469F" w:rsidRDefault="00E13E8B" w:rsidP="00A43186">
      <w:pPr>
        <w:spacing w:after="120"/>
      </w:pPr>
      <w:r>
        <w:t>The Patient Builder View employs the following UI elements (as indicated by their item numbers in</w:t>
      </w:r>
      <w:r w:rsidR="00205E2A">
        <w:t xml:space="preserve"> </w:t>
      </w:r>
      <w:r w:rsidR="00205E2A">
        <w:fldChar w:fldCharType="begin"/>
      </w:r>
      <w:r w:rsidR="00A66E01">
        <w:instrText xml:space="preserve"> REF _Ref440364143 </w:instrText>
      </w:r>
      <w:r w:rsidR="00205E2A">
        <w:instrText xml:space="preserve"> </w:instrText>
      </w:r>
      <w:r w:rsidR="00205E2A">
        <w:fldChar w:fldCharType="separate"/>
      </w:r>
      <w:r w:rsidR="00FF01B6">
        <w:t xml:space="preserve">Figure </w:t>
      </w:r>
      <w:r w:rsidR="00FF01B6">
        <w:rPr>
          <w:noProof/>
        </w:rPr>
        <w:t>15</w:t>
      </w:r>
      <w:r w:rsidR="00205E2A">
        <w:fldChar w:fldCharType="end"/>
      </w:r>
      <w:r>
        <w:t>):</w:t>
      </w:r>
    </w:p>
    <w:p w14:paraId="5D461515" w14:textId="77777777" w:rsidR="008F3405" w:rsidRDefault="008F3405" w:rsidP="00A43186">
      <w:pPr>
        <w:pStyle w:val="NumberedList"/>
        <w:numPr>
          <w:ilvl w:val="0"/>
          <w:numId w:val="53"/>
        </w:numPr>
        <w:spacing w:after="120"/>
      </w:pPr>
      <w:r>
        <w:t>Patient Name – Allows the entry of a first and last name for the patient record.</w:t>
      </w:r>
    </w:p>
    <w:p w14:paraId="64A3AACE" w14:textId="77777777" w:rsidR="008F3405" w:rsidRDefault="008F3405" w:rsidP="00A43186">
      <w:pPr>
        <w:pStyle w:val="NumberedList"/>
        <w:numPr>
          <w:ilvl w:val="0"/>
          <w:numId w:val="32"/>
        </w:numPr>
        <w:spacing w:after="120"/>
      </w:pPr>
      <w:r>
        <w:t>Patient Characteristics – Allows the definition of characteristics data for the patient.</w:t>
      </w:r>
    </w:p>
    <w:p w14:paraId="75DC9B6A" w14:textId="77777777" w:rsidR="008F3405" w:rsidRDefault="008F3405" w:rsidP="00A43186">
      <w:pPr>
        <w:pStyle w:val="NumberedList"/>
        <w:numPr>
          <w:ilvl w:val="0"/>
          <w:numId w:val="32"/>
        </w:numPr>
        <w:spacing w:after="120"/>
      </w:pPr>
      <w:r>
        <w:t>Measure Information – Shows the description for the patient’s associated measure.</w:t>
      </w:r>
    </w:p>
    <w:p w14:paraId="2B433801" w14:textId="77777777" w:rsidR="008F3405" w:rsidRDefault="008F3405" w:rsidP="00A43186">
      <w:pPr>
        <w:pStyle w:val="NumberedList"/>
        <w:numPr>
          <w:ilvl w:val="0"/>
          <w:numId w:val="32"/>
        </w:numPr>
        <w:spacing w:after="120"/>
      </w:pPr>
      <w:r>
        <w:t>Expectations – Allows users to set the calculation expectation for each population of the measure.</w:t>
      </w:r>
    </w:p>
    <w:p w14:paraId="4CC85A00" w14:textId="77777777" w:rsidR="008F3405" w:rsidRDefault="008F3405" w:rsidP="00A43186">
      <w:pPr>
        <w:pStyle w:val="NumberedList"/>
        <w:numPr>
          <w:ilvl w:val="0"/>
          <w:numId w:val="32"/>
        </w:numPr>
        <w:spacing w:after="120"/>
      </w:pPr>
      <w:r>
        <w:lastRenderedPageBreak/>
        <w:t>Actions – Allows users to save or cancel a patient record.</w:t>
      </w:r>
    </w:p>
    <w:p w14:paraId="2466AEFC" w14:textId="7046A8A9" w:rsidR="009A469F" w:rsidRDefault="008F3405" w:rsidP="00A43186">
      <w:pPr>
        <w:pStyle w:val="Figure"/>
        <w:spacing w:after="120"/>
      </w:pPr>
      <w:r>
        <w:rPr>
          <w:noProof/>
        </w:rPr>
        <w:drawing>
          <wp:inline distT="0" distB="0" distL="0" distR="0" wp14:anchorId="61C15DD8" wp14:editId="7EF42921">
            <wp:extent cx="5760720" cy="3218688"/>
            <wp:effectExtent l="25400" t="25400" r="30480" b="33020"/>
            <wp:docPr id="37" name="Picture 37" descr="This figure shows the Patient Builder View as described in the text immediately preceding the figure." title="Figure 15: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p>
    <w:p w14:paraId="1253BF9C" w14:textId="77777777" w:rsidR="009A469F" w:rsidRDefault="00E13E8B" w:rsidP="00A43186">
      <w:pPr>
        <w:pStyle w:val="FigureCaption"/>
        <w:spacing w:before="0" w:after="120"/>
      </w:pPr>
      <w:bookmarkStart w:id="181" w:name="_Ref440364143"/>
      <w:bookmarkStart w:id="182" w:name="_Ref459098300"/>
      <w:bookmarkStart w:id="183" w:name="_Toc464568683"/>
      <w:r>
        <w:t xml:space="preserve">Figure </w:t>
      </w:r>
      <w:fldSimple w:instr=" SEQ Figure \* ARABIC ">
        <w:r w:rsidR="00FF01B6">
          <w:rPr>
            <w:noProof/>
          </w:rPr>
          <w:t>15</w:t>
        </w:r>
      </w:fldSimple>
      <w:bookmarkEnd w:id="181"/>
      <w:r>
        <w:t xml:space="preserve">: </w:t>
      </w:r>
      <w:bookmarkStart w:id="184" w:name="_Toc439154847"/>
      <w:r>
        <w:t>Patient Builder View</w:t>
      </w:r>
      <w:bookmarkEnd w:id="182"/>
      <w:bookmarkEnd w:id="183"/>
      <w:bookmarkEnd w:id="184"/>
    </w:p>
    <w:p w14:paraId="31EA70C8" w14:textId="77777777" w:rsidR="009A469F" w:rsidRDefault="00E13E8B" w:rsidP="00A43186">
      <w:pPr>
        <w:pStyle w:val="Heading2"/>
        <w:spacing w:before="0" w:after="120"/>
      </w:pPr>
      <w:bookmarkStart w:id="185" w:name="_Toc464568649"/>
      <w:r>
        <w:t>Building a Synthetic Patient</w:t>
      </w:r>
      <w:bookmarkEnd w:id="185"/>
    </w:p>
    <w:p w14:paraId="09F56979" w14:textId="1969ADF2" w:rsidR="009A469F" w:rsidRDefault="00E13E8B" w:rsidP="00A43186">
      <w:pPr>
        <w:spacing w:after="120"/>
      </w:pPr>
      <w:r>
        <w:t xml:space="preserve">The first step to building a synthetic patient record is defining the name of the patient. The patient’s first and last name can be set in the “Patient Name” section (item </w:t>
      </w:r>
      <w:r>
        <w:rPr>
          <w:rStyle w:val="numberreference"/>
          <w:rFonts w:ascii="Times New Roman" w:hAnsi="Times New Roman"/>
          <w:b w:val="0"/>
          <w:color w:val="auto"/>
        </w:rPr>
        <w:t>#1</w:t>
      </w:r>
      <w:r>
        <w:t xml:space="preserve"> in</w:t>
      </w:r>
      <w:r w:rsidR="008F3405">
        <w:t xml:space="preserve"> </w:t>
      </w:r>
      <w:r w:rsidR="008F3405">
        <w:fldChar w:fldCharType="begin"/>
      </w:r>
      <w:r w:rsidR="008F3405">
        <w:instrText xml:space="preserve"> REF _Ref440364143 \h </w:instrText>
      </w:r>
      <w:r w:rsidR="008F3405">
        <w:fldChar w:fldCharType="separate"/>
      </w:r>
      <w:r w:rsidR="00FF01B6">
        <w:t xml:space="preserve">Figure </w:t>
      </w:r>
      <w:r w:rsidR="00FF01B6">
        <w:rPr>
          <w:noProof/>
        </w:rPr>
        <w:t>15</w:t>
      </w:r>
      <w:r w:rsidR="008F3405">
        <w:fldChar w:fldCharType="end"/>
      </w:r>
      <w:r w:rsidR="008F3405">
        <w:t>)</w:t>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26DBFF01" w14:textId="77777777" w:rsidR="009A469F" w:rsidRDefault="00E13E8B" w:rsidP="00A43186">
      <w:pPr>
        <w:spacing w:after="120"/>
      </w:pPr>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60D29E1B" w14:textId="77777777" w:rsidR="009A469F" w:rsidRDefault="00E13E8B" w:rsidP="00A43186">
      <w:pPr>
        <w:spacing w:after="120"/>
      </w:pPr>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0B085C5C" w14:textId="3C7612FD" w:rsidR="009A469F" w:rsidRDefault="00E13E8B" w:rsidP="00A43186">
      <w:pPr>
        <w:spacing w:after="120"/>
      </w:pPr>
      <w:r>
        <w:t>Note that in</w:t>
      </w:r>
      <w:r w:rsidR="00205E2A">
        <w:t xml:space="preserve"> </w:t>
      </w:r>
      <w:r w:rsidR="00205E2A">
        <w:fldChar w:fldCharType="begin"/>
      </w:r>
      <w:r w:rsidR="00A66E01">
        <w:instrText xml:space="preserve"> REF _Ref440364143 </w:instrText>
      </w:r>
      <w:r w:rsidR="00205E2A">
        <w:instrText xml:space="preserve"> </w:instrText>
      </w:r>
      <w:r w:rsidR="00205E2A">
        <w:fldChar w:fldCharType="separate"/>
      </w:r>
      <w:r w:rsidR="00FF01B6">
        <w:t xml:space="preserve">Figure </w:t>
      </w:r>
      <w:r w:rsidR="00FF01B6">
        <w:rPr>
          <w:noProof/>
        </w:rPr>
        <w:t>15</w:t>
      </w:r>
      <w:r w:rsidR="00205E2A">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w:t>
      </w:r>
      <w:r>
        <w:lastRenderedPageBreak/>
        <w:t xml:space="preserve">OBSERV, MSRPOPL, and (optionally) MSRPOPLEX options are shown, as </w:t>
      </w:r>
      <w:r w:rsidR="00205E2A">
        <w:t xml:space="preserve">in </w:t>
      </w:r>
      <w:r w:rsidR="00205E2A">
        <w:fldChar w:fldCharType="begin"/>
      </w:r>
      <w:r w:rsidR="00A66E01">
        <w:instrText xml:space="preserve"> REF _Ref459098538 </w:instrText>
      </w:r>
      <w:r w:rsidR="00205E2A">
        <w:instrText xml:space="preserve"> </w:instrText>
      </w:r>
      <w:r w:rsidR="00205E2A">
        <w:fldChar w:fldCharType="separate"/>
      </w:r>
      <w:r w:rsidR="00FF01B6">
        <w:t xml:space="preserve">Figure </w:t>
      </w:r>
      <w:r w:rsidR="00FF01B6">
        <w:rPr>
          <w:noProof/>
        </w:rPr>
        <w:t>16</w:t>
      </w:r>
      <w:r w:rsidR="00205E2A">
        <w:fldChar w:fldCharType="end"/>
      </w:r>
      <w:r>
        <w:t>. 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5ACBF423" w14:textId="77777777" w:rsidR="009A469F" w:rsidRDefault="00E13E8B" w:rsidP="00A43186">
      <w:pPr>
        <w:pStyle w:val="Figure"/>
        <w:spacing w:after="120"/>
      </w:pPr>
      <w:r>
        <w:rPr>
          <w:noProof/>
        </w:rPr>
        <w:drawing>
          <wp:inline distT="0" distB="0" distL="0" distR="0" wp14:anchorId="3D817D43" wp14:editId="7F927D4B">
            <wp:extent cx="3344633" cy="1177409"/>
            <wp:effectExtent l="0" t="0" r="8255" b="0"/>
            <wp:docPr id="21" name="Picture 21" descr="Figure 16 shows a screen capture of continuous variable measures expected populations as described in the text immediately preceding the figure. The checkboxes for IPP and MSRPOPL are checked with the OBSERV option set at 50." title="Figure 16: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14:paraId="5D61BDD4" w14:textId="460F3402" w:rsidR="009A469F" w:rsidRDefault="00E13E8B" w:rsidP="00A43186">
      <w:pPr>
        <w:pStyle w:val="FigureCaption"/>
        <w:spacing w:before="0" w:after="120"/>
        <w:rPr>
          <w:bCs/>
        </w:rPr>
      </w:pPr>
      <w:bookmarkStart w:id="186" w:name="_Ref459098538"/>
      <w:bookmarkStart w:id="187" w:name="_Toc464568684"/>
      <w:r>
        <w:t xml:space="preserve">Figure </w:t>
      </w:r>
      <w:fldSimple w:instr=" SEQ Figure \* ARABIC ">
        <w:r w:rsidR="00FF01B6">
          <w:rPr>
            <w:noProof/>
          </w:rPr>
          <w:t>16</w:t>
        </w:r>
      </w:fldSimple>
      <w:bookmarkEnd w:id="186"/>
      <w:r>
        <w:t>: Continuous Variable Measures Expected Populations</w:t>
      </w:r>
      <w:bookmarkEnd w:id="187"/>
    </w:p>
    <w:p w14:paraId="09BC4310" w14:textId="77777777" w:rsidR="009A469F" w:rsidRDefault="00E13E8B" w:rsidP="00A43186">
      <w:pPr>
        <w:pStyle w:val="Heading2"/>
        <w:spacing w:before="0" w:after="120"/>
      </w:pPr>
      <w:bookmarkStart w:id="188" w:name="_Toc464568650"/>
      <w:r>
        <w:t>Building the Patient History</w:t>
      </w:r>
      <w:bookmarkEnd w:id="188"/>
    </w:p>
    <w:p w14:paraId="16657683" w14:textId="17A74F22" w:rsidR="009A469F" w:rsidRDefault="00E13E8B" w:rsidP="00A43186">
      <w:pPr>
        <w:spacing w:after="120"/>
      </w:pPr>
      <w:r>
        <w:t>The following UI elements are shown in</w:t>
      </w:r>
      <w:r w:rsidR="00D93836">
        <w:t xml:space="preserve"> </w:t>
      </w:r>
      <w:r w:rsidR="00D93836">
        <w:fldChar w:fldCharType="begin"/>
      </w:r>
      <w:r w:rsidR="00A66E01">
        <w:instrText xml:space="preserve"> REF _Ref440365146 </w:instrText>
      </w:r>
      <w:r w:rsidR="00D93836">
        <w:instrText xml:space="preserve"> </w:instrText>
      </w:r>
      <w:r w:rsidR="00D93836">
        <w:fldChar w:fldCharType="separate"/>
      </w:r>
      <w:r w:rsidR="00FF01B6">
        <w:t xml:space="preserve">Figure </w:t>
      </w:r>
      <w:r w:rsidR="00FF01B6">
        <w:rPr>
          <w:noProof/>
        </w:rPr>
        <w:t>17</w:t>
      </w:r>
      <w:r w:rsidR="00D93836">
        <w:fldChar w:fldCharType="end"/>
      </w:r>
      <w:r>
        <w:t>:</w:t>
      </w:r>
    </w:p>
    <w:p w14:paraId="4D802DD2" w14:textId="77777777" w:rsidR="009A469F" w:rsidRDefault="00E13E8B" w:rsidP="00A43186">
      <w:pPr>
        <w:pStyle w:val="NumberedList"/>
        <w:numPr>
          <w:ilvl w:val="0"/>
          <w:numId w:val="44"/>
        </w:numPr>
        <w:spacing w:after="120"/>
      </w:pPr>
      <w:r>
        <w:t>Elements Section – Contains QDM elements that the user can add to the patient history.</w:t>
      </w:r>
    </w:p>
    <w:p w14:paraId="496AADE6" w14:textId="77777777" w:rsidR="009A469F" w:rsidRDefault="00E13E8B" w:rsidP="00A43186">
      <w:pPr>
        <w:pStyle w:val="NumberedList"/>
        <w:numPr>
          <w:ilvl w:val="0"/>
          <w:numId w:val="44"/>
        </w:numPr>
        <w:spacing w:after="120"/>
      </w:pPr>
      <w:r>
        <w:t>QDM Element – Shows a condensed summary of a QDM element.</w:t>
      </w:r>
    </w:p>
    <w:p w14:paraId="1C9E3DE1" w14:textId="77777777" w:rsidR="009A469F" w:rsidRDefault="00E13E8B" w:rsidP="00A43186">
      <w:pPr>
        <w:pStyle w:val="NumberedList"/>
        <w:numPr>
          <w:ilvl w:val="0"/>
          <w:numId w:val="44"/>
        </w:numPr>
        <w:spacing w:after="120"/>
      </w:pPr>
      <w:r>
        <w:t>Expand/Collapse Details – Allows hiding or expanding the details of an element.</w:t>
      </w:r>
    </w:p>
    <w:p w14:paraId="7DB894BC" w14:textId="77777777" w:rsidR="009A469F" w:rsidRDefault="00E13E8B" w:rsidP="00A43186">
      <w:pPr>
        <w:pStyle w:val="NumberedList"/>
        <w:numPr>
          <w:ilvl w:val="0"/>
          <w:numId w:val="44"/>
        </w:numPr>
        <w:spacing w:after="120"/>
      </w:pPr>
      <w:r>
        <w:t>Start Date/Time – Allows setting the start date/time for an element.</w:t>
      </w:r>
    </w:p>
    <w:p w14:paraId="2D2EF2C0" w14:textId="77777777" w:rsidR="009A469F" w:rsidRDefault="00E13E8B" w:rsidP="00A43186">
      <w:pPr>
        <w:pStyle w:val="NumberedList"/>
        <w:numPr>
          <w:ilvl w:val="0"/>
          <w:numId w:val="44"/>
        </w:numPr>
        <w:spacing w:after="120"/>
      </w:pPr>
      <w:r>
        <w:t>End Date/Time – Allows setting the end date/time for an element. The checkbox allows specifying that the end date/time is undefined (ongoing event).</w:t>
      </w:r>
    </w:p>
    <w:p w14:paraId="7D236C5D" w14:textId="77777777" w:rsidR="009A469F" w:rsidRDefault="00E13E8B" w:rsidP="00A43186">
      <w:pPr>
        <w:pStyle w:val="NumberedList"/>
        <w:numPr>
          <w:ilvl w:val="0"/>
          <w:numId w:val="44"/>
        </w:numPr>
        <w:spacing w:after="120"/>
      </w:pPr>
      <w:r>
        <w:t>Codes Section – Allows adding codes to the element. Note that Bonnie will automatically find an appropriate code and add it.</w:t>
      </w:r>
    </w:p>
    <w:p w14:paraId="530129F7" w14:textId="77777777" w:rsidR="009A469F" w:rsidRDefault="00E13E8B" w:rsidP="00A43186">
      <w:pPr>
        <w:pStyle w:val="NumberedList"/>
        <w:numPr>
          <w:ilvl w:val="0"/>
          <w:numId w:val="44"/>
        </w:numPr>
        <w:spacing w:after="120"/>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6EB3BE12" w14:textId="77777777" w:rsidR="009A469F" w:rsidRDefault="00E13E8B" w:rsidP="00A43186">
      <w:pPr>
        <w:pStyle w:val="NumberedList"/>
        <w:numPr>
          <w:ilvl w:val="0"/>
          <w:numId w:val="44"/>
        </w:numPr>
        <w:spacing w:after="120"/>
      </w:pPr>
      <w:r>
        <w:t>Fields Section – Allows adding fields to the element (i.e., ordinality).</w:t>
      </w:r>
    </w:p>
    <w:p w14:paraId="008FB47A" w14:textId="77777777" w:rsidR="009A469F" w:rsidRDefault="00E13E8B" w:rsidP="00A43186">
      <w:pPr>
        <w:pStyle w:val="NumberedList"/>
        <w:numPr>
          <w:ilvl w:val="0"/>
          <w:numId w:val="44"/>
        </w:numPr>
        <w:spacing w:after="120"/>
      </w:pPr>
      <w:r>
        <w:t>Negation Section – Allows indicating that the element is not done with a reason.</w:t>
      </w:r>
    </w:p>
    <w:p w14:paraId="240B4A38" w14:textId="77777777" w:rsidR="009A469F" w:rsidRDefault="00E13E8B" w:rsidP="00A43186">
      <w:pPr>
        <w:pStyle w:val="NumberedList"/>
        <w:numPr>
          <w:ilvl w:val="0"/>
          <w:numId w:val="44"/>
        </w:numPr>
        <w:spacing w:after="120"/>
      </w:pPr>
      <w:r>
        <w:t>Delete Button – Allows deleting an element from the patient history.</w:t>
      </w:r>
    </w:p>
    <w:p w14:paraId="4AF03C20" w14:textId="706D5C46" w:rsidR="009A469F" w:rsidRDefault="008F3405" w:rsidP="00A43186">
      <w:pPr>
        <w:pStyle w:val="Figure"/>
        <w:spacing w:after="120"/>
      </w:pPr>
      <w:r>
        <w:rPr>
          <w:noProof/>
        </w:rPr>
        <w:lastRenderedPageBreak/>
        <w:drawing>
          <wp:inline distT="0" distB="0" distL="0" distR="0" wp14:anchorId="2E79D926" wp14:editId="22D4553C">
            <wp:extent cx="5751576" cy="5330952"/>
            <wp:effectExtent l="25400" t="25400" r="14605" b="28575"/>
            <wp:docPr id="32" name="Picture 32" descr="This figure shows a screen capture for building patient history, as described in the text immediately preceding the figure." title="Figure 17: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cx="http://schemas.microsoft.com/office/drawing/2014/chartex" xmlns:cx1="http://schemas.microsoft.com/office/drawing/2015/9/8/chartex" xmlns:cx2="http://schemas.microsoft.com/office/drawing/2015/10/21/chartex"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D3F7BE0" w14:textId="77777777" w:rsidR="009A469F" w:rsidRDefault="00E13E8B" w:rsidP="00A43186">
      <w:pPr>
        <w:pStyle w:val="FigureCaption"/>
        <w:spacing w:before="0" w:after="120"/>
      </w:pPr>
      <w:bookmarkStart w:id="189" w:name="_Ref440365146"/>
      <w:bookmarkStart w:id="190" w:name="_Toc464568685"/>
      <w:r>
        <w:t xml:space="preserve">Figure </w:t>
      </w:r>
      <w:fldSimple w:instr=" SEQ Figure \* ARABIC ">
        <w:r w:rsidR="00FF01B6">
          <w:rPr>
            <w:noProof/>
          </w:rPr>
          <w:t>17</w:t>
        </w:r>
      </w:fldSimple>
      <w:bookmarkEnd w:id="189"/>
      <w:r>
        <w:t>: Building Patient History, including Edit Clinical Element View</w:t>
      </w:r>
      <w:bookmarkEnd w:id="190"/>
    </w:p>
    <w:p w14:paraId="078041EE" w14:textId="77777777" w:rsidR="009A469F" w:rsidRDefault="00E13E8B" w:rsidP="00A43186">
      <w:pPr>
        <w:spacing w:after="120"/>
      </w:pPr>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5E6DFD2F" w14:textId="23C28CD2" w:rsidR="009A469F" w:rsidRDefault="00D93836" w:rsidP="00A43186">
      <w:pPr>
        <w:spacing w:after="120"/>
      </w:pPr>
      <w:r>
        <w:fldChar w:fldCharType="begin"/>
      </w:r>
      <w:r w:rsidR="00A66E01">
        <w:instrText xml:space="preserve"> REF _Ref440365146 </w:instrText>
      </w:r>
      <w:r>
        <w:instrText xml:space="preserve"> </w:instrText>
      </w:r>
      <w:r>
        <w:fldChar w:fldCharType="separate"/>
      </w:r>
      <w:r w:rsidR="00FF01B6">
        <w:t xml:space="preserve">Figure </w:t>
      </w:r>
      <w:r w:rsidR="00FF01B6">
        <w:rPr>
          <w:noProof/>
        </w:rPr>
        <w:t>17</w:t>
      </w:r>
      <w:r>
        <w:fldChar w:fldCharType="end"/>
      </w:r>
      <w:r>
        <w:t xml:space="preserve"> </w:t>
      </w:r>
      <w:r w:rsidR="00E13E8B">
        <w:t xml:space="preserve">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r>
        <w:fldChar w:fldCharType="begin"/>
      </w:r>
      <w:r w:rsidR="00A66E01">
        <w:instrText xml:space="preserve"> REF _Ref440365146 </w:instrText>
      </w:r>
      <w:r>
        <w:instrText xml:space="preserve"> </w:instrText>
      </w:r>
      <w:r>
        <w:fldChar w:fldCharType="separate"/>
      </w:r>
      <w:r w:rsidR="00FF01B6">
        <w:t xml:space="preserve">Figure </w:t>
      </w:r>
      <w:r w:rsidR="00FF01B6">
        <w:rPr>
          <w:noProof/>
        </w:rPr>
        <w:t>17</w:t>
      </w:r>
      <w:r>
        <w:fldChar w:fldCharType="end"/>
      </w:r>
      <w:r>
        <w:t xml:space="preserve"> </w:t>
      </w:r>
      <w:r w:rsidR="00E13E8B">
        <w:t xml:space="preserve">shows an example of an expanded event from the patient history that can be edited. By clicking the expand/collapse details icon (item </w:t>
      </w:r>
      <w:r w:rsidR="00E13E8B">
        <w:rPr>
          <w:rStyle w:val="numberreference"/>
          <w:rFonts w:ascii="Times New Roman" w:hAnsi="Times New Roman"/>
          <w:b w:val="0"/>
          <w:color w:val="auto"/>
        </w:rPr>
        <w:t>#3</w:t>
      </w:r>
      <w:r w:rsidR="00E13E8B">
        <w:t>), the user can edit the details of the element.</w:t>
      </w:r>
    </w:p>
    <w:p w14:paraId="3C96D6FB" w14:textId="35908F63" w:rsidR="009A469F" w:rsidRDefault="00E13E8B" w:rsidP="00A43186">
      <w:pPr>
        <w:spacing w:after="120"/>
      </w:pPr>
      <w:r>
        <w:lastRenderedPageBreak/>
        <w:t>Several fields in the Edit Clinical Element View can be edited for an event in the patient history using the controls shown in</w:t>
      </w:r>
      <w:r w:rsidR="00CB3F16">
        <w:t xml:space="preserve"> </w:t>
      </w:r>
      <w:r w:rsidR="00CB3F16">
        <w:fldChar w:fldCharType="begin"/>
      </w:r>
      <w:r w:rsidR="00A66E01">
        <w:instrText xml:space="preserve"> REF _Ref440365146 </w:instrText>
      </w:r>
      <w:r w:rsidR="00CB3F16">
        <w:instrText xml:space="preserve"> </w:instrText>
      </w:r>
      <w:r w:rsidR="00CB3F16">
        <w:fldChar w:fldCharType="separate"/>
      </w:r>
      <w:r w:rsidR="00FF01B6">
        <w:t xml:space="preserve">Figure </w:t>
      </w:r>
      <w:r w:rsidR="00FF01B6">
        <w:rPr>
          <w:noProof/>
        </w:rPr>
        <w:t>17</w:t>
      </w:r>
      <w:r w:rsidR="00CB3F16">
        <w:fldChar w:fldCharType="end"/>
      </w:r>
      <w:r>
        <w:t xml:space="preserve">.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The start and end date times can be set for an event by either typing into the text fields directly or by using the date/time pickers that are displayed when the field is selected. An undefined end time can be set for the event (used for active or ongoing events) by selecting the “Undefined” checkbox. Selecting the “Undefined” check box clears the end date/times, indicating that the event has not ended.</w:t>
      </w:r>
    </w:p>
    <w:p w14:paraId="01C22C09" w14:textId="77777777" w:rsidR="009A469F" w:rsidRDefault="00E13E8B" w:rsidP="00A43186">
      <w:pPr>
        <w:spacing w:after="120"/>
      </w:pPr>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11200860" w14:textId="77777777" w:rsidR="009A469F" w:rsidRDefault="00E13E8B" w:rsidP="00A43186">
      <w:pPr>
        <w:spacing w:after="120"/>
      </w:pPr>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14EDF9B6" w14:textId="77777777" w:rsidR="009A469F" w:rsidRDefault="00E13E8B" w:rsidP="00A43186">
      <w:pPr>
        <w:spacing w:after="120"/>
      </w:pPr>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8917364" w14:textId="77777777" w:rsidR="009A469F" w:rsidRDefault="00E13E8B" w:rsidP="00A43186">
      <w:pPr>
        <w:pStyle w:val="Heading3"/>
        <w:spacing w:before="0"/>
      </w:pPr>
      <w:bookmarkStart w:id="191" w:name="_Toc464568651"/>
      <w:r>
        <w:t>Patient History Items that Fulfill Past Items</w:t>
      </w:r>
      <w:bookmarkEnd w:id="191"/>
    </w:p>
    <w:p w14:paraId="4F04869D" w14:textId="098107ED" w:rsidR="009A469F" w:rsidRDefault="00E13E8B" w:rsidP="00A43186">
      <w:pPr>
        <w:spacing w:after="120"/>
      </w:pPr>
      <w:r>
        <w:t>In the course of creating the patient timeline, there may be some items that fulfill other items that occurred in the past. For example, a note or report may fulfill a specific order or referral. As of Bonnie v1.4, users may now relate these two items using the “References” section, as seen in</w:t>
      </w:r>
      <w:r w:rsidR="00D93836">
        <w:t xml:space="preserve"> </w:t>
      </w:r>
      <w:r w:rsidR="00D93836">
        <w:fldChar w:fldCharType="begin"/>
      </w:r>
      <w:r w:rsidR="00A66E01">
        <w:instrText xml:space="preserve"> REF _Ref440365324 </w:instrText>
      </w:r>
      <w:r w:rsidR="00D93836">
        <w:instrText xml:space="preserve"> </w:instrText>
      </w:r>
      <w:r w:rsidR="00D93836">
        <w:fldChar w:fldCharType="separate"/>
      </w:r>
      <w:r w:rsidR="00FF01B6">
        <w:t xml:space="preserve">Figure </w:t>
      </w:r>
      <w:r w:rsidR="00FF01B6">
        <w:rPr>
          <w:noProof/>
        </w:rPr>
        <w:t>18</w:t>
      </w:r>
      <w:r w:rsidR="00D93836">
        <w:fldChar w:fldCharType="end"/>
      </w:r>
      <w:r>
        <w:t>.</w:t>
      </w:r>
    </w:p>
    <w:p w14:paraId="7BAD1337" w14:textId="77777777" w:rsidR="009A469F" w:rsidRDefault="00E13E8B" w:rsidP="00A43186">
      <w:pPr>
        <w:pStyle w:val="Figure"/>
        <w:spacing w:after="120"/>
      </w:pPr>
      <w:r>
        <w:rPr>
          <w:noProof/>
        </w:rPr>
        <w:drawing>
          <wp:inline distT="0" distB="0" distL="0" distR="0" wp14:anchorId="081EB74F" wp14:editId="2AE66AE0">
            <wp:extent cx="5759624" cy="1402080"/>
            <wp:effectExtent l="0" t="0" r="6350" b="0"/>
            <wp:docPr id="18" name="Picture 18" descr="Figure 18 shows a screen shot of the References Section of the Patient History Builder with a check for &quot;Fulfills&quot;." title="Figure 18: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14:paraId="39C7318C" w14:textId="77777777" w:rsidR="009A469F" w:rsidRDefault="00E13E8B" w:rsidP="00A43186">
      <w:pPr>
        <w:pStyle w:val="FigureCaption"/>
        <w:spacing w:before="0" w:after="120"/>
        <w:rPr>
          <w:bCs/>
        </w:rPr>
      </w:pPr>
      <w:bookmarkStart w:id="192" w:name="_Ref440365324"/>
      <w:bookmarkStart w:id="193" w:name="_Toc464568686"/>
      <w:r>
        <w:t xml:space="preserve">Figure </w:t>
      </w:r>
      <w:fldSimple w:instr=" SEQ Figure \* ARABIC ">
        <w:r w:rsidR="00FF01B6">
          <w:rPr>
            <w:noProof/>
          </w:rPr>
          <w:t>18</w:t>
        </w:r>
      </w:fldSimple>
      <w:bookmarkEnd w:id="192"/>
      <w:r>
        <w:t>: References Section of the Patient History Builder</w:t>
      </w:r>
      <w:bookmarkEnd w:id="193"/>
    </w:p>
    <w:p w14:paraId="29C49869" w14:textId="77777777" w:rsidR="009A469F" w:rsidRDefault="00E13E8B" w:rsidP="00A43186">
      <w:pPr>
        <w:pStyle w:val="Heading3"/>
        <w:spacing w:before="0"/>
      </w:pPr>
      <w:bookmarkStart w:id="194" w:name="_Toc464568652"/>
      <w:r>
        <w:t>Representing a Cumulative Medication Duration</w:t>
      </w:r>
      <w:bookmarkEnd w:id="194"/>
    </w:p>
    <w:p w14:paraId="7617B1BC" w14:textId="6D005173" w:rsidR="009A469F" w:rsidRDefault="00E13E8B" w:rsidP="00A43186">
      <w:pPr>
        <w:spacing w:after="120"/>
      </w:pPr>
      <w:r>
        <w:t xml:space="preserve">To represent a Cumulative Medication Duration (CMD), a medication is added to the patient history and the “Prescription,” “Regimen,” and “Filled” options are adjusted appropriately, as shown in </w:t>
      </w:r>
      <w:fldSimple w:instr=" REF _Ref440365366 ">
        <w:r w:rsidR="00FF01B6">
          <w:t xml:space="preserve">Figure </w:t>
        </w:r>
        <w:r w:rsidR="00FF01B6">
          <w:rPr>
            <w:noProof/>
          </w:rPr>
          <w:t>19</w:t>
        </w:r>
      </w:fldSimple>
      <w:r w:rsidR="00D93836">
        <w:rPr>
          <w:noProof/>
        </w:rPr>
        <w:t>.</w:t>
      </w:r>
      <w:r>
        <w:t xml:space="preserve"> In the example shown in</w:t>
      </w:r>
      <w:r w:rsidR="00D93836">
        <w:t xml:space="preserve"> </w:t>
      </w:r>
      <w:r w:rsidR="00D93836">
        <w:fldChar w:fldCharType="begin"/>
      </w:r>
      <w:r w:rsidR="00A66E01">
        <w:instrText xml:space="preserve"> REF _Ref440365366 </w:instrText>
      </w:r>
      <w:r w:rsidR="00D93836">
        <w:instrText xml:space="preserve"> </w:instrText>
      </w:r>
      <w:r w:rsidR="00D93836">
        <w:fldChar w:fldCharType="separate"/>
      </w:r>
      <w:r w:rsidR="00FF01B6">
        <w:t xml:space="preserve">Figure </w:t>
      </w:r>
      <w:r w:rsidR="00FF01B6">
        <w:rPr>
          <w:noProof/>
        </w:rPr>
        <w:t>19</w:t>
      </w:r>
      <w:r w:rsidR="00D93836">
        <w:fldChar w:fldCharType="end"/>
      </w:r>
      <w:r>
        <w:t>, a prescription is specified as 10mg. This represents a single dosage of the medication. The regimen is set to 1 day(s), meaning that the single dosage is taken once per day.</w:t>
      </w:r>
    </w:p>
    <w:p w14:paraId="060A5EFA" w14:textId="77777777" w:rsidR="009A469F" w:rsidRDefault="00E13E8B" w:rsidP="00A43186">
      <w:pPr>
        <w:spacing w:after="120"/>
      </w:pPr>
      <w:r>
        <w:t xml:space="preserve">The Filled section allows simulation of this prescription being filled. It takes a date, time, and amount of medication. In this example, 900mg is entered to represent a 90-day supply of this </w:t>
      </w:r>
      <w:r>
        <w:lastRenderedPageBreak/>
        <w:t>medication (based on a 10mg daily dose). Pressing the plus-sign button (+) will add this prescription amount.</w:t>
      </w:r>
    </w:p>
    <w:p w14:paraId="56EA6307" w14:textId="77777777" w:rsidR="009A469F" w:rsidRDefault="00E13E8B" w:rsidP="00A43186">
      <w:pPr>
        <w:pStyle w:val="Figure"/>
        <w:spacing w:after="120"/>
      </w:pPr>
      <w:r>
        <w:rPr>
          <w:noProof/>
        </w:rPr>
        <w:drawing>
          <wp:inline distT="0" distB="0" distL="0" distR="0" wp14:anchorId="300B25FE" wp14:editId="33628092">
            <wp:extent cx="3557016" cy="4370832"/>
            <wp:effectExtent l="0" t="0" r="0" b="0"/>
            <wp:docPr id="2" name="Picture 2" descr="Figure 19 depicts a screenshot of editing a medication as described in the text immediately preceding the figure." title="Figure 19: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14:paraId="78E5E4F2" w14:textId="77777777" w:rsidR="009A469F" w:rsidRDefault="00E13E8B" w:rsidP="00A43186">
      <w:pPr>
        <w:pStyle w:val="FigureCaption"/>
        <w:spacing w:before="0" w:after="120"/>
      </w:pPr>
      <w:bookmarkStart w:id="195" w:name="_Ref440365366"/>
      <w:bookmarkStart w:id="196" w:name="_Toc464568687"/>
      <w:r>
        <w:t xml:space="preserve">Figure </w:t>
      </w:r>
      <w:fldSimple w:instr=" SEQ Figure \* ARABIC ">
        <w:r w:rsidR="00FF01B6">
          <w:rPr>
            <w:noProof/>
          </w:rPr>
          <w:t>19</w:t>
        </w:r>
      </w:fldSimple>
      <w:bookmarkEnd w:id="195"/>
      <w:r>
        <w:t xml:space="preserve">: </w:t>
      </w:r>
      <w:bookmarkStart w:id="197" w:name="_Toc439154848"/>
      <w:r>
        <w:t>Editing a Medication</w:t>
      </w:r>
      <w:bookmarkEnd w:id="196"/>
      <w:bookmarkEnd w:id="197"/>
    </w:p>
    <w:p w14:paraId="268D1D37" w14:textId="77777777" w:rsidR="009A469F" w:rsidRDefault="00E13E8B" w:rsidP="00A43186">
      <w:pPr>
        <w:spacing w:after="120"/>
      </w:pPr>
      <w:r>
        <w:t>These steps lead to a CMD of 90 days. Additional prescriptions can easily be added by pressing the plus-sign button again; once more brings the total to 180 days, twice more to 270 days, and so on.</w:t>
      </w:r>
    </w:p>
    <w:p w14:paraId="0EA67FDB" w14:textId="77777777" w:rsidR="009A469F" w:rsidRDefault="00E13E8B" w:rsidP="00A43186">
      <w:pPr>
        <w:pStyle w:val="Heading2"/>
        <w:spacing w:before="0" w:after="120"/>
      </w:pPr>
      <w:bookmarkStart w:id="198" w:name="_Toc464568653"/>
      <w:r>
        <w:t>Incremental Calculation</w:t>
      </w:r>
      <w:bookmarkEnd w:id="198"/>
    </w:p>
    <w:p w14:paraId="2483A2DE" w14:textId="77777777" w:rsidR="009A469F" w:rsidRDefault="00E13E8B" w:rsidP="00A43186">
      <w:pPr>
        <w:spacing w:after="120"/>
      </w:pPr>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690BDBDD" w14:textId="54C38F73" w:rsidR="009A469F" w:rsidRDefault="00E13E8B" w:rsidP="00A43186">
      <w:pPr>
        <w:spacing w:after="120"/>
      </w:pPr>
      <w:r>
        <w:t xml:space="preserve">The logic section continuously displays the results of calculating the patient against the measure by means of the logic highlighting described in </w:t>
      </w:r>
      <w:r w:rsidR="00CB3F16">
        <w:fldChar w:fldCharType="begin"/>
      </w:r>
      <w:r w:rsidR="00CB3F16">
        <w:instrText xml:space="preserve"> REF _Re</w:instrText>
      </w:r>
      <w:r w:rsidR="00A66E01">
        <w:instrText xml:space="preserve">f459100814 </w:instrText>
      </w:r>
      <w:r w:rsidR="00CB3F16">
        <w:instrText xml:space="preserve"> </w:instrText>
      </w:r>
      <w:r w:rsidR="00CB3F16">
        <w:fldChar w:fldCharType="separate"/>
      </w:r>
      <w:r w:rsidR="00FF01B6">
        <w:t xml:space="preserve">Figure </w:t>
      </w:r>
      <w:r w:rsidR="00FF01B6">
        <w:rPr>
          <w:noProof/>
        </w:rPr>
        <w:t>13</w:t>
      </w:r>
      <w:r w:rsidR="00CB3F16">
        <w:fldChar w:fldCharType="end"/>
      </w:r>
      <w:r w:rsidR="00CB3F16">
        <w:t xml:space="preserve"> </w:t>
      </w:r>
      <w:r>
        <w:t>and</w:t>
      </w:r>
      <w:r w:rsidR="00CB3F16">
        <w:t xml:space="preserve"> </w:t>
      </w:r>
      <w:r w:rsidR="00CB3F16">
        <w:fldChar w:fldCharType="begin"/>
      </w:r>
      <w:r w:rsidR="00A66E01">
        <w:instrText xml:space="preserve"> REF _Ref459100823 </w:instrText>
      </w:r>
      <w:r w:rsidR="00CB3F16">
        <w:instrText xml:space="preserve"> </w:instrText>
      </w:r>
      <w:r w:rsidR="00CB3F16">
        <w:fldChar w:fldCharType="separate"/>
      </w:r>
      <w:r w:rsidR="00FF01B6">
        <w:t xml:space="preserve">Figure </w:t>
      </w:r>
      <w:r w:rsidR="00FF01B6">
        <w:rPr>
          <w:noProof/>
        </w:rPr>
        <w:t>14</w:t>
      </w:r>
      <w:r w:rsidR="00CB3F16">
        <w:fldChar w:fldCharType="end"/>
      </w:r>
      <w:r>
        <w:t>. Any modification made to a patient triggers a recalculation of the patient against the measure, which updates the results of the calculation displayed by the logic highlighting. Therefore, while the user constructs the patient record, the user can inspect the behavior of the logic relative to the patient.</w:t>
      </w:r>
    </w:p>
    <w:p w14:paraId="06FE967D" w14:textId="77777777" w:rsidR="009A469F" w:rsidRDefault="00E13E8B" w:rsidP="00A43186">
      <w:pPr>
        <w:spacing w:after="120"/>
      </w:pPr>
      <w:r>
        <w:t xml:space="preserve">When the user has completed constructing a synthetic patient, the user clicks the “Save” button in the Patient Builder View. This action adds the patient to the test deck for the measure and </w:t>
      </w:r>
      <w:r>
        <w:lastRenderedPageBreak/>
        <w:t>returns the user to the Measure View. After the user creates the first patient, additional patients can be created from scratch or cloned from existing patients to extend the coverage of the test deck against the measure.</w:t>
      </w:r>
    </w:p>
    <w:p w14:paraId="6FDFEDC8" w14:textId="77777777" w:rsidR="009A469F" w:rsidRDefault="00E13E8B" w:rsidP="00A43186">
      <w:pPr>
        <w:pStyle w:val="Heading2"/>
        <w:spacing w:before="0" w:after="120"/>
      </w:pPr>
      <w:bookmarkStart w:id="199" w:name="_Toc464568654"/>
      <w:r>
        <w:t>Outdated Code Sets</w:t>
      </w:r>
      <w:bookmarkEnd w:id="199"/>
    </w:p>
    <w:p w14:paraId="7CB21095" w14:textId="77777777" w:rsidR="009A469F" w:rsidRDefault="00E13E8B" w:rsidP="00A43186">
      <w:pPr>
        <w:spacing w:after="120"/>
      </w:pPr>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fldSimple w:instr=" REF _Ref440186626 ">
        <w:r w:rsidR="00FF01B6">
          <w:t xml:space="preserve">Figure </w:t>
        </w:r>
        <w:r w:rsidR="00FF01B6">
          <w:rPr>
            <w:noProof/>
          </w:rPr>
          <w:t>20</w:t>
        </w:r>
      </w:fldSimple>
      <w:r>
        <w:t>.</w:t>
      </w:r>
    </w:p>
    <w:p w14:paraId="563318F1" w14:textId="77777777" w:rsidR="009A469F" w:rsidRDefault="00E13E8B" w:rsidP="00A43186">
      <w:pPr>
        <w:pStyle w:val="Figure"/>
        <w:spacing w:after="120"/>
      </w:pPr>
      <w:r>
        <w:rPr>
          <w:noProof/>
        </w:rPr>
        <w:drawing>
          <wp:inline distT="0" distB="0" distL="0" distR="0" wp14:anchorId="16B3F7DC" wp14:editId="04DB1704">
            <wp:extent cx="5742432" cy="1152144"/>
            <wp:effectExtent l="0" t="0" r="0" b="0"/>
            <wp:docPr id="36" name="Picture 36" descr="Figure 20 displays the warning message of an error in the Patient History." title="Figure 20: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2432" cy="1152144"/>
                    </a:xfrm>
                    <a:prstGeom prst="rect">
                      <a:avLst/>
                    </a:prstGeom>
                    <a:noFill/>
                    <a:ln>
                      <a:noFill/>
                    </a:ln>
                  </pic:spPr>
                </pic:pic>
              </a:graphicData>
            </a:graphic>
          </wp:inline>
        </w:drawing>
      </w:r>
    </w:p>
    <w:p w14:paraId="0150B64A" w14:textId="77777777" w:rsidR="009A469F" w:rsidRDefault="00E13E8B" w:rsidP="00A43186">
      <w:pPr>
        <w:pStyle w:val="FigureCaption"/>
        <w:spacing w:before="0" w:after="120"/>
      </w:pPr>
      <w:bookmarkStart w:id="200" w:name="_Ref440186626"/>
      <w:bookmarkStart w:id="201" w:name="_Toc464568688"/>
      <w:r>
        <w:t xml:space="preserve">Figure </w:t>
      </w:r>
      <w:fldSimple w:instr=" SEQ Figure \* ARABIC ">
        <w:r w:rsidR="00FF01B6">
          <w:rPr>
            <w:noProof/>
          </w:rPr>
          <w:t>20</w:t>
        </w:r>
      </w:fldSimple>
      <w:bookmarkEnd w:id="200"/>
      <w:r>
        <w:t>: Error Message for Outdated Patient Codes</w:t>
      </w:r>
      <w:bookmarkEnd w:id="201"/>
    </w:p>
    <w:p w14:paraId="106DD51B" w14:textId="77777777" w:rsidR="009A469F" w:rsidRDefault="00E13E8B" w:rsidP="00A43186">
      <w:pPr>
        <w:spacing w:after="120"/>
      </w:pPr>
      <w:r>
        <w:br w:type="page"/>
      </w:r>
    </w:p>
    <w:p w14:paraId="645D7918" w14:textId="46488A77" w:rsidR="00E24BC6" w:rsidRDefault="00C9789A" w:rsidP="00A43186">
      <w:pPr>
        <w:pStyle w:val="Heading1"/>
        <w:spacing w:after="120"/>
      </w:pPr>
      <w:bookmarkStart w:id="202" w:name="_Ref464544845"/>
      <w:bookmarkStart w:id="203" w:name="_Ref464544871"/>
      <w:bookmarkStart w:id="204" w:name="_Toc464568655"/>
      <w:r>
        <w:lastRenderedPageBreak/>
        <w:t>Patient Dashboard</w:t>
      </w:r>
      <w:bookmarkEnd w:id="202"/>
      <w:bookmarkEnd w:id="203"/>
      <w:bookmarkEnd w:id="204"/>
    </w:p>
    <w:p w14:paraId="59D7F986" w14:textId="4D8C7593" w:rsidR="00A11BE5" w:rsidRDefault="00A11BE5" w:rsidP="00A43186">
      <w:pPr>
        <w:pStyle w:val="Heading2"/>
        <w:spacing w:before="0" w:after="120"/>
      </w:pPr>
      <w:bookmarkStart w:id="205" w:name="_Toc464568656"/>
      <w:r>
        <w:t>Overview</w:t>
      </w:r>
      <w:bookmarkEnd w:id="205"/>
    </w:p>
    <w:p w14:paraId="4448AA62" w14:textId="6066B0C8" w:rsidR="006E17AF" w:rsidRDefault="006E17AF" w:rsidP="00A43186">
      <w:pPr>
        <w:spacing w:after="120"/>
      </w:pPr>
      <w:r>
        <w:t xml:space="preserve">The Patient Dashboard provides users with a way to view patient information and how each patient calculates in one comprehensive view. The goal of the Patient Dashboard is to support test-deck planning for measure developers. </w:t>
      </w:r>
      <w:r w:rsidR="001E7AB6">
        <w:t>Using the Patient Dashboard, measure developers can sort and filter patients, edit multiple patients at a time using the inline editing feature, and edit data criteria on a patient using the modal pop-up editor.</w:t>
      </w:r>
    </w:p>
    <w:p w14:paraId="5E98CD6F" w14:textId="30317EF8" w:rsidR="001E7AB6" w:rsidRDefault="001E7AB6" w:rsidP="00A43186">
      <w:pPr>
        <w:spacing w:after="120"/>
      </w:pPr>
      <w:r>
        <w:t xml:space="preserve">The Patient Dasbhoard contains the following UI elements (as indicated by their item numbers in </w:t>
      </w:r>
      <w:r w:rsidRPr="001E7AB6">
        <w:fldChar w:fldCharType="begin"/>
      </w:r>
      <w:r w:rsidRPr="001E7AB6">
        <w:instrText xml:space="preserve"> REF _Ref459203837 \h </w:instrText>
      </w:r>
      <w:r>
        <w:instrText xml:space="preserve"> \* MERGEFORMAT </w:instrText>
      </w:r>
      <w:r w:rsidRPr="001E7AB6">
        <w:fldChar w:fldCharType="separate"/>
      </w:r>
      <w:r w:rsidR="00FF01B6" w:rsidRPr="00FF01B6">
        <w:t>Figure 21</w:t>
      </w:r>
      <w:r w:rsidRPr="001E7AB6">
        <w:fldChar w:fldCharType="end"/>
      </w:r>
      <w:r>
        <w:t>).</w:t>
      </w:r>
    </w:p>
    <w:p w14:paraId="02B66E77" w14:textId="121E029F" w:rsidR="003F67A3" w:rsidRDefault="003F67A3" w:rsidP="00A43186">
      <w:pPr>
        <w:spacing w:after="120"/>
      </w:pPr>
      <w:r>
        <w:t xml:space="preserve">The Patient Dashboard, </w:t>
      </w:r>
      <w:r w:rsidR="009470FF">
        <w:fldChar w:fldCharType="begin"/>
      </w:r>
      <w:r w:rsidR="00A66E01">
        <w:instrText xml:space="preserve"> REF _Ref459203837 </w:instrText>
      </w:r>
      <w:r w:rsidR="009470FF">
        <w:instrText xml:space="preserve">  \* MERGEFORMAT </w:instrText>
      </w:r>
      <w:r w:rsidR="009470FF">
        <w:fldChar w:fldCharType="separate"/>
      </w:r>
      <w:r w:rsidR="00FF01B6" w:rsidRPr="00FF01B6">
        <w:t>Figure 21</w:t>
      </w:r>
      <w:r w:rsidR="009470FF">
        <w:fldChar w:fldCharType="end"/>
      </w:r>
      <w:r w:rsidR="006515CC">
        <w:t>,</w:t>
      </w:r>
      <w:r w:rsidR="009470FF">
        <w:t xml:space="preserve"> </w:t>
      </w:r>
      <w:r>
        <w:t>contains the following UI elements</w:t>
      </w:r>
      <w:r w:rsidR="009470FF">
        <w:t>:</w:t>
      </w:r>
    </w:p>
    <w:p w14:paraId="4DC8E495" w14:textId="137EA7E0" w:rsidR="009470FF" w:rsidRDefault="009665C8" w:rsidP="00A43186">
      <w:pPr>
        <w:pStyle w:val="NumberedList"/>
        <w:numPr>
          <w:ilvl w:val="0"/>
          <w:numId w:val="48"/>
        </w:numPr>
        <w:spacing w:after="120"/>
      </w:pPr>
      <w:r>
        <w:t>CMS ID</w:t>
      </w:r>
      <w:r w:rsidR="009470FF">
        <w:t xml:space="preserve"> – Displays the </w:t>
      </w:r>
      <w:r>
        <w:t>CMS ID for the measure.</w:t>
      </w:r>
    </w:p>
    <w:p w14:paraId="055A6991" w14:textId="77777777" w:rsidR="009665C8" w:rsidRDefault="009665C8" w:rsidP="00A43186">
      <w:pPr>
        <w:pStyle w:val="NumberedList"/>
        <w:numPr>
          <w:ilvl w:val="0"/>
          <w:numId w:val="48"/>
        </w:numPr>
        <w:spacing w:after="120"/>
      </w:pPr>
      <w:r>
        <w:t>Measure Subpopulations or Stratifications – Allows access to different subpopulations or stratifications in the measure.</w:t>
      </w:r>
    </w:p>
    <w:p w14:paraId="78909EC3" w14:textId="4020484C" w:rsidR="009665C8" w:rsidRDefault="009665C8" w:rsidP="00A43186">
      <w:pPr>
        <w:pStyle w:val="NumberedList"/>
        <w:numPr>
          <w:ilvl w:val="0"/>
          <w:numId w:val="48"/>
        </w:numPr>
        <w:spacing w:after="120"/>
      </w:pPr>
      <w:r>
        <w:t>Create Patient – Allows the creation of a new patient in a Patient Builder view (</w:t>
      </w:r>
      <w:r>
        <w:fldChar w:fldCharType="begin"/>
      </w:r>
      <w:r>
        <w:instrText xml:space="preserve"> REF _Ref440364143 \h </w:instrText>
      </w:r>
      <w:r>
        <w:fldChar w:fldCharType="separate"/>
      </w:r>
      <w:r w:rsidR="00FF01B6">
        <w:t xml:space="preserve">Figure </w:t>
      </w:r>
      <w:r w:rsidR="00FF01B6">
        <w:rPr>
          <w:noProof/>
        </w:rPr>
        <w:t>15</w:t>
      </w:r>
      <w:r>
        <w:fldChar w:fldCharType="end"/>
      </w:r>
      <w:r>
        <w:t>).</w:t>
      </w:r>
    </w:p>
    <w:p w14:paraId="3AAFE3AB" w14:textId="56E7E865" w:rsidR="00CD0931" w:rsidRDefault="00CD0931" w:rsidP="00A43186">
      <w:pPr>
        <w:pStyle w:val="NumberedList"/>
        <w:numPr>
          <w:ilvl w:val="0"/>
          <w:numId w:val="48"/>
        </w:numPr>
        <w:spacing w:after="120"/>
      </w:pPr>
      <w:r>
        <w:t>Population Navigation – Allows a user to jump to a particular population to easily view the logic contained in that population.</w:t>
      </w:r>
    </w:p>
    <w:p w14:paraId="4C7245AD" w14:textId="6F182B13" w:rsidR="00CD0931" w:rsidRDefault="00CD0931" w:rsidP="00A43186">
      <w:pPr>
        <w:pStyle w:val="NumberedList"/>
        <w:numPr>
          <w:ilvl w:val="0"/>
          <w:numId w:val="48"/>
        </w:numPr>
        <w:spacing w:after="120"/>
      </w:pPr>
      <w:r>
        <w:t>Options – Contains options for the patient including inline editing, modal editing, and deletion.</w:t>
      </w:r>
    </w:p>
    <w:p w14:paraId="6F7ED0AB" w14:textId="239E81F8" w:rsidR="00CD0931" w:rsidRDefault="00CD0931" w:rsidP="00A43186">
      <w:pPr>
        <w:pStyle w:val="NumberedList"/>
        <w:numPr>
          <w:ilvl w:val="0"/>
          <w:numId w:val="48"/>
        </w:numPr>
        <w:spacing w:after="120"/>
      </w:pPr>
      <w:r>
        <w:t>Result – Shows the calculation result for a particular patient.</w:t>
      </w:r>
    </w:p>
    <w:p w14:paraId="2BFCFDBA" w14:textId="318EBD27" w:rsidR="00CD0931" w:rsidRDefault="00CD0931" w:rsidP="00A43186">
      <w:pPr>
        <w:pStyle w:val="NumberedList"/>
        <w:numPr>
          <w:ilvl w:val="0"/>
          <w:numId w:val="48"/>
        </w:numPr>
        <w:spacing w:after="120"/>
      </w:pPr>
      <w:r>
        <w:t>Actual – Shows the actual results for each patient. If there is a discrepancy between the actual result and the expected result, this is highlighted using a red outline.</w:t>
      </w:r>
    </w:p>
    <w:p w14:paraId="3C5C073F" w14:textId="5EF2BF43" w:rsidR="00CD0931" w:rsidRDefault="00CD0931" w:rsidP="00A43186">
      <w:pPr>
        <w:pStyle w:val="NumberedList"/>
        <w:numPr>
          <w:ilvl w:val="0"/>
          <w:numId w:val="48"/>
        </w:numPr>
        <w:spacing w:after="120"/>
      </w:pPr>
      <w:r>
        <w:t>Expected – Shows the expected results for each patient.</w:t>
      </w:r>
    </w:p>
    <w:p w14:paraId="141AB086" w14:textId="724A4676" w:rsidR="00CD0931" w:rsidRDefault="00CD0931" w:rsidP="00A43186">
      <w:pPr>
        <w:pStyle w:val="NumberedList"/>
        <w:numPr>
          <w:ilvl w:val="0"/>
          <w:numId w:val="48"/>
        </w:numPr>
        <w:spacing w:after="120"/>
      </w:pPr>
      <w:r>
        <w:t>Measure Details – Allows the user to navigate to the Measure View page.</w:t>
      </w:r>
    </w:p>
    <w:p w14:paraId="53B6E591" w14:textId="0D2F7FE6" w:rsidR="00CD0931" w:rsidRDefault="00CD0931" w:rsidP="00A43186">
      <w:pPr>
        <w:pStyle w:val="NumberedList"/>
        <w:numPr>
          <w:ilvl w:val="0"/>
          <w:numId w:val="48"/>
        </w:numPr>
        <w:spacing w:after="120"/>
      </w:pPr>
      <w:r>
        <w:t>Patient Dashboard – Allows the user to navigate to the Patient Dashboard page.</w:t>
      </w:r>
    </w:p>
    <w:p w14:paraId="267E07A4" w14:textId="161445CD" w:rsidR="00CD0931" w:rsidRDefault="00CD0931" w:rsidP="00A43186">
      <w:pPr>
        <w:pStyle w:val="NumberedList"/>
        <w:numPr>
          <w:ilvl w:val="0"/>
          <w:numId w:val="48"/>
        </w:numPr>
        <w:spacing w:after="120"/>
      </w:pPr>
      <w:r>
        <w:t>View patient table without scrolling features – Shows a 508 compliant version of the table.</w:t>
      </w:r>
    </w:p>
    <w:p w14:paraId="41D7FD11" w14:textId="65EBF293" w:rsidR="00CD0931" w:rsidRDefault="00CD0931" w:rsidP="00A43186">
      <w:pPr>
        <w:pStyle w:val="NumberedList"/>
        <w:numPr>
          <w:ilvl w:val="0"/>
          <w:numId w:val="48"/>
        </w:numPr>
        <w:spacing w:after="120"/>
      </w:pPr>
      <w:r>
        <w:t>Search – Allows a user to filter the list of patients displayed.</w:t>
      </w:r>
    </w:p>
    <w:p w14:paraId="43BFE736" w14:textId="2E422F6E" w:rsidR="009470FF" w:rsidRDefault="00B31186" w:rsidP="00A43186">
      <w:pPr>
        <w:keepNext/>
        <w:spacing w:after="120"/>
      </w:pPr>
      <w:r w:rsidRPr="00B31186">
        <w:rPr>
          <w:noProof/>
        </w:rPr>
        <w:lastRenderedPageBreak/>
        <w:drawing>
          <wp:inline distT="0" distB="0" distL="0" distR="0" wp14:anchorId="3C225685" wp14:editId="33FDB357">
            <wp:extent cx="5943600" cy="3306445"/>
            <wp:effectExtent l="25400" t="25400" r="25400" b="20955"/>
            <wp:docPr id="38" name="Picture 38" descr="This figure shows a screen capture for building patient history, as described in the text immediately preceding the figure." title="Figure 21: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06445"/>
                    </a:xfrm>
                    <a:prstGeom prst="rect">
                      <a:avLst/>
                    </a:prstGeom>
                    <a:ln>
                      <a:solidFill>
                        <a:schemeClr val="tx1"/>
                      </a:solidFill>
                    </a:ln>
                  </pic:spPr>
                </pic:pic>
              </a:graphicData>
            </a:graphic>
          </wp:inline>
        </w:drawing>
      </w:r>
    </w:p>
    <w:p w14:paraId="3C2F51E2" w14:textId="4967620C" w:rsidR="00186DE0" w:rsidRDefault="009470FF" w:rsidP="00A43186">
      <w:pPr>
        <w:pStyle w:val="Caption"/>
        <w:spacing w:after="120"/>
        <w:jc w:val="center"/>
        <w:rPr>
          <w:rFonts w:ascii="Arial Narrow" w:hAnsi="Arial Narrow"/>
          <w:bCs w:val="0"/>
          <w:sz w:val="24"/>
        </w:rPr>
      </w:pPr>
      <w:bookmarkStart w:id="206" w:name="_Ref459203837"/>
      <w:bookmarkStart w:id="207" w:name="_Toc464568689"/>
      <w:r w:rsidRPr="009470FF">
        <w:rPr>
          <w:rFonts w:ascii="Arial Narrow" w:hAnsi="Arial Narrow"/>
          <w:bCs w:val="0"/>
          <w:sz w:val="24"/>
        </w:rPr>
        <w:t xml:space="preserve">Figure </w:t>
      </w:r>
      <w:r w:rsidRPr="009470FF">
        <w:rPr>
          <w:rFonts w:ascii="Arial Narrow" w:hAnsi="Arial Narrow"/>
          <w:bCs w:val="0"/>
          <w:sz w:val="24"/>
        </w:rPr>
        <w:fldChar w:fldCharType="begin"/>
      </w:r>
      <w:r w:rsidRPr="009470FF">
        <w:rPr>
          <w:rFonts w:ascii="Arial Narrow" w:hAnsi="Arial Narrow"/>
          <w:bCs w:val="0"/>
          <w:sz w:val="24"/>
        </w:rPr>
        <w:instrText xml:space="preserve"> SEQ Figure \* ARABIC </w:instrText>
      </w:r>
      <w:r w:rsidRPr="009470FF">
        <w:rPr>
          <w:rFonts w:ascii="Arial Narrow" w:hAnsi="Arial Narrow"/>
          <w:bCs w:val="0"/>
          <w:sz w:val="24"/>
        </w:rPr>
        <w:fldChar w:fldCharType="separate"/>
      </w:r>
      <w:r w:rsidR="00FF01B6">
        <w:rPr>
          <w:rFonts w:ascii="Arial Narrow" w:hAnsi="Arial Narrow"/>
          <w:bCs w:val="0"/>
          <w:noProof/>
          <w:sz w:val="24"/>
        </w:rPr>
        <w:t>21</w:t>
      </w:r>
      <w:r w:rsidRPr="009470FF">
        <w:rPr>
          <w:rFonts w:ascii="Arial Narrow" w:hAnsi="Arial Narrow"/>
          <w:bCs w:val="0"/>
          <w:sz w:val="24"/>
        </w:rPr>
        <w:fldChar w:fldCharType="end"/>
      </w:r>
      <w:bookmarkEnd w:id="206"/>
      <w:r w:rsidRPr="009470FF">
        <w:rPr>
          <w:rFonts w:ascii="Arial Narrow" w:hAnsi="Arial Narrow"/>
          <w:bCs w:val="0"/>
          <w:sz w:val="24"/>
        </w:rPr>
        <w:t>: Patient Dashboard View</w:t>
      </w:r>
      <w:bookmarkEnd w:id="207"/>
    </w:p>
    <w:p w14:paraId="50DB8A6D" w14:textId="493D3257" w:rsidR="00DD6628" w:rsidRDefault="00C45A1E" w:rsidP="00A43186">
      <w:pPr>
        <w:spacing w:after="120"/>
      </w:pPr>
      <w:r>
        <w:t xml:space="preserve">The Patient Dashboard’s logic sections, </w:t>
      </w:r>
      <w:r>
        <w:fldChar w:fldCharType="begin"/>
      </w:r>
      <w:r>
        <w:instrText xml:space="preserve"> REF _Ref459206432 \h </w:instrText>
      </w:r>
      <w:r>
        <w:instrText xml:space="preserve"> \* MERGEFORMAT </w:instrText>
      </w:r>
      <w:r>
        <w:fldChar w:fldCharType="separate"/>
      </w:r>
      <w:r w:rsidR="00FF01B6" w:rsidRPr="00FF01B6">
        <w:t>Figure 22</w:t>
      </w:r>
      <w:r>
        <w:fldChar w:fldCharType="end"/>
      </w:r>
      <w:r>
        <w:t>, contain the following UI elements:</w:t>
      </w:r>
    </w:p>
    <w:p w14:paraId="115A502B" w14:textId="362791FF" w:rsidR="00DD6628" w:rsidRDefault="002351FF" w:rsidP="00A43186">
      <w:pPr>
        <w:pStyle w:val="ListParagraph"/>
        <w:numPr>
          <w:ilvl w:val="0"/>
          <w:numId w:val="54"/>
        </w:numPr>
        <w:spacing w:after="120"/>
      </w:pPr>
      <w:r>
        <w:t>Population Header – Displays the population name for that section of logic.</w:t>
      </w:r>
    </w:p>
    <w:p w14:paraId="3440D491" w14:textId="26FF3A38" w:rsidR="002351FF" w:rsidRDefault="002351FF" w:rsidP="00A43186">
      <w:pPr>
        <w:pStyle w:val="ListParagraph"/>
        <w:numPr>
          <w:ilvl w:val="0"/>
          <w:numId w:val="54"/>
        </w:numPr>
        <w:spacing w:after="120"/>
      </w:pPr>
      <w:r>
        <w:t>Logic – Displays first-tier logic for a particular population. This will either be a single logic statement, a variable, or a compound logic statement (a logic statement with several sub-logic statements).</w:t>
      </w:r>
    </w:p>
    <w:p w14:paraId="36DBBD70" w14:textId="3BA7A599" w:rsidR="002351FF" w:rsidRDefault="002351FF" w:rsidP="00A43186">
      <w:pPr>
        <w:pStyle w:val="ListParagraph"/>
        <w:numPr>
          <w:ilvl w:val="0"/>
          <w:numId w:val="54"/>
        </w:numPr>
        <w:spacing w:after="120"/>
      </w:pPr>
      <w:r>
        <w:t>Logic Scrollbar – Allows a user to scroll to see the complete text of a logic if it is too long.</w:t>
      </w:r>
    </w:p>
    <w:p w14:paraId="0F61F2AE" w14:textId="6A6C905B" w:rsidR="002351FF" w:rsidRDefault="004D2B4E" w:rsidP="00A43186">
      <w:pPr>
        <w:pStyle w:val="ListParagraph"/>
        <w:numPr>
          <w:ilvl w:val="0"/>
          <w:numId w:val="54"/>
        </w:numPr>
        <w:spacing w:after="120"/>
      </w:pPr>
      <w:r>
        <w:t>Details – Allows a user to see how the patient referenced in the row calculates against the logic referenced in the column. This includes information about the sub-clauses of the referenced logic and also shows the logic included in any variables contained in the referenced logic.</w:t>
      </w:r>
    </w:p>
    <w:p w14:paraId="052152A7" w14:textId="54FFAF10" w:rsidR="004D2B4E" w:rsidRDefault="004D2B4E" w:rsidP="00A43186">
      <w:pPr>
        <w:pStyle w:val="ListParagraph"/>
        <w:numPr>
          <w:ilvl w:val="0"/>
          <w:numId w:val="54"/>
        </w:numPr>
        <w:spacing w:after="120"/>
      </w:pPr>
      <w:r>
        <w:t>Detail View – An example of the detail view described in #4.</w:t>
      </w:r>
    </w:p>
    <w:p w14:paraId="289A7A03" w14:textId="52AC3C9E" w:rsidR="006515CC" w:rsidRDefault="002351FF" w:rsidP="00A43186">
      <w:pPr>
        <w:keepNext/>
        <w:spacing w:after="120"/>
        <w:jc w:val="center"/>
      </w:pPr>
      <w:r w:rsidRPr="002351FF">
        <w:rPr>
          <w:noProof/>
        </w:rPr>
        <w:lastRenderedPageBreak/>
        <w:drawing>
          <wp:inline distT="0" distB="0" distL="0" distR="0" wp14:anchorId="1F3F9BC4" wp14:editId="7562422C">
            <wp:extent cx="5943600" cy="3987165"/>
            <wp:effectExtent l="25400" t="25400" r="25400" b="26035"/>
            <wp:docPr id="9" name="Picture 9" descr="This figure shows a screen capture for building patient history, as described in the text immediately preceding the figure." title="Figure 22: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87165"/>
                    </a:xfrm>
                    <a:prstGeom prst="rect">
                      <a:avLst/>
                    </a:prstGeom>
                    <a:ln>
                      <a:solidFill>
                        <a:schemeClr val="tx1"/>
                      </a:solidFill>
                    </a:ln>
                  </pic:spPr>
                </pic:pic>
              </a:graphicData>
            </a:graphic>
          </wp:inline>
        </w:drawing>
      </w:r>
    </w:p>
    <w:p w14:paraId="605F2202" w14:textId="1A729C2A" w:rsidR="00DD6628" w:rsidRPr="006515CC" w:rsidRDefault="006515CC" w:rsidP="00A43186">
      <w:pPr>
        <w:pStyle w:val="Caption"/>
        <w:spacing w:after="120"/>
        <w:jc w:val="center"/>
        <w:rPr>
          <w:rFonts w:ascii="Arial Narrow" w:hAnsi="Arial Narrow"/>
          <w:bCs w:val="0"/>
          <w:sz w:val="24"/>
        </w:rPr>
      </w:pPr>
      <w:bookmarkStart w:id="208" w:name="_Ref459206432"/>
      <w:bookmarkStart w:id="209" w:name="_Toc464568690"/>
      <w:r w:rsidRPr="006515CC">
        <w:rPr>
          <w:rFonts w:ascii="Arial Narrow" w:hAnsi="Arial Narrow"/>
          <w:bCs w:val="0"/>
          <w:sz w:val="24"/>
        </w:rPr>
        <w:t xml:space="preserve">Figure </w:t>
      </w:r>
      <w:r w:rsidRPr="006515CC">
        <w:rPr>
          <w:rFonts w:ascii="Arial Narrow" w:hAnsi="Arial Narrow"/>
          <w:bCs w:val="0"/>
          <w:sz w:val="24"/>
        </w:rPr>
        <w:fldChar w:fldCharType="begin"/>
      </w:r>
      <w:r w:rsidRPr="006515CC">
        <w:rPr>
          <w:rFonts w:ascii="Arial Narrow" w:hAnsi="Arial Narrow"/>
          <w:bCs w:val="0"/>
          <w:sz w:val="24"/>
        </w:rPr>
        <w:instrText xml:space="preserve"> SEQ Figure \* ARABIC </w:instrText>
      </w:r>
      <w:r w:rsidRPr="006515CC">
        <w:rPr>
          <w:rFonts w:ascii="Arial Narrow" w:hAnsi="Arial Narrow"/>
          <w:bCs w:val="0"/>
          <w:sz w:val="24"/>
        </w:rPr>
        <w:fldChar w:fldCharType="separate"/>
      </w:r>
      <w:r w:rsidR="00FF01B6">
        <w:rPr>
          <w:rFonts w:ascii="Arial Narrow" w:hAnsi="Arial Narrow"/>
          <w:bCs w:val="0"/>
          <w:noProof/>
          <w:sz w:val="24"/>
        </w:rPr>
        <w:t>22</w:t>
      </w:r>
      <w:r w:rsidRPr="006515CC">
        <w:rPr>
          <w:rFonts w:ascii="Arial Narrow" w:hAnsi="Arial Narrow"/>
          <w:bCs w:val="0"/>
          <w:sz w:val="24"/>
        </w:rPr>
        <w:fldChar w:fldCharType="end"/>
      </w:r>
      <w:bookmarkEnd w:id="208"/>
      <w:r w:rsidRPr="006515CC">
        <w:rPr>
          <w:rFonts w:ascii="Arial Narrow" w:hAnsi="Arial Narrow"/>
          <w:bCs w:val="0"/>
          <w:sz w:val="24"/>
        </w:rPr>
        <w:t>: Patient Dashboard Logic</w:t>
      </w:r>
      <w:bookmarkEnd w:id="209"/>
    </w:p>
    <w:p w14:paraId="3CA88716" w14:textId="1D177D55" w:rsidR="00DD6628" w:rsidRDefault="00A43186" w:rsidP="00A43186">
      <w:pPr>
        <w:pStyle w:val="Heading2"/>
        <w:spacing w:before="0" w:after="120"/>
      </w:pPr>
      <w:bookmarkStart w:id="210" w:name="_Toc464568657"/>
      <w:r>
        <w:t>Adding and Editing Patients</w:t>
      </w:r>
      <w:bookmarkEnd w:id="210"/>
    </w:p>
    <w:p w14:paraId="144E5B76" w14:textId="3094B17A" w:rsidR="00A43186" w:rsidRDefault="00A43186" w:rsidP="00A43186">
      <w:pPr>
        <w:spacing w:after="120"/>
      </w:pPr>
      <w:r>
        <w:t>The Patient Dashboard makes it easy to add and edit patients directly in the Patient Dashboard view.</w:t>
      </w:r>
    </w:p>
    <w:p w14:paraId="541FE290" w14:textId="77777777" w:rsidR="00A43186" w:rsidRDefault="00A43186" w:rsidP="00A43186">
      <w:pPr>
        <w:spacing w:after="120"/>
      </w:pPr>
      <w:r>
        <w:t xml:space="preserve">To add a new patient, click the “Create Patient” button (#3 in </w:t>
      </w:r>
      <w:r>
        <w:fldChar w:fldCharType="begin"/>
      </w:r>
      <w:r>
        <w:instrText xml:space="preserve"> REF _Ref459203837 \h </w:instrText>
      </w:r>
      <w:r>
        <w:instrText xml:space="preserve"> \* MERGEFORMAT </w:instrText>
      </w:r>
      <w:r>
        <w:fldChar w:fldCharType="separate"/>
      </w:r>
      <w:r w:rsidR="00FF01B6" w:rsidRPr="00FF01B6">
        <w:t>Figure 21</w:t>
      </w:r>
      <w:r>
        <w:fldChar w:fldCharType="end"/>
      </w:r>
      <w:r>
        <w:t xml:space="preserve">). This will display a Patient Builder modal. To create a new patient, follow the steps outlined in Section </w:t>
      </w:r>
      <w:r>
        <w:fldChar w:fldCharType="begin"/>
      </w:r>
      <w:r>
        <w:instrText xml:space="preserve"> REF _Ref459207741 \r \h </w:instrText>
      </w:r>
      <w:r>
        <w:fldChar w:fldCharType="separate"/>
      </w:r>
      <w:r w:rsidR="00FF01B6">
        <w:t>5</w:t>
      </w:r>
      <w:r>
        <w:fldChar w:fldCharType="end"/>
      </w:r>
      <w:r>
        <w:t>.</w:t>
      </w:r>
    </w:p>
    <w:p w14:paraId="43677042" w14:textId="0D41E3C0" w:rsidR="00A43186" w:rsidRDefault="00A43186" w:rsidP="00A43186">
      <w:pPr>
        <w:spacing w:after="120"/>
      </w:pPr>
      <w:r>
        <w:t xml:space="preserve">To perform inline editing of a patient, click the gear button (#5 in </w:t>
      </w:r>
      <w:r>
        <w:fldChar w:fldCharType="begin"/>
      </w:r>
      <w:r>
        <w:instrText xml:space="preserve"> REF _Ref459203837 \h </w:instrText>
      </w:r>
      <w:r>
        <w:instrText xml:space="preserve"> \* MERGEFORMAT </w:instrText>
      </w:r>
      <w:r>
        <w:fldChar w:fldCharType="separate"/>
      </w:r>
      <w:r w:rsidR="00FF01B6" w:rsidRPr="00FF01B6">
        <w:t>Figure 21</w:t>
      </w:r>
      <w:r>
        <w:fldChar w:fldCharType="end"/>
      </w:r>
      <w:r>
        <w:t>) and click the “Edit” button (</w:t>
      </w:r>
      <w:r>
        <w:fldChar w:fldCharType="begin"/>
      </w:r>
      <w:r>
        <w:instrText xml:space="preserve"> REF _Ref464564187 \h </w:instrText>
      </w:r>
      <w:r>
        <w:fldChar w:fldCharType="separate"/>
      </w:r>
      <w:r w:rsidR="00FF01B6">
        <w:t xml:space="preserve">Figure </w:t>
      </w:r>
      <w:r w:rsidR="00FF01B6">
        <w:rPr>
          <w:noProof/>
        </w:rPr>
        <w:t>23</w:t>
      </w:r>
      <w:r>
        <w:fldChar w:fldCharType="end"/>
      </w:r>
      <w:r>
        <w:t>). This will enable the Last Name, First Name, Expected Values, Description, Birthdate, Deathdate, and Gender fields for easy inline editing. When editing is complete, click the green checkmark to save the changes or the red “X” to cancel and not save the changes (</w:t>
      </w:r>
      <w:r>
        <w:fldChar w:fldCharType="begin"/>
      </w:r>
      <w:r>
        <w:instrText xml:space="preserve"> REF _Ref464564304 \h </w:instrText>
      </w:r>
      <w:r>
        <w:fldChar w:fldCharType="separate"/>
      </w:r>
      <w:r w:rsidR="00FF01B6">
        <w:t xml:space="preserve">Figure </w:t>
      </w:r>
      <w:r w:rsidR="00FF01B6">
        <w:rPr>
          <w:noProof/>
        </w:rPr>
        <w:t>24</w:t>
      </w:r>
      <w:r>
        <w:fldChar w:fldCharType="end"/>
      </w:r>
      <w:r>
        <w:t>).</w:t>
      </w:r>
    </w:p>
    <w:p w14:paraId="72E135DA" w14:textId="1A639A59" w:rsidR="00A43186" w:rsidRPr="00A43186" w:rsidRDefault="00A43186" w:rsidP="00A43186">
      <w:pPr>
        <w:spacing w:after="120"/>
      </w:pPr>
      <w:r>
        <w:t>To have the full Patient Builder editing capabilities for a patient, click the “Open” button (</w:t>
      </w:r>
      <w:r>
        <w:fldChar w:fldCharType="begin"/>
      </w:r>
      <w:r>
        <w:instrText xml:space="preserve"> REF _Ref464564187 \h </w:instrText>
      </w:r>
      <w:r>
        <w:fldChar w:fldCharType="separate"/>
      </w:r>
      <w:r w:rsidR="00FF01B6">
        <w:t xml:space="preserve">Figure </w:t>
      </w:r>
      <w:r w:rsidR="00FF01B6">
        <w:rPr>
          <w:noProof/>
        </w:rPr>
        <w:t>23</w:t>
      </w:r>
      <w:r>
        <w:fldChar w:fldCharType="end"/>
      </w:r>
      <w:r>
        <w:t xml:space="preserve">). This will open a model that contains the Patient Builder. Follow the steps outlined in Section </w:t>
      </w:r>
      <w:r>
        <w:fldChar w:fldCharType="begin"/>
      </w:r>
      <w:r>
        <w:instrText xml:space="preserve"> REF _Ref459207741 \r \h </w:instrText>
      </w:r>
      <w:r>
        <w:fldChar w:fldCharType="separate"/>
      </w:r>
      <w:r w:rsidR="00FF01B6">
        <w:t>5</w:t>
      </w:r>
      <w:r>
        <w:fldChar w:fldCharType="end"/>
      </w:r>
      <w:r>
        <w:t xml:space="preserve"> for editing in this view.</w:t>
      </w:r>
    </w:p>
    <w:p w14:paraId="28532119" w14:textId="77777777" w:rsidR="00DD6628" w:rsidRDefault="00DD6628" w:rsidP="00A43186">
      <w:pPr>
        <w:spacing w:after="120"/>
      </w:pPr>
    </w:p>
    <w:p w14:paraId="52C30EE8" w14:textId="77777777" w:rsidR="00A43186" w:rsidRDefault="00A43186" w:rsidP="00A43186">
      <w:pPr>
        <w:keepNext/>
        <w:spacing w:after="120"/>
        <w:jc w:val="center"/>
      </w:pPr>
      <w:r w:rsidRPr="00A43186">
        <w:drawing>
          <wp:inline distT="0" distB="0" distL="0" distR="0" wp14:anchorId="4929C450" wp14:editId="7DD120B9">
            <wp:extent cx="3060065" cy="437152"/>
            <wp:effectExtent l="0" t="0" r="0" b="0"/>
            <wp:docPr id="13" name="Picture 13" descr="This figure shows the beginning of a row in the Patient Builder view. The gear button has been clicked. The following buttons are showing as a result of the gear click: Edit, Open, Delete. The entries for Last Name and First Name are also shown in this view." title="Figure 23: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0173" cy="461453"/>
                    </a:xfrm>
                    <a:prstGeom prst="rect">
                      <a:avLst/>
                    </a:prstGeom>
                  </pic:spPr>
                </pic:pic>
              </a:graphicData>
            </a:graphic>
          </wp:inline>
        </w:drawing>
      </w:r>
    </w:p>
    <w:p w14:paraId="18298836" w14:textId="2C90FCA9" w:rsidR="00DD6628" w:rsidRDefault="00A43186" w:rsidP="00A43186">
      <w:pPr>
        <w:pStyle w:val="Figure"/>
        <w:spacing w:after="120"/>
      </w:pPr>
      <w:bookmarkStart w:id="211" w:name="_Ref464564187"/>
      <w:bookmarkStart w:id="212" w:name="_Toc464568691"/>
      <w:r>
        <w:t xml:space="preserve">Figure </w:t>
      </w:r>
      <w:fldSimple w:instr=" SEQ Figure \* ARABIC ">
        <w:r w:rsidR="00FF01B6">
          <w:rPr>
            <w:noProof/>
          </w:rPr>
          <w:t>23</w:t>
        </w:r>
      </w:fldSimple>
      <w:bookmarkEnd w:id="211"/>
      <w:r>
        <w:t>: Patient Dashboard Options</w:t>
      </w:r>
      <w:bookmarkEnd w:id="212"/>
    </w:p>
    <w:p w14:paraId="59330CC2" w14:textId="77777777" w:rsidR="00A43186" w:rsidRPr="00A43186" w:rsidRDefault="00A43186" w:rsidP="00A43186">
      <w:pPr>
        <w:spacing w:after="120"/>
      </w:pPr>
    </w:p>
    <w:p w14:paraId="6F3C721F" w14:textId="77777777" w:rsidR="00A43186" w:rsidRDefault="00A43186" w:rsidP="00A43186">
      <w:pPr>
        <w:keepNext/>
        <w:spacing w:after="120"/>
        <w:jc w:val="center"/>
      </w:pPr>
      <w:r w:rsidRPr="00A43186">
        <w:drawing>
          <wp:inline distT="0" distB="0" distL="0" distR="0" wp14:anchorId="3482B76F" wp14:editId="37FD558F">
            <wp:extent cx="3085465" cy="445836"/>
            <wp:effectExtent l="0" t="0" r="0" b="11430"/>
            <wp:docPr id="15" name="Picture 15" descr="This figure shows the beginning of a row in the Patient Builder view after the &quot;Edit&quot; button has been clicked. Two buttons are now shown. The first is a green button with a check mark representing a save action. The second is a red button with an &quot;X&quot; representing a cancel action. The entries for Result, Last Name, and First Name are also shown." title="Figure 24: Patient Dashboard Inline Edi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1651" cy="451065"/>
                    </a:xfrm>
                    <a:prstGeom prst="rect">
                      <a:avLst/>
                    </a:prstGeom>
                  </pic:spPr>
                </pic:pic>
              </a:graphicData>
            </a:graphic>
          </wp:inline>
        </w:drawing>
      </w:r>
    </w:p>
    <w:p w14:paraId="0C5B4814" w14:textId="37FC276C" w:rsidR="00DD6628" w:rsidRDefault="00A43186" w:rsidP="00A43186">
      <w:pPr>
        <w:pStyle w:val="Figure"/>
        <w:spacing w:after="120"/>
      </w:pPr>
      <w:bookmarkStart w:id="213" w:name="_Ref464564304"/>
      <w:bookmarkStart w:id="214" w:name="_Toc464568692"/>
      <w:r>
        <w:t xml:space="preserve">Figure </w:t>
      </w:r>
      <w:fldSimple w:instr=" SEQ Figure \* ARABIC ">
        <w:r w:rsidR="00FF01B6">
          <w:rPr>
            <w:noProof/>
          </w:rPr>
          <w:t>24</w:t>
        </w:r>
      </w:fldSimple>
      <w:bookmarkEnd w:id="213"/>
      <w:r>
        <w:t>: Patient Dashboard Inline Edit</w:t>
      </w:r>
      <w:bookmarkEnd w:id="214"/>
    </w:p>
    <w:p w14:paraId="24E8CD2E" w14:textId="77777777" w:rsidR="00DD6628" w:rsidRDefault="00DD6628" w:rsidP="00A43186">
      <w:pPr>
        <w:spacing w:after="120"/>
      </w:pPr>
    </w:p>
    <w:p w14:paraId="7B3414EF" w14:textId="06D0677D" w:rsidR="006515CC" w:rsidRDefault="007B133F" w:rsidP="007B133F">
      <w:pPr>
        <w:pStyle w:val="Heading1"/>
      </w:pPr>
      <w:bookmarkStart w:id="215" w:name="_Toc464568658"/>
      <w:r>
        <w:t>CQL Learning Tool</w:t>
      </w:r>
      <w:bookmarkEnd w:id="215"/>
    </w:p>
    <w:p w14:paraId="55C878D5" w14:textId="4F57EB19" w:rsidR="007B133F" w:rsidRDefault="006024E7" w:rsidP="006024E7">
      <w:pPr>
        <w:pStyle w:val="Heading2"/>
      </w:pPr>
      <w:bookmarkStart w:id="216" w:name="_Toc464568659"/>
      <w:r>
        <w:t>Overview</w:t>
      </w:r>
      <w:bookmarkEnd w:id="216"/>
    </w:p>
    <w:p w14:paraId="6087A87F" w14:textId="6CDD702C" w:rsidR="006024E7" w:rsidRDefault="00C831E6" w:rsidP="006024E7">
      <w:r>
        <w:t xml:space="preserve">The CQL Learning Tool allows measure developers to copy/paste CQL code into Bonnie and evaluate that code against </w:t>
      </w:r>
      <w:r w:rsidR="00E82934">
        <w:t>pre-existing patients. This allows Measure Developers to experiment with CQL code snippets to ensure that the CQL represents the logic they expect it to. The CQL Learning Tool is still in Beta (may contain some bugs – not fully developed) and only supports QDM 4.2.</w:t>
      </w:r>
    </w:p>
    <w:p w14:paraId="6B7CA3F5" w14:textId="04373E3D" w:rsidR="00E82934" w:rsidRDefault="00E82934" w:rsidP="006024E7">
      <w:r>
        <w:t xml:space="preserve">To reach the CQL Learning Tool, in the Measure View, click the Measure Actions button (#2 in </w:t>
      </w:r>
      <w:r>
        <w:fldChar w:fldCharType="begin"/>
      </w:r>
      <w:r>
        <w:instrText xml:space="preserve"> REF _Ref459100358 \h </w:instrText>
      </w:r>
      <w:r>
        <w:fldChar w:fldCharType="separate"/>
      </w:r>
      <w:r w:rsidR="00FF01B6">
        <w:t xml:space="preserve">Figure </w:t>
      </w:r>
      <w:r w:rsidR="00FF01B6">
        <w:rPr>
          <w:noProof/>
        </w:rPr>
        <w:t>10</w:t>
      </w:r>
      <w:r>
        <w:fldChar w:fldCharType="end"/>
      </w:r>
      <w:r>
        <w:t>) and click “Learn CQL” (</w:t>
      </w:r>
      <w:r>
        <w:fldChar w:fldCharType="begin"/>
      </w:r>
      <w:r>
        <w:instrText xml:space="preserve"> REF _Ref464565758 \h </w:instrText>
      </w:r>
      <w:r>
        <w:fldChar w:fldCharType="separate"/>
      </w:r>
      <w:r w:rsidR="00FF01B6">
        <w:t xml:space="preserve">Figure </w:t>
      </w:r>
      <w:r w:rsidR="00FF01B6">
        <w:rPr>
          <w:noProof/>
        </w:rPr>
        <w:t>25</w:t>
      </w:r>
      <w:r>
        <w:fldChar w:fldCharType="end"/>
      </w:r>
      <w:r>
        <w:t>).</w:t>
      </w:r>
    </w:p>
    <w:p w14:paraId="2006CB6B" w14:textId="77777777" w:rsidR="00E82934" w:rsidRDefault="00E82934" w:rsidP="006024E7"/>
    <w:p w14:paraId="73090F7F" w14:textId="77777777" w:rsidR="00E82934" w:rsidRDefault="00E82934" w:rsidP="00E82934">
      <w:pPr>
        <w:keepNext/>
        <w:jc w:val="center"/>
      </w:pPr>
      <w:r w:rsidRPr="00E82934">
        <w:drawing>
          <wp:inline distT="0" distB="0" distL="0" distR="0" wp14:anchorId="7C3AFF11" wp14:editId="000C6925">
            <wp:extent cx="4063365" cy="682437"/>
            <wp:effectExtent l="0" t="0" r="635" b="3810"/>
            <wp:docPr id="17" name="Picture 17" descr="This figure shows the Measure Actions available on the Measure View page. The actions listed are &quot;Chords View&quot;, &quot;Learn CQL&quot;, &quot;Update&quot;, and &quot;Delete&quot;." title="Figure 25: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1456" cy="692193"/>
                    </a:xfrm>
                    <a:prstGeom prst="rect">
                      <a:avLst/>
                    </a:prstGeom>
                  </pic:spPr>
                </pic:pic>
              </a:graphicData>
            </a:graphic>
          </wp:inline>
        </w:drawing>
      </w:r>
    </w:p>
    <w:p w14:paraId="13D09C7A" w14:textId="5CF9136B" w:rsidR="00E82934" w:rsidRPr="006024E7" w:rsidRDefault="00E82934" w:rsidP="00E82934">
      <w:pPr>
        <w:pStyle w:val="Figure"/>
      </w:pPr>
      <w:bookmarkStart w:id="217" w:name="_Ref464565758"/>
      <w:bookmarkStart w:id="218" w:name="_Toc464568693"/>
      <w:r>
        <w:t xml:space="preserve">Figure </w:t>
      </w:r>
      <w:fldSimple w:instr=" SEQ Figure \* ARABIC ">
        <w:r w:rsidR="00FF01B6">
          <w:rPr>
            <w:noProof/>
          </w:rPr>
          <w:t>25</w:t>
        </w:r>
      </w:fldSimple>
      <w:bookmarkEnd w:id="217"/>
      <w:r>
        <w:t>: Navigating to the CQL Learning Tool</w:t>
      </w:r>
      <w:bookmarkEnd w:id="218"/>
    </w:p>
    <w:p w14:paraId="0F5BF4BC" w14:textId="77777777" w:rsidR="007B133F" w:rsidRDefault="007B133F" w:rsidP="00A43186">
      <w:pPr>
        <w:spacing w:after="120"/>
      </w:pPr>
    </w:p>
    <w:p w14:paraId="565B5611" w14:textId="6026F381" w:rsidR="00E82934" w:rsidRDefault="00E82934" w:rsidP="00A43186">
      <w:pPr>
        <w:spacing w:after="120"/>
      </w:pPr>
      <w:r>
        <w:t>This pops up a modal view with a CQL editor and a list of patients included in the measure.</w:t>
      </w:r>
    </w:p>
    <w:p w14:paraId="14035D82" w14:textId="35CCBBEB" w:rsidR="00E82934" w:rsidRDefault="00E82934" w:rsidP="00A43186">
      <w:pPr>
        <w:spacing w:after="120"/>
      </w:pPr>
      <w:r>
        <w:t xml:space="preserve">The CQL Learning Tool contains the following UI elements (as indicated by their item numbers in </w:t>
      </w:r>
      <w:r w:rsidR="00460DCC">
        <w:fldChar w:fldCharType="begin"/>
      </w:r>
      <w:r w:rsidR="00460DCC">
        <w:instrText xml:space="preserve"> REF _Ref464566022 \h </w:instrText>
      </w:r>
      <w:r w:rsidR="00460DCC">
        <w:fldChar w:fldCharType="separate"/>
      </w:r>
      <w:r w:rsidR="00FF01B6">
        <w:t xml:space="preserve">Figure </w:t>
      </w:r>
      <w:r w:rsidR="00FF01B6">
        <w:rPr>
          <w:noProof/>
        </w:rPr>
        <w:t>26</w:t>
      </w:r>
      <w:r w:rsidR="00460DCC">
        <w:fldChar w:fldCharType="end"/>
      </w:r>
      <w:r>
        <w:t>).</w:t>
      </w:r>
    </w:p>
    <w:p w14:paraId="0A51EAEF" w14:textId="0BC68048" w:rsidR="00460DCC" w:rsidRDefault="00460DCC" w:rsidP="00460DCC">
      <w:pPr>
        <w:pStyle w:val="ListParagraph"/>
        <w:numPr>
          <w:ilvl w:val="0"/>
          <w:numId w:val="55"/>
        </w:numPr>
        <w:spacing w:after="120"/>
      </w:pPr>
      <w:r>
        <w:t>Library – The library name is automatically generated based off of the name of the measure that the CQL Learning Tool was launched from.</w:t>
      </w:r>
    </w:p>
    <w:p w14:paraId="5BF18471" w14:textId="31DFAFF1" w:rsidR="00460DCC" w:rsidRDefault="00460DCC" w:rsidP="00460DCC">
      <w:pPr>
        <w:pStyle w:val="ListParagraph"/>
        <w:numPr>
          <w:ilvl w:val="0"/>
          <w:numId w:val="55"/>
        </w:numPr>
        <w:spacing w:after="120"/>
      </w:pPr>
      <w:r>
        <w:t>Using QDM – The CQL Learning Tool automatically references the QDM library for use with the CQL code entered into this view.</w:t>
      </w:r>
    </w:p>
    <w:p w14:paraId="59340DE4" w14:textId="19C28E03" w:rsidR="00460DCC" w:rsidRDefault="00460DCC" w:rsidP="00460DCC">
      <w:pPr>
        <w:pStyle w:val="ListParagraph"/>
        <w:numPr>
          <w:ilvl w:val="0"/>
          <w:numId w:val="55"/>
        </w:numPr>
        <w:spacing w:after="120"/>
      </w:pPr>
      <w:r>
        <w:t>Valueset – The CQL Learning Tool automatically generates the value sets that are referenced in the measure to make adding CQL logic into this view easier.</w:t>
      </w:r>
    </w:p>
    <w:p w14:paraId="51BB4E95" w14:textId="6A197655" w:rsidR="00460DCC" w:rsidRDefault="00460DCC" w:rsidP="00460DCC">
      <w:pPr>
        <w:pStyle w:val="ListParagraph"/>
        <w:numPr>
          <w:ilvl w:val="0"/>
          <w:numId w:val="55"/>
        </w:numPr>
        <w:spacing w:after="120"/>
      </w:pPr>
      <w:r>
        <w:t>Parameter Measurement Period – The CQL Learning Tool automatically creates the measurement period to match the measurement period used in Bonnie.</w:t>
      </w:r>
    </w:p>
    <w:p w14:paraId="57C2E008" w14:textId="01815575" w:rsidR="00460DCC" w:rsidRDefault="00460DCC" w:rsidP="00460DCC">
      <w:pPr>
        <w:pStyle w:val="ListParagraph"/>
        <w:numPr>
          <w:ilvl w:val="0"/>
          <w:numId w:val="55"/>
        </w:numPr>
        <w:spacing w:after="120"/>
      </w:pPr>
      <w:r>
        <w:t>Context patient – The CQL Learning Tool automatically adds the “context patient” line so that calculation code that’s copied in will be within the correct context.</w:t>
      </w:r>
    </w:p>
    <w:p w14:paraId="59B824C5" w14:textId="0F4F9448" w:rsidR="00460DCC" w:rsidRDefault="00460DCC" w:rsidP="00460DCC">
      <w:pPr>
        <w:pStyle w:val="ListParagraph"/>
        <w:numPr>
          <w:ilvl w:val="0"/>
          <w:numId w:val="55"/>
        </w:numPr>
        <w:spacing w:after="120"/>
      </w:pPr>
      <w:r>
        <w:t>Enter CQL Here – Any  new CQL code should be copy/pasted below this line.</w:t>
      </w:r>
    </w:p>
    <w:p w14:paraId="71D83AAB" w14:textId="5A22B508" w:rsidR="00460DCC" w:rsidRDefault="00460DCC" w:rsidP="00460DCC">
      <w:pPr>
        <w:pStyle w:val="ListParagraph"/>
        <w:numPr>
          <w:ilvl w:val="0"/>
          <w:numId w:val="55"/>
        </w:numPr>
        <w:spacing w:after="120"/>
      </w:pPr>
      <w:r>
        <w:t>Evaluate – This button executes the CQL code against the patients included in the measure.</w:t>
      </w:r>
    </w:p>
    <w:p w14:paraId="11B14EA4" w14:textId="6AAFE948" w:rsidR="00460DCC" w:rsidRDefault="00460DCC" w:rsidP="00460DCC">
      <w:pPr>
        <w:pStyle w:val="ListParagraph"/>
        <w:numPr>
          <w:ilvl w:val="0"/>
          <w:numId w:val="55"/>
        </w:numPr>
        <w:spacing w:after="120"/>
      </w:pPr>
      <w:r>
        <w:t xml:space="preserve">Patient List – The patients included in the measure are listed on the right hand side. After the “Evaluate” button is clicked, evaluation results can be seen for each patient. See </w:t>
      </w:r>
      <w:r w:rsidR="00714DBD">
        <w:fldChar w:fldCharType="begin"/>
      </w:r>
      <w:r w:rsidR="00714DBD">
        <w:instrText xml:space="preserve"> REF _Ref464567892 \h </w:instrText>
      </w:r>
      <w:r w:rsidR="00714DBD">
        <w:fldChar w:fldCharType="separate"/>
      </w:r>
      <w:r w:rsidR="00FF01B6">
        <w:t xml:space="preserve">Figure </w:t>
      </w:r>
      <w:r w:rsidR="00FF01B6">
        <w:rPr>
          <w:noProof/>
        </w:rPr>
        <w:t>27</w:t>
      </w:r>
      <w:r w:rsidR="00714DBD">
        <w:fldChar w:fldCharType="end"/>
      </w:r>
      <w:r>
        <w:t>.</w:t>
      </w:r>
    </w:p>
    <w:p w14:paraId="7C6C522B" w14:textId="77777777" w:rsidR="00460DCC" w:rsidRDefault="00460DCC" w:rsidP="00460DCC">
      <w:pPr>
        <w:keepNext/>
        <w:spacing w:after="120"/>
      </w:pPr>
      <w:r w:rsidRPr="00460DCC">
        <w:lastRenderedPageBreak/>
        <w:drawing>
          <wp:inline distT="0" distB="0" distL="0" distR="0" wp14:anchorId="725CAAB9" wp14:editId="244447A7">
            <wp:extent cx="5943600" cy="4165600"/>
            <wp:effectExtent l="0" t="0" r="0" b="0"/>
            <wp:docPr id="28" name="Picture 28" descr="This figure shows a screen capture for building patient history, as described in the text immediately preceding the figure." title="Figure 26: CQL Learning Too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165600"/>
                    </a:xfrm>
                    <a:prstGeom prst="rect">
                      <a:avLst/>
                    </a:prstGeom>
                  </pic:spPr>
                </pic:pic>
              </a:graphicData>
            </a:graphic>
          </wp:inline>
        </w:drawing>
      </w:r>
    </w:p>
    <w:p w14:paraId="03CEE4CF" w14:textId="3B0CE612" w:rsidR="00460DCC" w:rsidRDefault="00460DCC" w:rsidP="00460DCC">
      <w:pPr>
        <w:pStyle w:val="Figure"/>
      </w:pPr>
      <w:bookmarkStart w:id="219" w:name="_Ref464566022"/>
      <w:bookmarkStart w:id="220" w:name="_Toc464568694"/>
      <w:r>
        <w:t xml:space="preserve">Figure </w:t>
      </w:r>
      <w:fldSimple w:instr=" SEQ Figure \* ARABIC ">
        <w:r w:rsidR="00FF01B6">
          <w:rPr>
            <w:noProof/>
          </w:rPr>
          <w:t>26</w:t>
        </w:r>
      </w:fldSimple>
      <w:bookmarkEnd w:id="219"/>
      <w:r>
        <w:t>: CQL Learning Tool</w:t>
      </w:r>
      <w:bookmarkEnd w:id="220"/>
    </w:p>
    <w:p w14:paraId="51588D4E" w14:textId="77777777" w:rsidR="00E82934" w:rsidRDefault="00E82934" w:rsidP="00A43186">
      <w:pPr>
        <w:spacing w:after="120"/>
      </w:pPr>
    </w:p>
    <w:p w14:paraId="0874AEFD" w14:textId="54433E77" w:rsidR="00714DBD" w:rsidRDefault="00714DBD" w:rsidP="00A43186">
      <w:pPr>
        <w:spacing w:after="120"/>
      </w:pPr>
      <w:r>
        <w:t xml:space="preserve">After CQL logic has been added to the CQL Learning Tool and the Evaluate button has been clicked, the following UI elements are displayed (as indicated by their item numbers in </w:t>
      </w:r>
      <w:r>
        <w:fldChar w:fldCharType="begin"/>
      </w:r>
      <w:r>
        <w:instrText xml:space="preserve"> REF _Ref464567892 \h </w:instrText>
      </w:r>
      <w:r>
        <w:fldChar w:fldCharType="separate"/>
      </w:r>
      <w:r w:rsidR="00FF01B6">
        <w:t xml:space="preserve">Figure </w:t>
      </w:r>
      <w:r w:rsidR="00FF01B6">
        <w:rPr>
          <w:noProof/>
        </w:rPr>
        <w:t>27</w:t>
      </w:r>
      <w:r>
        <w:fldChar w:fldCharType="end"/>
      </w:r>
      <w:r>
        <w:t>):</w:t>
      </w:r>
    </w:p>
    <w:p w14:paraId="799563BE" w14:textId="108C9F08" w:rsidR="00714DBD" w:rsidRDefault="00714DBD" w:rsidP="00714DBD">
      <w:pPr>
        <w:pStyle w:val="ListParagraph"/>
        <w:numPr>
          <w:ilvl w:val="0"/>
          <w:numId w:val="56"/>
        </w:numPr>
        <w:spacing w:after="120"/>
      </w:pPr>
      <w:r>
        <w:t>CQL Logic – CQL logic that was added into the CQL Learning Tool</w:t>
      </w:r>
    </w:p>
    <w:p w14:paraId="37609DA5" w14:textId="2FE5F289" w:rsidR="00714DBD" w:rsidRDefault="00714DBD" w:rsidP="00714DBD">
      <w:pPr>
        <w:pStyle w:val="ListParagraph"/>
        <w:numPr>
          <w:ilvl w:val="0"/>
          <w:numId w:val="56"/>
        </w:numPr>
        <w:spacing w:after="120"/>
      </w:pPr>
      <w:r>
        <w:t>Patient Header – After evaluation, each patient header is expandable to show how the patient evaluates against each defined logic statement.</w:t>
      </w:r>
    </w:p>
    <w:p w14:paraId="6BC99855" w14:textId="5CCCF275" w:rsidR="00714DBD" w:rsidRDefault="00714DBD" w:rsidP="00714DBD">
      <w:pPr>
        <w:pStyle w:val="ListParagraph"/>
        <w:numPr>
          <w:ilvl w:val="0"/>
          <w:numId w:val="56"/>
        </w:numPr>
        <w:spacing w:after="120"/>
      </w:pPr>
      <w:r>
        <w:t>Boolean Evaluation – “In Demographic” is a Boolean logic statement. It’s evaluation result is shown as a green check mark to indicate that it evaluated to true, or a red “X” to indicate that it evaluated to false.</w:t>
      </w:r>
    </w:p>
    <w:p w14:paraId="2A55A8D6" w14:textId="095209B0" w:rsidR="00714DBD" w:rsidRDefault="00714DBD" w:rsidP="00714DBD">
      <w:pPr>
        <w:pStyle w:val="ListParagraph"/>
        <w:numPr>
          <w:ilvl w:val="0"/>
          <w:numId w:val="56"/>
        </w:numPr>
        <w:spacing w:after="120"/>
      </w:pPr>
      <w:r>
        <w:t>Set Evaluation – “Encounter” is a set calculation and returns all the data criteria associated with the patient that evaluate against the logic statement. They are displayed in this view as icons – each icon represents a data criteria element that conformed to the measure logic. To get more information on a particular data criteria, hover over that data criteria.</w:t>
      </w:r>
    </w:p>
    <w:p w14:paraId="207D7DDB" w14:textId="172CFF83" w:rsidR="00714DBD" w:rsidRDefault="00FF01B6" w:rsidP="00714DBD">
      <w:pPr>
        <w:pStyle w:val="ListParagraph"/>
        <w:numPr>
          <w:ilvl w:val="0"/>
          <w:numId w:val="56"/>
        </w:numPr>
        <w:spacing w:after="120"/>
      </w:pPr>
      <w:r>
        <w:t>Logic Error - If there are errors in the CQL logic, these are shown in the CQL editor with a red “X” symbol. Hovering over this symbol will show an error message.</w:t>
      </w:r>
    </w:p>
    <w:p w14:paraId="0B624884" w14:textId="77777777" w:rsidR="00714DBD" w:rsidRDefault="00714DBD" w:rsidP="00714DBD">
      <w:pPr>
        <w:keepNext/>
        <w:spacing w:after="120"/>
      </w:pPr>
      <w:r w:rsidRPr="00714DBD">
        <w:lastRenderedPageBreak/>
        <w:drawing>
          <wp:inline distT="0" distB="0" distL="0" distR="0" wp14:anchorId="53FB060B" wp14:editId="32F68D39">
            <wp:extent cx="5943600" cy="3785235"/>
            <wp:effectExtent l="0" t="0" r="0" b="0"/>
            <wp:docPr id="41" name="Picture 41" descr="This figure shows a screen capture for building patient history, as described in the text immediately preceding the figure." title="Figure 27: CQL Learning Tool after Evalu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85235"/>
                    </a:xfrm>
                    <a:prstGeom prst="rect">
                      <a:avLst/>
                    </a:prstGeom>
                  </pic:spPr>
                </pic:pic>
              </a:graphicData>
            </a:graphic>
          </wp:inline>
        </w:drawing>
      </w:r>
    </w:p>
    <w:p w14:paraId="3FB69B31" w14:textId="1E86F9A0" w:rsidR="00E82934" w:rsidRDefault="00714DBD" w:rsidP="00714DBD">
      <w:pPr>
        <w:pStyle w:val="Figure"/>
      </w:pPr>
      <w:bookmarkStart w:id="221" w:name="_Ref464567892"/>
      <w:bookmarkStart w:id="222" w:name="_Toc464568695"/>
      <w:r>
        <w:t xml:space="preserve">Figure </w:t>
      </w:r>
      <w:fldSimple w:instr=" SEQ Figure \* ARABIC ">
        <w:r w:rsidR="00FF01B6">
          <w:rPr>
            <w:noProof/>
          </w:rPr>
          <w:t>27</w:t>
        </w:r>
      </w:fldSimple>
      <w:bookmarkEnd w:id="221"/>
      <w:r>
        <w:t>: CQL Learning Tool after Evaluation</w:t>
      </w:r>
      <w:bookmarkEnd w:id="222"/>
    </w:p>
    <w:p w14:paraId="0B424599" w14:textId="77777777" w:rsidR="00714DBD" w:rsidRPr="00714DBD" w:rsidRDefault="00714DBD" w:rsidP="00714DBD"/>
    <w:p w14:paraId="60952454" w14:textId="29F655B2" w:rsidR="009A469F" w:rsidRDefault="00E13E8B" w:rsidP="00A43186">
      <w:pPr>
        <w:pStyle w:val="Heading1"/>
        <w:spacing w:after="120"/>
      </w:pPr>
      <w:bookmarkStart w:id="223" w:name="_Ref459208058"/>
      <w:bookmarkStart w:id="224" w:name="_Ref459208091"/>
      <w:bookmarkStart w:id="225" w:name="_Toc464568660"/>
      <w:r>
        <w:t>Importing Patients from the Patient Bank</w:t>
      </w:r>
      <w:bookmarkEnd w:id="223"/>
      <w:bookmarkEnd w:id="224"/>
      <w:bookmarkEnd w:id="225"/>
    </w:p>
    <w:p w14:paraId="549FA6B5" w14:textId="77777777" w:rsidR="009A469F" w:rsidRDefault="00E13E8B" w:rsidP="00A43186">
      <w:pPr>
        <w:pStyle w:val="Heading2"/>
        <w:spacing w:before="0" w:after="120"/>
      </w:pPr>
      <w:bookmarkStart w:id="226" w:name="_Toc464568661"/>
      <w:r>
        <w:t>Overview</w:t>
      </w:r>
      <w:bookmarkEnd w:id="226"/>
    </w:p>
    <w:p w14:paraId="0BCB5D67" w14:textId="7E64FC0F" w:rsidR="009A469F" w:rsidRDefault="00E13E8B" w:rsidP="00A43186">
      <w:pPr>
        <w:spacing w:after="120"/>
      </w:pPr>
      <w:r>
        <w:t>As of Bonnie version 1.3, users can import test patients through the Patient Bank View. Through the Patient Bank, test patients can be shared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14:paraId="13CADE43" w14:textId="511FBC94" w:rsidR="009A469F" w:rsidRDefault="00E13E8B" w:rsidP="00A43186">
      <w:pPr>
        <w:spacing w:after="120"/>
      </w:pPr>
      <w:r>
        <w:t>The Patient Bank shows all patients who have been shared across the Bonnie application. The Patient Bank View employs the following UI elements (as indicated by their item numbers in</w:t>
      </w:r>
      <w:r w:rsidR="00D93836">
        <w:t xml:space="preserve"> </w:t>
      </w:r>
      <w:r w:rsidR="00D93836">
        <w:fldChar w:fldCharType="begin"/>
      </w:r>
      <w:r w:rsidR="00A66E01">
        <w:instrText xml:space="preserve"> REF _Ref440368872 </w:instrText>
      </w:r>
      <w:r w:rsidR="00D93836">
        <w:instrText xml:space="preserve"> </w:instrText>
      </w:r>
      <w:r w:rsidR="00D93836">
        <w:fldChar w:fldCharType="separate"/>
      </w:r>
      <w:r w:rsidR="00FF01B6">
        <w:t xml:space="preserve">Figure </w:t>
      </w:r>
      <w:r w:rsidR="00FF01B6">
        <w:rPr>
          <w:noProof/>
        </w:rPr>
        <w:t>28</w:t>
      </w:r>
      <w:r w:rsidR="00D93836">
        <w:fldChar w:fldCharType="end"/>
      </w:r>
      <w:r>
        <w:t>):</w:t>
      </w:r>
    </w:p>
    <w:p w14:paraId="68BD5966" w14:textId="77777777" w:rsidR="009A469F" w:rsidRDefault="00E13E8B" w:rsidP="00A43186">
      <w:pPr>
        <w:pStyle w:val="NumberedList"/>
        <w:numPr>
          <w:ilvl w:val="0"/>
          <w:numId w:val="45"/>
        </w:numPr>
        <w:spacing w:after="120"/>
      </w:pPr>
      <w:r>
        <w:t>Measure Information – Shows the name and description of the measure.</w:t>
      </w:r>
    </w:p>
    <w:p w14:paraId="431B8C93" w14:textId="77777777" w:rsidR="009A469F" w:rsidRDefault="00E13E8B" w:rsidP="00A43186">
      <w:pPr>
        <w:pStyle w:val="NumberedList"/>
        <w:numPr>
          <w:ilvl w:val="0"/>
          <w:numId w:val="45"/>
        </w:numPr>
        <w:spacing w:after="120"/>
      </w:pPr>
      <w:r>
        <w:t>Measure Patient Count – Shows the number of patients in the measure.</w:t>
      </w:r>
    </w:p>
    <w:p w14:paraId="12ECBA2C" w14:textId="77777777" w:rsidR="009A469F" w:rsidRDefault="00E13E8B" w:rsidP="00A43186">
      <w:pPr>
        <w:pStyle w:val="NumberedList"/>
        <w:numPr>
          <w:ilvl w:val="0"/>
          <w:numId w:val="45"/>
        </w:numPr>
        <w:spacing w:after="120"/>
      </w:pPr>
      <w:r>
        <w:t>Measure Logic – Shows the coverage of logic.</w:t>
      </w:r>
    </w:p>
    <w:p w14:paraId="1EAEEA80" w14:textId="77777777" w:rsidR="009A469F" w:rsidRDefault="00E13E8B" w:rsidP="00A43186">
      <w:pPr>
        <w:pStyle w:val="NumberedList"/>
        <w:numPr>
          <w:ilvl w:val="0"/>
          <w:numId w:val="45"/>
        </w:numPr>
        <w:spacing w:after="120"/>
      </w:pPr>
      <w:r>
        <w:t>Filters – Allows filtering on the patient results.</w:t>
      </w:r>
    </w:p>
    <w:p w14:paraId="3766F30A" w14:textId="77777777" w:rsidR="009A469F" w:rsidRDefault="00E13E8B" w:rsidP="00A43186">
      <w:pPr>
        <w:pStyle w:val="NumberedList"/>
        <w:numPr>
          <w:ilvl w:val="0"/>
          <w:numId w:val="45"/>
        </w:numPr>
        <w:spacing w:after="120"/>
      </w:pPr>
      <w:r>
        <w:t>Result Count – Shows the number of shared patients.</w:t>
      </w:r>
    </w:p>
    <w:p w14:paraId="03868580" w14:textId="77777777" w:rsidR="009A469F" w:rsidRDefault="00E13E8B" w:rsidP="00A43186">
      <w:pPr>
        <w:pStyle w:val="NumberedList"/>
        <w:numPr>
          <w:ilvl w:val="0"/>
          <w:numId w:val="45"/>
        </w:numPr>
        <w:spacing w:after="120"/>
      </w:pPr>
      <w:r>
        <w:t>Patient Indicator – Indicates whether patient is already in your measure.</w:t>
      </w:r>
    </w:p>
    <w:p w14:paraId="5ABC422F" w14:textId="77777777" w:rsidR="009A469F" w:rsidRDefault="00E13E8B" w:rsidP="00A43186">
      <w:pPr>
        <w:pStyle w:val="NumberedList"/>
        <w:numPr>
          <w:ilvl w:val="0"/>
          <w:numId w:val="45"/>
        </w:numPr>
        <w:spacing w:after="120"/>
      </w:pPr>
      <w:r>
        <w:lastRenderedPageBreak/>
        <w:t>Patient Calculation Result – Indicates how the patient calculates against the measure.</w:t>
      </w:r>
    </w:p>
    <w:p w14:paraId="0343F83E" w14:textId="77777777" w:rsidR="009A469F" w:rsidRDefault="00E13E8B" w:rsidP="00A43186">
      <w:pPr>
        <w:pStyle w:val="NumberedList"/>
        <w:numPr>
          <w:ilvl w:val="0"/>
          <w:numId w:val="45"/>
        </w:numPr>
        <w:spacing w:after="120"/>
      </w:pPr>
      <w:r>
        <w:t xml:space="preserve">Selected Patient Count – Shows the number of patients selected by the user. </w:t>
      </w:r>
    </w:p>
    <w:p w14:paraId="61971CF7" w14:textId="77777777" w:rsidR="009A469F" w:rsidRDefault="00E13E8B" w:rsidP="00A43186">
      <w:pPr>
        <w:pStyle w:val="NumberedList"/>
        <w:numPr>
          <w:ilvl w:val="0"/>
          <w:numId w:val="45"/>
        </w:numPr>
        <w:spacing w:after="120"/>
      </w:pPr>
      <w:r>
        <w:t>Patient Bank Actions – Allows exporting or cloning of selected patients.</w:t>
      </w:r>
    </w:p>
    <w:p w14:paraId="7D3F23A5" w14:textId="117B067F" w:rsidR="009A469F" w:rsidRDefault="00E13E8B" w:rsidP="00A43186">
      <w:pPr>
        <w:spacing w:after="120"/>
      </w:pPr>
      <w:r>
        <w:t xml:space="preserve">To use the Patient Bank, the user must first navigate to a measure as shown in </w:t>
      </w:r>
      <w:fldSimple w:instr=" REF _Ref440368872 ">
        <w:r w:rsidR="00FF01B6">
          <w:t xml:space="preserve">Figure </w:t>
        </w:r>
        <w:r w:rsidR="00FF01B6">
          <w:rPr>
            <w:noProof/>
          </w:rPr>
          <w:t>28</w:t>
        </w:r>
      </w:fldSimple>
      <w:r>
        <w:t xml:space="preserve">. From the Measure View (shown in </w:t>
      </w:r>
      <w:fldSimple w:instr=" REF _Ref459100358 ">
        <w:r w:rsidR="00FF01B6">
          <w:t xml:space="preserve">Figure </w:t>
        </w:r>
        <w:r w:rsidR="00FF01B6">
          <w:rPr>
            <w:noProof/>
          </w:rPr>
          <w:t>10</w:t>
        </w:r>
      </w:fldSimple>
      <w:r>
        <w:t>), the user can click the “Patient Actions” button (the gear icon on the upper right, marked as item #7 in</w:t>
      </w:r>
      <w:r w:rsidR="00186DE0">
        <w:t xml:space="preserve"> </w:t>
      </w:r>
      <w:r w:rsidR="00186DE0">
        <w:fldChar w:fldCharType="begin"/>
      </w:r>
      <w:r w:rsidR="00A66E01">
        <w:instrText xml:space="preserve"> REF _Ref459100358 </w:instrText>
      </w:r>
      <w:r w:rsidR="00186DE0">
        <w:instrText xml:space="preserve"> </w:instrText>
      </w:r>
      <w:r w:rsidR="00186DE0">
        <w:fldChar w:fldCharType="separate"/>
      </w:r>
      <w:r w:rsidR="00FF01B6">
        <w:t xml:space="preserve">Figure </w:t>
      </w:r>
      <w:r w:rsidR="00FF01B6">
        <w:rPr>
          <w:noProof/>
        </w:rPr>
        <w:t>10</w:t>
      </w:r>
      <w:r w:rsidR="00186DE0">
        <w:fldChar w:fldCharType="end"/>
      </w:r>
      <w:r>
        <w:t>) and then click the “Add Patient Button” icon to access the Patient Bank.</w:t>
      </w:r>
    </w:p>
    <w:p w14:paraId="7A4761B5" w14:textId="77777777" w:rsidR="009A469F" w:rsidRDefault="00E13E8B" w:rsidP="00A43186">
      <w:pPr>
        <w:pStyle w:val="Figure"/>
        <w:spacing w:after="120"/>
      </w:pPr>
      <w:r>
        <w:rPr>
          <w:noProof/>
        </w:rPr>
        <w:drawing>
          <wp:inline distT="0" distB="0" distL="0" distR="0" wp14:anchorId="3E4F6B1D" wp14:editId="17AC3E0E">
            <wp:extent cx="5751576" cy="4370832"/>
            <wp:effectExtent l="25400" t="25400" r="14605" b="23495"/>
            <wp:docPr id="33" name="Picture 33" descr="This figure presents the Patient Bank View as described in the text immediately preceding the figure." title="Figure 28: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14:paraId="1F7C44D5" w14:textId="77777777" w:rsidR="009A469F" w:rsidRDefault="00E13E8B" w:rsidP="00A43186">
      <w:pPr>
        <w:pStyle w:val="FigureCaption"/>
        <w:spacing w:before="0" w:after="120"/>
      </w:pPr>
      <w:bookmarkStart w:id="227" w:name="_Ref440368872"/>
      <w:bookmarkStart w:id="228" w:name="_Toc464568696"/>
      <w:r>
        <w:t xml:space="preserve">Figure </w:t>
      </w:r>
      <w:fldSimple w:instr=" SEQ Figure \* ARABIC ">
        <w:r w:rsidR="00FF01B6">
          <w:rPr>
            <w:noProof/>
          </w:rPr>
          <w:t>28</w:t>
        </w:r>
      </w:fldSimple>
      <w:bookmarkEnd w:id="227"/>
      <w:r>
        <w:t xml:space="preserve">: </w:t>
      </w:r>
      <w:bookmarkStart w:id="229" w:name="_Toc439154849"/>
      <w:r>
        <w:t>Patient Bank View</w:t>
      </w:r>
      <w:bookmarkEnd w:id="228"/>
      <w:bookmarkEnd w:id="229"/>
    </w:p>
    <w:p w14:paraId="7D695E64" w14:textId="32A6BB61" w:rsidR="009A469F" w:rsidRDefault="00E13E8B" w:rsidP="00A43186">
      <w:pPr>
        <w:spacing w:after="120"/>
      </w:pPr>
      <w:r>
        <w:t xml:space="preserve">Note that the Patient Calculation Result (item </w:t>
      </w:r>
      <w:r>
        <w:rPr>
          <w:rStyle w:val="numberreference"/>
          <w:rFonts w:ascii="Times New Roman" w:hAnsi="Times New Roman"/>
          <w:b w:val="0"/>
          <w:color w:val="auto"/>
        </w:rPr>
        <w:t>#7 in</w:t>
      </w:r>
      <w:r w:rsidR="00D93836">
        <w:rPr>
          <w:rStyle w:val="numberreference"/>
          <w:rFonts w:ascii="Times New Roman" w:hAnsi="Times New Roman"/>
          <w:b w:val="0"/>
          <w:color w:val="auto"/>
        </w:rPr>
        <w:t xml:space="preserve"> </w:t>
      </w:r>
      <w:r w:rsidR="00D93836">
        <w:rPr>
          <w:rStyle w:val="numberreference"/>
          <w:rFonts w:ascii="Times New Roman" w:hAnsi="Times New Roman"/>
          <w:b w:val="0"/>
          <w:color w:val="auto"/>
        </w:rPr>
        <w:fldChar w:fldCharType="begin"/>
      </w:r>
      <w:r w:rsidR="00A66E01">
        <w:rPr>
          <w:rStyle w:val="numberreference"/>
          <w:rFonts w:ascii="Times New Roman" w:hAnsi="Times New Roman"/>
          <w:b w:val="0"/>
          <w:color w:val="auto"/>
        </w:rPr>
        <w:instrText xml:space="preserve"> REF _Ref440368872 </w:instrText>
      </w:r>
      <w:r w:rsidR="00D93836">
        <w:rPr>
          <w:rStyle w:val="numberreference"/>
          <w:rFonts w:ascii="Times New Roman" w:hAnsi="Times New Roman"/>
          <w:b w:val="0"/>
          <w:color w:val="auto"/>
        </w:rPr>
        <w:instrText xml:space="preserve"> </w:instrText>
      </w:r>
      <w:r w:rsidR="00D93836">
        <w:rPr>
          <w:rStyle w:val="numberreference"/>
          <w:rFonts w:ascii="Times New Roman" w:hAnsi="Times New Roman"/>
          <w:b w:val="0"/>
          <w:color w:val="auto"/>
        </w:rPr>
        <w:fldChar w:fldCharType="separate"/>
      </w:r>
      <w:r w:rsidR="00FF01B6">
        <w:t xml:space="preserve">Figure </w:t>
      </w:r>
      <w:r w:rsidR="00FF01B6">
        <w:rPr>
          <w:noProof/>
        </w:rPr>
        <w:t>28</w:t>
      </w:r>
      <w:r w:rsidR="00D93836">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14:paraId="4E571950" w14:textId="66FD1750" w:rsidR="009A469F" w:rsidRDefault="00E13E8B" w:rsidP="00A43186">
      <w:pPr>
        <w:spacing w:after="120"/>
      </w:pPr>
      <w:r>
        <w:t xml:space="preserve">The Patient Indicator will highlight patients already in that measure with an enclosed icon (as shown by the example, “Rockland Johnny”, in </w:t>
      </w:r>
      <w:r w:rsidR="00D93836">
        <w:fldChar w:fldCharType="begin"/>
      </w:r>
      <w:r w:rsidR="00A66E01">
        <w:instrText xml:space="preserve"> REF _Ref440369057 </w:instrText>
      </w:r>
      <w:r w:rsidR="00D93836">
        <w:instrText xml:space="preserve"> </w:instrText>
      </w:r>
      <w:r w:rsidR="00D93836">
        <w:fldChar w:fldCharType="separate"/>
      </w:r>
      <w:r w:rsidR="00FF01B6">
        <w:t xml:space="preserve">Figure </w:t>
      </w:r>
      <w:r w:rsidR="00FF01B6">
        <w:rPr>
          <w:noProof/>
        </w:rPr>
        <w:t>29</w:t>
      </w:r>
      <w:r w:rsidR="00D93836">
        <w:fldChar w:fldCharType="end"/>
      </w:r>
      <w:r w:rsidR="00D93836">
        <w:t xml:space="preserve"> </w:t>
      </w:r>
      <w:r>
        <w:t>(the last patient already belongs to the user).</w:t>
      </w:r>
    </w:p>
    <w:p w14:paraId="7E72FCFB" w14:textId="77777777" w:rsidR="009A469F" w:rsidRDefault="00E13E8B" w:rsidP="00A43186">
      <w:pPr>
        <w:pStyle w:val="Figure"/>
        <w:spacing w:after="120"/>
      </w:pPr>
      <w:r>
        <w:rPr>
          <w:noProof/>
        </w:rPr>
        <w:lastRenderedPageBreak/>
        <w:drawing>
          <wp:inline distT="0" distB="0" distL="0" distR="0" wp14:anchorId="5D9CAA06" wp14:editId="7A05843E">
            <wp:extent cx="2752105" cy="1119500"/>
            <wp:effectExtent l="25400" t="25400" r="16510" b="24130"/>
            <wp:docPr id="4" name="Picture 2" descr="The Patient Indicator will highlight patients already in that measure with a grey enclosed icon. An example is shown, with the last patient already belonging to the user." title="Figure 29: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14:paraId="1C60311B" w14:textId="77777777" w:rsidR="009A469F" w:rsidRDefault="00E13E8B" w:rsidP="00A43186">
      <w:pPr>
        <w:pStyle w:val="FigureCaption"/>
        <w:spacing w:before="0" w:after="120"/>
      </w:pPr>
      <w:bookmarkStart w:id="230" w:name="_Ref440369057"/>
      <w:bookmarkStart w:id="231" w:name="_Toc464568697"/>
      <w:r>
        <w:t xml:space="preserve">Figure </w:t>
      </w:r>
      <w:fldSimple w:instr=" SEQ Figure \* ARABIC ">
        <w:r w:rsidR="00FF01B6">
          <w:rPr>
            <w:noProof/>
          </w:rPr>
          <w:t>29</w:t>
        </w:r>
      </w:fldSimple>
      <w:bookmarkEnd w:id="230"/>
      <w:r>
        <w:t>: Patient Listing Example</w:t>
      </w:r>
      <w:bookmarkEnd w:id="231"/>
    </w:p>
    <w:p w14:paraId="31489F78" w14:textId="77777777" w:rsidR="009A469F" w:rsidRDefault="00E13E8B" w:rsidP="00A43186">
      <w:pPr>
        <w:pStyle w:val="Heading2"/>
        <w:spacing w:before="0" w:after="120"/>
      </w:pPr>
      <w:bookmarkStart w:id="232" w:name="_Toc464568662"/>
      <w:r>
        <w:t>Filtering Patient Results</w:t>
      </w:r>
      <w:bookmarkEnd w:id="232"/>
    </w:p>
    <w:p w14:paraId="4A1A7D15" w14:textId="77777777" w:rsidR="009A469F" w:rsidRDefault="00E13E8B" w:rsidP="00A43186">
      <w:pPr>
        <w:spacing w:after="120"/>
      </w:pPr>
      <w:r>
        <w:t xml:space="preserve">The Patient Bank includes powerful filtering capability to help the user find specific test patients. There is no limit to the number of filters; however, the results returned only contain test patients satisfying </w:t>
      </w:r>
      <w:r>
        <w:rPr>
          <w:b/>
        </w:rPr>
        <w:t>all</w:t>
      </w:r>
      <w:r>
        <w:t xml:space="preserve"> the filters applied. It is recommended to set all desired filters before selecting test patients. The user can filter the results by the following:</w:t>
      </w:r>
    </w:p>
    <w:p w14:paraId="753D7B32" w14:textId="77777777" w:rsidR="009A469F" w:rsidRDefault="00E13E8B" w:rsidP="00A43186">
      <w:pPr>
        <w:pStyle w:val="NumberedList"/>
        <w:numPr>
          <w:ilvl w:val="0"/>
          <w:numId w:val="46"/>
        </w:numPr>
        <w:spacing w:after="120"/>
      </w:pPr>
      <w:r>
        <w:t>Population – Allows filtering results by whether the patient passes for a selected population for the currently displayed stratification.</w:t>
      </w:r>
    </w:p>
    <w:p w14:paraId="52AC34EF" w14:textId="77777777" w:rsidR="009A469F" w:rsidRDefault="00E13E8B" w:rsidP="00A43186">
      <w:pPr>
        <w:pStyle w:val="NumberedList"/>
        <w:numPr>
          <w:ilvl w:val="0"/>
          <w:numId w:val="46"/>
        </w:numPr>
        <w:spacing w:after="120"/>
      </w:pPr>
      <w:r>
        <w:t>Measure – Allows filtering results by measure. The user can enter all or part of a measure code (e.g., “CMS142v2” or “142” will both work).</w:t>
      </w:r>
    </w:p>
    <w:p w14:paraId="337793C2" w14:textId="77777777" w:rsidR="009A469F" w:rsidRDefault="00E13E8B" w:rsidP="00A43186">
      <w:pPr>
        <w:pStyle w:val="NumberedList"/>
        <w:numPr>
          <w:ilvl w:val="0"/>
          <w:numId w:val="46"/>
        </w:numPr>
        <w:spacing w:after="120"/>
      </w:pPr>
      <w:r>
        <w:t>Associated User Account – Allows filtering results by user. The user can enter all or part of an email address associated with a Bonnie user account.</w:t>
      </w:r>
    </w:p>
    <w:p w14:paraId="0D6C58A4" w14:textId="216E4537" w:rsidR="009A469F" w:rsidRDefault="00D93836" w:rsidP="00A43186">
      <w:pPr>
        <w:spacing w:after="120"/>
      </w:pPr>
      <w:r>
        <w:fldChar w:fldCharType="begin"/>
      </w:r>
      <w:r w:rsidR="00A66E01">
        <w:instrText xml:space="preserve"> REF _Ref459098959 </w:instrText>
      </w:r>
      <w:r>
        <w:instrText xml:space="preserve"> </w:instrText>
      </w:r>
      <w:r>
        <w:fldChar w:fldCharType="separate"/>
      </w:r>
      <w:r w:rsidR="00FF01B6">
        <w:t xml:space="preserve">Figure </w:t>
      </w:r>
      <w:r w:rsidR="00FF01B6">
        <w:rPr>
          <w:noProof/>
        </w:rPr>
        <w:t>30</w:t>
      </w:r>
      <w:r>
        <w:fldChar w:fldCharType="end"/>
      </w:r>
      <w:r w:rsidR="00E13E8B">
        <w:t xml:space="preserve"> shows the Patient Bank filtered by whether the patient passes for the measure’s numerator for the stratification named “Population 1.” This example has one result.</w:t>
      </w:r>
    </w:p>
    <w:p w14:paraId="109132EB" w14:textId="77777777" w:rsidR="009A469F" w:rsidRDefault="00E13E8B" w:rsidP="00A43186">
      <w:pPr>
        <w:pStyle w:val="Figure"/>
        <w:spacing w:after="120"/>
      </w:pPr>
      <w:r>
        <w:rPr>
          <w:noProof/>
        </w:rPr>
        <w:drawing>
          <wp:inline distT="0" distB="0" distL="0" distR="0" wp14:anchorId="7C938302" wp14:editId="15F13995">
            <wp:extent cx="5358384" cy="2121408"/>
            <wp:effectExtent l="25400" t="25400" r="26670" b="38100"/>
            <wp:docPr id="6" name="Picture 6" descr="This figure depicts an example of filter usage as described in the text." title="Figure 30: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D5B22B6" w14:textId="77777777" w:rsidR="009A469F" w:rsidRDefault="00E13E8B" w:rsidP="00A43186">
      <w:pPr>
        <w:pStyle w:val="FigureCaption"/>
        <w:spacing w:before="0" w:after="120"/>
      </w:pPr>
      <w:bookmarkStart w:id="233" w:name="_Ref459098959"/>
      <w:bookmarkStart w:id="234" w:name="_Toc464568698"/>
      <w:r>
        <w:t xml:space="preserve">Figure </w:t>
      </w:r>
      <w:fldSimple w:instr=" SEQ Figure \* ARABIC ">
        <w:r w:rsidR="00FF01B6">
          <w:rPr>
            <w:noProof/>
          </w:rPr>
          <w:t>30</w:t>
        </w:r>
      </w:fldSimple>
      <w:bookmarkEnd w:id="233"/>
      <w:r>
        <w:t xml:space="preserve">: </w:t>
      </w:r>
      <w:bookmarkStart w:id="235" w:name="_Toc439154850"/>
      <w:r>
        <w:t>Example Filter Usage</w:t>
      </w:r>
      <w:bookmarkEnd w:id="234"/>
      <w:bookmarkEnd w:id="235"/>
    </w:p>
    <w:p w14:paraId="1C4F6295" w14:textId="77777777" w:rsidR="009A469F" w:rsidRDefault="00E13E8B" w:rsidP="00A43186">
      <w:pPr>
        <w:pStyle w:val="Heading2"/>
        <w:spacing w:before="0" w:after="120"/>
      </w:pPr>
      <w:bookmarkStart w:id="236" w:name="_Toc464568663"/>
      <w:r>
        <w:t>Using Test Patients</w:t>
      </w:r>
      <w:bookmarkEnd w:id="236"/>
    </w:p>
    <w:p w14:paraId="2C85A607" w14:textId="5DD8D834" w:rsidR="009A469F" w:rsidRDefault="00E13E8B" w:rsidP="00A43186">
      <w:pPr>
        <w:spacing w:after="120"/>
      </w:pPr>
      <w:r>
        <w:t xml:space="preserve">Each test patient result can be expanded to show further details on that patient. </w:t>
      </w:r>
      <w:r w:rsidR="00D93836">
        <w:fldChar w:fldCharType="begin"/>
      </w:r>
      <w:r w:rsidR="00A66E01">
        <w:instrText xml:space="preserve"> REF _Ref440380190 </w:instrText>
      </w:r>
      <w:r w:rsidR="00D93836">
        <w:instrText xml:space="preserve"> </w:instrText>
      </w:r>
      <w:r w:rsidR="00D93836">
        <w:fldChar w:fldCharType="separate"/>
      </w:r>
      <w:r w:rsidR="00FF01B6">
        <w:t xml:space="preserve">Figure </w:t>
      </w:r>
      <w:r w:rsidR="00FF01B6">
        <w:rPr>
          <w:noProof/>
        </w:rPr>
        <w:t>31</w:t>
      </w:r>
      <w:r w:rsidR="00D93836">
        <w:fldChar w:fldCharType="end"/>
      </w:r>
      <w:r w:rsidR="00A66E01">
        <w:t xml:space="preserve"> s</w:t>
      </w:r>
      <w:r>
        <w:t>hows the patient summary and the calculated results for that patient.</w:t>
      </w:r>
    </w:p>
    <w:p w14:paraId="1E3F215A" w14:textId="77777777" w:rsidR="009A469F" w:rsidRDefault="00E13E8B" w:rsidP="00A43186">
      <w:pPr>
        <w:pStyle w:val="Figure"/>
        <w:spacing w:after="120"/>
      </w:pPr>
      <w:r>
        <w:rPr>
          <w:noProof/>
        </w:rPr>
        <w:lastRenderedPageBreak/>
        <w:drawing>
          <wp:inline distT="0" distB="0" distL="0" distR="0" wp14:anchorId="592FBD50" wp14:editId="23025802">
            <wp:extent cx="5120640" cy="2898648"/>
            <wp:effectExtent l="25400" t="25400" r="35560" b="22860"/>
            <wp:docPr id="7" name="Picture 7" descr="This figure shows the details of a Patient Result as described in the text." title="Figure 31.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6EF461F" w14:textId="77777777" w:rsidR="009A469F" w:rsidRDefault="00E13E8B" w:rsidP="00A43186">
      <w:pPr>
        <w:pStyle w:val="FigureCaption"/>
        <w:spacing w:before="0" w:after="120"/>
      </w:pPr>
      <w:bookmarkStart w:id="237" w:name="_Ref440380190"/>
      <w:bookmarkStart w:id="238" w:name="_Toc464568699"/>
      <w:r>
        <w:t xml:space="preserve">Figure </w:t>
      </w:r>
      <w:fldSimple w:instr=" SEQ Figure \* ARABIC ">
        <w:r w:rsidR="00FF01B6">
          <w:rPr>
            <w:noProof/>
          </w:rPr>
          <w:t>31</w:t>
        </w:r>
      </w:fldSimple>
      <w:bookmarkEnd w:id="237"/>
      <w:r>
        <w:t>: Patient Result Details</w:t>
      </w:r>
      <w:bookmarkEnd w:id="238"/>
    </w:p>
    <w:p w14:paraId="5461F797" w14:textId="77777777" w:rsidR="009A469F" w:rsidRDefault="00E13E8B" w:rsidP="00A43186">
      <w:pPr>
        <w:spacing w:after="120"/>
      </w:pPr>
      <w:r>
        <w:t>When the patient result is expanded, the measure logic view updates to show how the patient meets the data criteria. The patient has data criteria that meet the green lines of logic shown in the measure logic view.</w:t>
      </w:r>
    </w:p>
    <w:p w14:paraId="4D643E16" w14:textId="77777777" w:rsidR="009A469F" w:rsidRDefault="00E13E8B" w:rsidP="00A43186">
      <w:pPr>
        <w:spacing w:after="120"/>
      </w:pPr>
      <w:r>
        <w:t xml:space="preserve">The user can select one or more patients by clicking the checkbox associated with each patient as depicted in </w:t>
      </w:r>
      <w:r w:rsidR="00612382">
        <w:fldChar w:fldCharType="begin"/>
      </w:r>
      <w:r w:rsidR="00612382">
        <w:instrText xml:space="preserve"> REF _</w:instrText>
      </w:r>
      <w:r w:rsidR="00612382" w:rsidRPr="00A66E01">
        <w:instrText>Ref440380307</w:instrText>
      </w:r>
      <w:r w:rsidR="00612382">
        <w:instrText xml:space="preserve"> </w:instrText>
      </w:r>
      <w:r w:rsidR="00612382">
        <w:fldChar w:fldCharType="separate"/>
      </w:r>
      <w:r w:rsidR="00FF01B6">
        <w:t xml:space="preserve">Figure </w:t>
      </w:r>
      <w:r w:rsidR="00FF01B6">
        <w:rPr>
          <w:noProof/>
        </w:rPr>
        <w:t>32</w:t>
      </w:r>
      <w:r w:rsidR="00612382">
        <w:rPr>
          <w:noProof/>
        </w:rPr>
        <w:fldChar w:fldCharType="end"/>
      </w:r>
      <w:r>
        <w:t>.</w:t>
      </w:r>
    </w:p>
    <w:p w14:paraId="19AEB0DB" w14:textId="77777777" w:rsidR="009A469F" w:rsidRDefault="00E13E8B" w:rsidP="00A43186">
      <w:pPr>
        <w:pStyle w:val="Figure"/>
        <w:spacing w:after="120"/>
      </w:pPr>
      <w:r>
        <w:rPr>
          <w:noProof/>
        </w:rPr>
        <w:drawing>
          <wp:inline distT="0" distB="0" distL="0" distR="0" wp14:anchorId="6C81A121" wp14:editId="66B4B6EF">
            <wp:extent cx="5733288" cy="2350008"/>
            <wp:effectExtent l="25400" t="25400" r="33020" b="38100"/>
            <wp:docPr id="10" name="Picture 10" descr="This figure shows the patients selected as described in the text." title="Figure 32: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DC37362" w14:textId="77777777" w:rsidR="009A469F" w:rsidRDefault="00E13E8B" w:rsidP="00A43186">
      <w:pPr>
        <w:pStyle w:val="FigureCaption"/>
        <w:spacing w:before="0" w:after="120"/>
      </w:pPr>
      <w:bookmarkStart w:id="239" w:name="_Ref440380307"/>
      <w:bookmarkStart w:id="240" w:name="_Toc464568700"/>
      <w:r>
        <w:t xml:space="preserve">Figure </w:t>
      </w:r>
      <w:fldSimple w:instr=" SEQ Figure \* ARABIC ">
        <w:r w:rsidR="00FF01B6">
          <w:rPr>
            <w:noProof/>
          </w:rPr>
          <w:t>32</w:t>
        </w:r>
      </w:fldSimple>
      <w:bookmarkEnd w:id="239"/>
      <w:r>
        <w:t xml:space="preserve">: </w:t>
      </w:r>
      <w:bookmarkStart w:id="241" w:name="_Toc439154851"/>
      <w:r>
        <w:t>Selected Patients</w:t>
      </w:r>
      <w:bookmarkEnd w:id="240"/>
      <w:bookmarkEnd w:id="241"/>
    </w:p>
    <w:p w14:paraId="2E2E6ECA" w14:textId="77777777" w:rsidR="009A469F" w:rsidRDefault="00E13E8B" w:rsidP="00A43186">
      <w:pPr>
        <w:spacing w:after="120"/>
      </w:pPr>
      <w:r>
        <w:t>Selecting patients will highlight those records with a darker background color and a blue icon. The selected patients will also be reflected in the measure logic view at right: the blue sections indicating the sections are measure logic covered by the set of selected patients. The display shows the number of patients selected; the user can unselect all patients at once by clicking the “x” icon.</w:t>
      </w:r>
    </w:p>
    <w:p w14:paraId="465CFC58" w14:textId="77777777" w:rsidR="009A469F" w:rsidRDefault="00E13E8B" w:rsidP="00A43186">
      <w:pPr>
        <w:spacing w:after="120"/>
      </w:pPr>
      <w:r>
        <w:lastRenderedPageBreak/>
        <w:t>Once patients have been selected, the user can either clone these patients into the measure or export these patients in Quality Reporting Document Architecture (QRDA) and Hypertext Markup Language (HTML) formats.</w:t>
      </w:r>
    </w:p>
    <w:p w14:paraId="7849A850" w14:textId="77777777" w:rsidR="009A469F" w:rsidRDefault="00E13E8B" w:rsidP="00A43186">
      <w:pPr>
        <w:spacing w:after="120"/>
      </w:pPr>
      <w:r>
        <w:br w:type="page"/>
      </w:r>
    </w:p>
    <w:p w14:paraId="3CCAF7EE" w14:textId="77777777" w:rsidR="009A469F" w:rsidRDefault="00E13E8B" w:rsidP="00A43186">
      <w:pPr>
        <w:pStyle w:val="Heading1"/>
        <w:spacing w:after="120"/>
      </w:pPr>
      <w:bookmarkStart w:id="242" w:name="_Toc464568664"/>
      <w:r>
        <w:lastRenderedPageBreak/>
        <w:t>Additional Tools</w:t>
      </w:r>
      <w:bookmarkEnd w:id="242"/>
    </w:p>
    <w:p w14:paraId="51962A78" w14:textId="77777777" w:rsidR="009A469F" w:rsidRDefault="00E13E8B" w:rsidP="00A43186">
      <w:pPr>
        <w:spacing w:after="120"/>
      </w:pPr>
      <w:r>
        <w:t xml:space="preserve">Bonnie features additional tools that may be activated on a per-account basis by sending an email to the Bonnie feedback list </w:t>
      </w:r>
      <w:hyperlink r:id="rId53" w:history="1">
        <w:r>
          <w:rPr>
            <w:rStyle w:val="Hyperlink"/>
          </w:rPr>
          <w:t>bonnie-feedback-list@lists.mitre.org</w:t>
        </w:r>
      </w:hyperlink>
      <w:r>
        <w:t>.</w:t>
      </w:r>
    </w:p>
    <w:p w14:paraId="08E8229A" w14:textId="77777777" w:rsidR="009A469F" w:rsidRDefault="00E13E8B" w:rsidP="00A43186">
      <w:pPr>
        <w:pStyle w:val="Heading2"/>
        <w:numPr>
          <w:ilvl w:val="1"/>
          <w:numId w:val="1"/>
        </w:numPr>
        <w:spacing w:before="0" w:after="120"/>
      </w:pPr>
      <w:bookmarkStart w:id="243" w:name="_Toc290531591"/>
      <w:bookmarkStart w:id="244" w:name="_Toc464568665"/>
      <w:r>
        <w:t>Complexity and Change Dashboard</w:t>
      </w:r>
      <w:bookmarkEnd w:id="243"/>
      <w:bookmarkEnd w:id="244"/>
    </w:p>
    <w:p w14:paraId="4C841BBA" w14:textId="77777777" w:rsidR="009A469F" w:rsidRDefault="00E13E8B" w:rsidP="00A43186">
      <w:pPr>
        <w:spacing w:after="120"/>
      </w:pPr>
      <w:r>
        <w:t xml:space="preserve">The Complexity and Change Dashboard is available to explore how measures change between releases. Users who have this feature activated can access it from the “Complexity” link on the navigation bar as shown in </w:t>
      </w:r>
      <w:fldSimple w:instr=" REF _Ref440380401 ">
        <w:r w:rsidR="00FF01B6">
          <w:t xml:space="preserve">Figure </w:t>
        </w:r>
        <w:r w:rsidR="00FF01B6">
          <w:rPr>
            <w:noProof/>
          </w:rPr>
          <w:t>33</w:t>
        </w:r>
      </w:fldSimple>
      <w:r>
        <w:t xml:space="preserve">. The initial page invites the user to select two sets of measures for comparison before proceeding. </w:t>
      </w:r>
      <w:fldSimple w:instr=" REF _Ref440380475 ">
        <w:r w:rsidR="00FF01B6">
          <w:t xml:space="preserve">Figure </w:t>
        </w:r>
        <w:r w:rsidR="00FF01B6">
          <w:rPr>
            <w:noProof/>
          </w:rPr>
          <w:t>34</w:t>
        </w:r>
      </w:fldSimple>
      <w:r>
        <w:t xml:space="preserve"> provides a screenshot of the complexity graph produced and </w:t>
      </w:r>
      <w:fldSimple w:instr=" REF _Ref440380517 ">
        <w:r w:rsidR="00FF01B6">
          <w:t xml:space="preserve">Figure </w:t>
        </w:r>
        <w:r w:rsidR="00FF01B6">
          <w:rPr>
            <w:noProof/>
          </w:rPr>
          <w:t>35</w:t>
        </w:r>
      </w:fldSimple>
      <w:r>
        <w:t xml:space="preserve"> shows the complexity grid available from this screen.</w:t>
      </w:r>
    </w:p>
    <w:p w14:paraId="032887BD" w14:textId="77777777" w:rsidR="009A469F" w:rsidRDefault="00E13E8B" w:rsidP="00A43186">
      <w:pPr>
        <w:pStyle w:val="Figure"/>
        <w:spacing w:after="120"/>
      </w:pPr>
      <w:r>
        <w:rPr>
          <w:noProof/>
        </w:rPr>
        <w:drawing>
          <wp:inline distT="0" distB="0" distL="0" distR="0" wp14:anchorId="1C357E7D" wp14:editId="5169C17D">
            <wp:extent cx="5486400" cy="1645920"/>
            <wp:effectExtent l="25400" t="25400" r="25400" b="30480"/>
            <wp:docPr id="12" name="Picture 12" descr="This figure shows how to select sets of measure to compare from the complexity option on the navigation bar." title="Figure 33: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14:paraId="44EC16FB" w14:textId="77777777" w:rsidR="009A469F" w:rsidRDefault="00E13E8B" w:rsidP="00A43186">
      <w:pPr>
        <w:pStyle w:val="FigureCaption"/>
        <w:spacing w:before="0" w:after="120"/>
      </w:pPr>
      <w:bookmarkStart w:id="245" w:name="_Ref440380401"/>
      <w:bookmarkStart w:id="246" w:name="_Toc464568701"/>
      <w:r>
        <w:t xml:space="preserve">Figure </w:t>
      </w:r>
      <w:fldSimple w:instr=" SEQ Figure \* ARABIC ">
        <w:r w:rsidR="00FF01B6">
          <w:rPr>
            <w:noProof/>
          </w:rPr>
          <w:t>33</w:t>
        </w:r>
      </w:fldSimple>
      <w:bookmarkEnd w:id="245"/>
      <w:r>
        <w:t>: Selecting Sets of Measures to Compare</w:t>
      </w:r>
      <w:bookmarkEnd w:id="246"/>
    </w:p>
    <w:p w14:paraId="303A734E" w14:textId="77777777" w:rsidR="009A469F" w:rsidRDefault="00E13E8B" w:rsidP="00A43186">
      <w:pPr>
        <w:pStyle w:val="Figure"/>
        <w:spacing w:after="120"/>
      </w:pPr>
      <w:r>
        <w:rPr>
          <w:noProof/>
        </w:rPr>
        <w:drawing>
          <wp:inline distT="0" distB="0" distL="0" distR="0" wp14:anchorId="47554A3B" wp14:editId="366705B7">
            <wp:extent cx="5020056" cy="3438144"/>
            <wp:effectExtent l="25400" t="25400" r="34925" b="16510"/>
            <wp:docPr id="23" name="Picture 23" descr="This figure presents a complexity graph produced as described in the text immediately preceding the figure." title="Figure 34: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5020056" cy="3438144"/>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D6632D4" w14:textId="77777777" w:rsidR="009A469F" w:rsidRDefault="00E13E8B" w:rsidP="00A43186">
      <w:pPr>
        <w:pStyle w:val="FigureCaption"/>
        <w:spacing w:before="0" w:after="120"/>
      </w:pPr>
      <w:bookmarkStart w:id="247" w:name="_Ref440380475"/>
      <w:bookmarkStart w:id="248" w:name="_Toc464568702"/>
      <w:r>
        <w:t xml:space="preserve">Figure </w:t>
      </w:r>
      <w:fldSimple w:instr=" SEQ Figure \* ARABIC ">
        <w:r w:rsidR="00FF01B6">
          <w:rPr>
            <w:noProof/>
          </w:rPr>
          <w:t>34</w:t>
        </w:r>
      </w:fldSimple>
      <w:bookmarkEnd w:id="247"/>
      <w:r>
        <w:t xml:space="preserve">: </w:t>
      </w:r>
      <w:bookmarkStart w:id="249" w:name="_Toc439154852"/>
      <w:r>
        <w:t>Complexity Graph</w:t>
      </w:r>
      <w:bookmarkEnd w:id="248"/>
      <w:bookmarkEnd w:id="249"/>
    </w:p>
    <w:p w14:paraId="64B8D165" w14:textId="77777777" w:rsidR="009A469F" w:rsidRDefault="00E13E8B" w:rsidP="00A43186">
      <w:pPr>
        <w:pStyle w:val="Figure"/>
        <w:spacing w:after="120"/>
      </w:pPr>
      <w:r>
        <w:rPr>
          <w:noProof/>
        </w:rPr>
        <w:lastRenderedPageBreak/>
        <w:drawing>
          <wp:inline distT="0" distB="0" distL="0" distR="0" wp14:anchorId="588D24F9" wp14:editId="154C4817">
            <wp:extent cx="5788152" cy="3099816"/>
            <wp:effectExtent l="25400" t="25400" r="28575" b="24765"/>
            <wp:docPr id="22" name="Picture 22" descr="This figure presents a screenshot of a complexity grid as described in the text immediately preceding the figure." title="Figure 35: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145FC7D" w14:textId="77777777" w:rsidR="009A469F" w:rsidRDefault="00E13E8B" w:rsidP="00A43186">
      <w:pPr>
        <w:pStyle w:val="FigureCaption"/>
        <w:spacing w:before="0" w:after="120"/>
      </w:pPr>
      <w:bookmarkStart w:id="250" w:name="_Ref440380517"/>
      <w:bookmarkStart w:id="251" w:name="_Toc464568703"/>
      <w:r>
        <w:t xml:space="preserve">Figure </w:t>
      </w:r>
      <w:fldSimple w:instr=" SEQ Figure \* ARABIC ">
        <w:r w:rsidR="00FF01B6">
          <w:rPr>
            <w:noProof/>
          </w:rPr>
          <w:t>35</w:t>
        </w:r>
      </w:fldSimple>
      <w:bookmarkEnd w:id="250"/>
      <w:r>
        <w:t>: Complexity Grid</w:t>
      </w:r>
      <w:bookmarkEnd w:id="251"/>
    </w:p>
    <w:p w14:paraId="14F4175D" w14:textId="77777777" w:rsidR="009A469F" w:rsidRDefault="00E13E8B" w:rsidP="00A43186">
      <w:pPr>
        <w:spacing w:after="120"/>
      </w:pPr>
      <w:r>
        <w:t xml:space="preserve">On either view, hovering over the circles will show a popup with more details on how that measure has changed. In </w:t>
      </w:r>
      <w:fldSimple w:instr=" REF _Ref440380614 ">
        <w:r w:rsidR="00FF01B6">
          <w:t xml:space="preserve">Figure </w:t>
        </w:r>
        <w:r w:rsidR="00FF01B6">
          <w:rPr>
            <w:noProof/>
          </w:rPr>
          <w:t>36</w:t>
        </w:r>
      </w:fldSimple>
      <w:r>
        <w:t xml:space="preserve"> the measure shows a change from a slightly complex denominator exclusion to a simple one.</w:t>
      </w:r>
    </w:p>
    <w:p w14:paraId="7330F6FD" w14:textId="77777777" w:rsidR="009A469F" w:rsidRDefault="00E13E8B" w:rsidP="00A43186">
      <w:pPr>
        <w:pStyle w:val="Figure"/>
        <w:spacing w:after="120"/>
      </w:pPr>
      <w:r>
        <w:rPr>
          <w:noProof/>
        </w:rPr>
        <w:drawing>
          <wp:inline distT="0" distB="0" distL="0" distR="0" wp14:anchorId="06E9C4A7" wp14:editId="6434C02E">
            <wp:extent cx="2540751" cy="1913742"/>
            <wp:effectExtent l="25400" t="25400" r="24765" b="17145"/>
            <wp:docPr id="14" name="Picture 14" descr="This figure is a screenshot of the change details in measure complexity." title="Figure 36: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57"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14:paraId="38804E8F" w14:textId="77777777" w:rsidR="009A469F" w:rsidRDefault="00E13E8B" w:rsidP="00A43186">
      <w:pPr>
        <w:pStyle w:val="FigureCaption"/>
        <w:spacing w:before="0" w:after="120"/>
      </w:pPr>
      <w:bookmarkStart w:id="252" w:name="_Ref440380614"/>
      <w:bookmarkStart w:id="253" w:name="_Toc464568704"/>
      <w:r>
        <w:t xml:space="preserve">Figure </w:t>
      </w:r>
      <w:fldSimple w:instr=" SEQ Figure \* ARABIC ">
        <w:r w:rsidR="00FF01B6">
          <w:rPr>
            <w:noProof/>
          </w:rPr>
          <w:t>36</w:t>
        </w:r>
      </w:fldSimple>
      <w:bookmarkEnd w:id="252"/>
      <w:r>
        <w:t xml:space="preserve">: </w:t>
      </w:r>
      <w:bookmarkStart w:id="254" w:name="_Toc439154853"/>
      <w:r>
        <w:t>Measure Complexity Change Details</w:t>
      </w:r>
      <w:bookmarkEnd w:id="253"/>
      <w:bookmarkEnd w:id="254"/>
    </w:p>
    <w:p w14:paraId="2D528729" w14:textId="77777777" w:rsidR="009A469F" w:rsidRDefault="00E13E8B" w:rsidP="00A43186">
      <w:pPr>
        <w:spacing w:after="120"/>
      </w:pPr>
      <w:r>
        <w:t xml:space="preserve">Alternatively, the changes in measures can be viewed more granularly by clicking “Difference Sorted by Size” or “Difference Sorted by Amount.” Each view illustrates a measure as a set of lines and highlights lines that have been added, removed, or unchanged between the two sets. </w:t>
      </w:r>
      <w:fldSimple w:instr=" REF _Ref440380718 ">
        <w:r w:rsidR="00FF01B6">
          <w:t xml:space="preserve">Figure </w:t>
        </w:r>
        <w:r w:rsidR="00FF01B6">
          <w:rPr>
            <w:noProof/>
          </w:rPr>
          <w:t>37</w:t>
        </w:r>
      </w:fldSimple>
      <w:r>
        <w:t xml:space="preserve"> shows the measure difference sorted by size.</w:t>
      </w:r>
    </w:p>
    <w:p w14:paraId="5218071C" w14:textId="77777777" w:rsidR="009A469F" w:rsidRDefault="00E13E8B" w:rsidP="00A43186">
      <w:pPr>
        <w:pStyle w:val="Figure"/>
        <w:spacing w:after="120"/>
      </w:pPr>
      <w:r>
        <w:rPr>
          <w:noProof/>
        </w:rPr>
        <w:lastRenderedPageBreak/>
        <w:drawing>
          <wp:inline distT="0" distB="0" distL="0" distR="0" wp14:anchorId="51B8A691" wp14:editId="6B534BDA">
            <wp:extent cx="5760720" cy="2322576"/>
            <wp:effectExtent l="25400" t="25400" r="30480" b="14605"/>
            <wp:docPr id="24" name="Picture 24" descr="Thsi figure shows the measure difference sorted by size as described in the text immediately preceding the figure." title="Figure 37: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ED5A77E" w14:textId="77777777" w:rsidR="009A469F" w:rsidRDefault="00E13E8B" w:rsidP="00A43186">
      <w:pPr>
        <w:pStyle w:val="FigureCaption"/>
        <w:spacing w:before="0" w:after="120"/>
      </w:pPr>
      <w:bookmarkStart w:id="255" w:name="_Ref440380718"/>
      <w:bookmarkStart w:id="256" w:name="_Toc464568705"/>
      <w:r>
        <w:t xml:space="preserve">Figure </w:t>
      </w:r>
      <w:fldSimple w:instr=" SEQ Figure \* ARABIC ">
        <w:r w:rsidR="00FF01B6">
          <w:rPr>
            <w:noProof/>
          </w:rPr>
          <w:t>37</w:t>
        </w:r>
      </w:fldSimple>
      <w:bookmarkEnd w:id="255"/>
      <w:r>
        <w:t>: Measure Difference Sorted by Size</w:t>
      </w:r>
      <w:bookmarkEnd w:id="256"/>
    </w:p>
    <w:p w14:paraId="6587834F" w14:textId="77777777" w:rsidR="009A469F" w:rsidRDefault="00E13E8B" w:rsidP="00A43186">
      <w:pPr>
        <w:spacing w:after="120"/>
      </w:pPr>
      <w:r>
        <w:br w:type="page"/>
      </w:r>
    </w:p>
    <w:p w14:paraId="1AC55554" w14:textId="77777777" w:rsidR="009A469F" w:rsidRDefault="00E13E8B" w:rsidP="00A43186">
      <w:pPr>
        <w:pStyle w:val="Heading1"/>
        <w:spacing w:after="120"/>
      </w:pPr>
      <w:bookmarkStart w:id="257" w:name="_Toc464568666"/>
      <w:r>
        <w:lastRenderedPageBreak/>
        <w:t>Feedback and Support</w:t>
      </w:r>
      <w:bookmarkEnd w:id="257"/>
    </w:p>
    <w:p w14:paraId="1F673303" w14:textId="77777777" w:rsidR="009A469F" w:rsidRDefault="00E13E8B" w:rsidP="00A43186">
      <w:pPr>
        <w:spacing w:after="120"/>
      </w:pPr>
      <w:r>
        <w:t xml:space="preserve">An issue tracker and feedback email list are available to support the resolution of issues and to answer questions related to the Bonnie application. The Bonnie issue tracker is available on the ONC Jira system using the following URL: </w:t>
      </w:r>
      <w:hyperlink r:id="rId59" w:history="1">
        <w:r>
          <w:rPr>
            <w:rStyle w:val="Hyperlink"/>
          </w:rPr>
          <w:t>http://jira.oncprojectracking.org/browse/BONNIE</w:t>
        </w:r>
      </w:hyperlink>
    </w:p>
    <w:p w14:paraId="551CB61B" w14:textId="77777777" w:rsidR="009A469F" w:rsidRDefault="00E13E8B" w:rsidP="00A43186">
      <w:pPr>
        <w:spacing w:after="120"/>
      </w:pPr>
      <w:r>
        <w:t xml:space="preserve">The issue tracker should be used to report bugs encountered when using the Bonnie application, to ask questions, or to request new features. To add an issue, a login account must be created in the Jira system. Once an issue has been entered, the Bonnie team will review and prioritize it. Alternatively, questions can also be addressed to the Bonnie feedback list at </w:t>
      </w:r>
      <w:hyperlink r:id="rId60" w:history="1">
        <w:r>
          <w:rPr>
            <w:rStyle w:val="Hyperlink"/>
          </w:rPr>
          <w:t>bonnie-feedback-list@lists.mitre.org</w:t>
        </w:r>
      </w:hyperlink>
      <w:r>
        <w:t>. The Bonnie feedback list email can be accessed using the “Contact” link in the main Bonnie navigation menu at the top of every page.</w:t>
      </w:r>
    </w:p>
    <w:p w14:paraId="4983169B" w14:textId="6074B20E" w:rsidR="009A469F" w:rsidRDefault="00E13E8B" w:rsidP="00A43186">
      <w:pPr>
        <w:spacing w:after="120"/>
      </w:pPr>
      <w:r>
        <w:t>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w:t>
      </w:r>
      <w:r w:rsidR="00BC1608">
        <w:fldChar w:fldCharType="begin"/>
      </w:r>
      <w:r w:rsidR="00A66E01">
        <w:instrText xml:space="preserve"> REF _Ref459099283 </w:instrText>
      </w:r>
      <w:r w:rsidR="00BC1608">
        <w:fldChar w:fldCharType="separate"/>
      </w:r>
      <w:r w:rsidR="00FF01B6">
        <w:t xml:space="preserve">Figure </w:t>
      </w:r>
      <w:r w:rsidR="00FF01B6">
        <w:rPr>
          <w:noProof/>
        </w:rPr>
        <w:t>38</w:t>
      </w:r>
      <w:r w:rsidR="00BC1608">
        <w:fldChar w:fldCharType="end"/>
      </w:r>
      <w:r>
        <w:t>) or the User Group option in the Help menu in the application header (</w:t>
      </w:r>
      <w:r w:rsidR="00BC1608">
        <w:fldChar w:fldCharType="begin"/>
      </w:r>
      <w:r w:rsidR="00A66E01">
        <w:instrText xml:space="preserve"> REF _Ref459099293</w:instrText>
      </w:r>
      <w:r w:rsidR="00BC1608">
        <w:instrText xml:space="preserve"> </w:instrText>
      </w:r>
      <w:r w:rsidR="00BC1608">
        <w:fldChar w:fldCharType="separate"/>
      </w:r>
      <w:r w:rsidR="00FF01B6">
        <w:t xml:space="preserve">Figure </w:t>
      </w:r>
      <w:r w:rsidR="00FF01B6">
        <w:rPr>
          <w:noProof/>
        </w:rPr>
        <w:t>39</w:t>
      </w:r>
      <w:r w:rsidR="00BC1608">
        <w:fldChar w:fldCharType="end"/>
      </w:r>
      <w:r>
        <w:t>).</w:t>
      </w:r>
    </w:p>
    <w:p w14:paraId="45070842" w14:textId="77777777" w:rsidR="009A469F" w:rsidRDefault="00E13E8B" w:rsidP="00A43186">
      <w:pPr>
        <w:pStyle w:val="Figure"/>
        <w:spacing w:after="120"/>
      </w:pPr>
      <w:r>
        <w:rPr>
          <w:noProof/>
        </w:rPr>
        <w:drawing>
          <wp:inline distT="0" distB="0" distL="0" distR="0" wp14:anchorId="72752DFD" wp14:editId="69B0862B">
            <wp:extent cx="4178808" cy="2039112"/>
            <wp:effectExtent l="0" t="0" r="12700" b="0"/>
            <wp:docPr id="5" name="Picture 5" descr="This figure presents the Bonnie splash page as described in the text immediately preceding the figure." title="Figure 38: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44CBB757" w14:textId="6396A53D" w:rsidR="00CB5F1E" w:rsidRDefault="00CB5F1E" w:rsidP="00A43186">
      <w:pPr>
        <w:pStyle w:val="FigureCaption"/>
        <w:spacing w:before="0" w:after="120"/>
      </w:pPr>
      <w:bookmarkStart w:id="258" w:name="_Ref459099283"/>
      <w:bookmarkStart w:id="259" w:name="_Toc464568706"/>
      <w:r>
        <w:t xml:space="preserve">Figure </w:t>
      </w:r>
      <w:fldSimple w:instr=" SEQ Figure \* ARABIC ">
        <w:r w:rsidR="00FF01B6">
          <w:rPr>
            <w:noProof/>
          </w:rPr>
          <w:t>38</w:t>
        </w:r>
      </w:fldSimple>
      <w:bookmarkEnd w:id="258"/>
      <w:r>
        <w:t>: User Group Link on Bonnie Splash Page</w:t>
      </w:r>
      <w:bookmarkEnd w:id="259"/>
    </w:p>
    <w:p w14:paraId="2CD34125" w14:textId="77777777" w:rsidR="009A469F" w:rsidRDefault="00E13E8B" w:rsidP="00A43186">
      <w:pPr>
        <w:pStyle w:val="Figure"/>
        <w:spacing w:after="120"/>
      </w:pPr>
      <w:r>
        <w:rPr>
          <w:noProof/>
        </w:rPr>
        <w:drawing>
          <wp:inline distT="0" distB="0" distL="0" distR="0" wp14:anchorId="7CF5F32E" wp14:editId="71295269">
            <wp:extent cx="4133088" cy="1289304"/>
            <wp:effectExtent l="0" t="0" r="7620" b="6350"/>
            <wp:docPr id="8" name="Picture 8" descr="This figure shows the User Group Link in the application header view." title="Figure 39: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3F76EB94" w14:textId="77777777" w:rsidR="009A469F" w:rsidRDefault="00E13E8B" w:rsidP="00A43186">
      <w:pPr>
        <w:pStyle w:val="FigureCaption"/>
        <w:spacing w:before="0" w:after="120"/>
      </w:pPr>
      <w:bookmarkStart w:id="260" w:name="_Ref459099293"/>
      <w:bookmarkStart w:id="261" w:name="_Toc464568707"/>
      <w:r>
        <w:t xml:space="preserve">Figure </w:t>
      </w:r>
      <w:fldSimple w:instr=" SEQ Figure \* ARABIC ">
        <w:r w:rsidR="00FF01B6">
          <w:rPr>
            <w:noProof/>
          </w:rPr>
          <w:t>39</w:t>
        </w:r>
      </w:fldSimple>
      <w:bookmarkEnd w:id="260"/>
      <w:r>
        <w:t>: User Group Link in the Application Header</w:t>
      </w:r>
      <w:bookmarkEnd w:id="261"/>
      <w:r>
        <w:br w:type="page"/>
      </w:r>
    </w:p>
    <w:p w14:paraId="50385D03" w14:textId="77777777" w:rsidR="009A469F" w:rsidRDefault="00E13E8B" w:rsidP="00A43186">
      <w:pPr>
        <w:pStyle w:val="Heading1"/>
        <w:spacing w:after="120"/>
      </w:pPr>
      <w:bookmarkStart w:id="262" w:name="_Toc464568667"/>
      <w:r>
        <w:lastRenderedPageBreak/>
        <w:t>Frequently Asked Questions</w:t>
      </w:r>
      <w:bookmarkEnd w:id="262"/>
    </w:p>
    <w:p w14:paraId="1D552A89" w14:textId="77777777" w:rsidR="009A469F" w:rsidRDefault="00E13E8B" w:rsidP="00A43186">
      <w:pPr>
        <w:pStyle w:val="FAQ"/>
        <w:spacing w:before="0" w:after="120"/>
      </w:pPr>
      <w:r>
        <w:t>Does Bonnie replace Cypress or is it an alternative to Cypress for certification?</w:t>
      </w:r>
    </w:p>
    <w:p w14:paraId="674D9991" w14:textId="77777777" w:rsidR="009A469F" w:rsidRDefault="00E13E8B" w:rsidP="00A43186">
      <w:pPr>
        <w:spacing w:after="120"/>
      </w:pPr>
      <w:r>
        <w:t>Bonnie is a testing tool for measure developers to test measures as they are being authored, while Cypress is the Meaningful Use certification tool. Bonnie cannot be used for Meaningful Use certification for vendors. Bonnie has been designed to provide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27093AAD" w14:textId="77777777" w:rsidR="009A469F" w:rsidRDefault="00E13E8B" w:rsidP="00A43186">
      <w:pPr>
        <w:pStyle w:val="FAQ"/>
        <w:spacing w:before="0" w:after="120"/>
      </w:pPr>
      <w:r>
        <w:t>Can I export patient records from Bonnie?</w:t>
      </w:r>
    </w:p>
    <w:p w14:paraId="281CC103" w14:textId="77777777" w:rsidR="009A469F" w:rsidRDefault="00E13E8B" w:rsidP="00A43186">
      <w:pPr>
        <w:spacing w:after="120"/>
      </w:pPr>
      <w:r>
        <w:t>Bonnie allows test patients constructed using the tool to be exported in a human-readable (HTML) format and in the QRDA Category 1 format.</w:t>
      </w:r>
    </w:p>
    <w:p w14:paraId="72255279" w14:textId="77777777" w:rsidR="009A469F" w:rsidRDefault="00E13E8B" w:rsidP="00A43186">
      <w:pPr>
        <w:pStyle w:val="FAQ"/>
        <w:spacing w:before="0" w:after="120"/>
      </w:pPr>
      <w:r>
        <w:t>Can I load patient records into Bonnie?</w:t>
      </w:r>
    </w:p>
    <w:p w14:paraId="1CD9E99D" w14:textId="77777777" w:rsidR="009A469F" w:rsidRDefault="00E13E8B" w:rsidP="00A43186">
      <w:pPr>
        <w:spacing w:after="120"/>
      </w:pPr>
      <w:r>
        <w:t>Currently, Bonnie does not support loading patient records into the tool. If you would like to calculate clinical quality measures using existing patients, the popHealth tool may be a better solution.</w:t>
      </w:r>
    </w:p>
    <w:p w14:paraId="6EE3F709" w14:textId="77777777" w:rsidR="009A469F" w:rsidRDefault="00E13E8B" w:rsidP="00A43186">
      <w:pPr>
        <w:pStyle w:val="FAQ"/>
        <w:keepNext/>
        <w:spacing w:before="0" w:after="120"/>
      </w:pPr>
      <w:r>
        <w:t>Does Bonnie automatically generate patient records?</w:t>
      </w:r>
    </w:p>
    <w:p w14:paraId="3A890DA7" w14:textId="77777777" w:rsidR="009A469F" w:rsidRDefault="00E13E8B" w:rsidP="00A43186">
      <w:pPr>
        <w:spacing w:after="120"/>
      </w:pPr>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aligned with the measure logic as written, but they might not align with the intent of the measure if there are issues in the measure logic.</w:t>
      </w:r>
    </w:p>
    <w:p w14:paraId="36DDA366" w14:textId="77777777" w:rsidR="009A469F" w:rsidRDefault="00E13E8B" w:rsidP="00A43186">
      <w:pPr>
        <w:pStyle w:val="FAQ"/>
        <w:spacing w:before="0" w:after="120"/>
      </w:pPr>
      <w:r>
        <w:t>My patient does not match the logic of the Initial Population. Why is the patient passing?</w:t>
      </w:r>
    </w:p>
    <w:p w14:paraId="6FD250D3" w14:textId="77777777" w:rsidR="009A469F" w:rsidRDefault="00E13E8B" w:rsidP="00A43186">
      <w:pPr>
        <w:spacing w:after="120"/>
      </w:pPr>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7273A782" w14:textId="77777777" w:rsidR="009A469F" w:rsidRDefault="00E13E8B" w:rsidP="00A43186">
      <w:pPr>
        <w:spacing w:after="120"/>
      </w:pPr>
      <w:r>
        <w:t>The patient’s alignment with the expectations needs to match exactly.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that has the expectation set that they do not align with any of the measure populations and that patient calculates into the Initial Patient Population, that test will fail.</w:t>
      </w:r>
    </w:p>
    <w:p w14:paraId="59EE25FA" w14:textId="77777777" w:rsidR="009A469F" w:rsidRDefault="00E13E8B" w:rsidP="00A43186">
      <w:pPr>
        <w:pStyle w:val="FAQ"/>
        <w:keepNext/>
        <w:spacing w:before="0" w:after="120"/>
      </w:pPr>
      <w:r>
        <w:t>Can I use patients that I’ve built in one measure for another measure?</w:t>
      </w:r>
    </w:p>
    <w:p w14:paraId="2033DC7C" w14:textId="77777777" w:rsidR="009A469F" w:rsidRDefault="00E13E8B" w:rsidP="00A43186">
      <w:pPr>
        <w:keepNext/>
        <w:spacing w:after="120"/>
      </w:pPr>
      <w:r>
        <w:t xml:space="preserve">Bonnie allows patient records built for one measure to be copied to another measure using the Patient Bank. The Patient Bank allows patient records to be copied between measures in the </w:t>
      </w:r>
      <w:r>
        <w:lastRenderedPageBreak/>
        <w:t>same account or in different accounts. Once a patient test record is copied from one measure to another, modifications to the patient record in one measure will not modify the copied patient record.</w:t>
      </w:r>
    </w:p>
    <w:p w14:paraId="009E53C6" w14:textId="77777777" w:rsidR="009A469F" w:rsidRDefault="00E13E8B" w:rsidP="00A43186">
      <w:pPr>
        <w:pStyle w:val="FAQ"/>
        <w:spacing w:before="0" w:after="120"/>
      </w:pPr>
      <w:r>
        <w:t>Where can I get help with Bonnie?</w:t>
      </w:r>
    </w:p>
    <w:p w14:paraId="5500746C" w14:textId="77777777" w:rsidR="009A469F" w:rsidRDefault="00E13E8B" w:rsidP="00A43186">
      <w:pPr>
        <w:spacing w:after="120"/>
      </w:pPr>
      <w:r>
        <w:t>The Bonnie application has a Help menu in the header. Once you log into the application, you can use the help menu to send an email to the Bonnie feedback list asking a question directly; access the Bonnie issue tracker to enter a bug, ask a question, or request a feature; and access the user guide that provides step-by-step instructions on using the Bonnie tool.</w:t>
      </w:r>
    </w:p>
    <w:p w14:paraId="0D7F347F" w14:textId="77777777" w:rsidR="009A469F" w:rsidRDefault="00E13E8B" w:rsidP="00A43186">
      <w:pPr>
        <w:pStyle w:val="FAQ"/>
        <w:spacing w:before="0" w:after="120"/>
      </w:pPr>
      <w:r>
        <w:t>What measure formats can I load into the Bonnie tool?</w:t>
      </w:r>
    </w:p>
    <w:p w14:paraId="640DA23C" w14:textId="77777777" w:rsidR="009A469F" w:rsidRDefault="00E13E8B" w:rsidP="00A43186">
      <w:pPr>
        <w:spacing w:after="120"/>
      </w:pPr>
      <w:r>
        <w:t>The Bonnie application can currently load Health Quality Measures Format (HQMF) release 1 and release 2. HQMF can either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14:paraId="7A15B72D" w14:textId="77777777" w:rsidR="009A469F" w:rsidRDefault="00E13E8B" w:rsidP="00A43186">
      <w:pPr>
        <w:pStyle w:val="FAQ"/>
        <w:keepNext/>
        <w:spacing w:before="0" w:after="120"/>
      </w:pPr>
      <w:r>
        <w:t>Do I have to be a measure developer to use the Bonnie tool?</w:t>
      </w:r>
    </w:p>
    <w:p w14:paraId="2E214251" w14:textId="77777777" w:rsidR="009A469F" w:rsidRDefault="00E13E8B" w:rsidP="00A43186">
      <w:pPr>
        <w:spacing w:after="120"/>
      </w:pPr>
      <w:r>
        <w:t>No. Anyone can sign up for a Bonnie account using the register link on the login page.</w:t>
      </w:r>
    </w:p>
    <w:p w14:paraId="4CF9F8C3" w14:textId="77777777" w:rsidR="009A469F" w:rsidRDefault="00E13E8B" w:rsidP="00A43186">
      <w:pPr>
        <w:pStyle w:val="FAQ"/>
        <w:spacing w:before="0" w:after="120"/>
      </w:pPr>
      <w:r>
        <w:t>Do I need to be a Measure Authoring Tool user to use the Bonnie tool?</w:t>
      </w:r>
    </w:p>
    <w:p w14:paraId="2CC93ACA" w14:textId="77777777" w:rsidR="009A469F" w:rsidRDefault="00E13E8B" w:rsidP="00A43186">
      <w:pPr>
        <w:spacing w:after="120"/>
      </w:pPr>
      <w:r>
        <w:t>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14:paraId="3EE12B14" w14:textId="77777777" w:rsidR="009A469F" w:rsidRDefault="00E13E8B" w:rsidP="00A43186">
      <w:pPr>
        <w:pStyle w:val="FAQ"/>
        <w:spacing w:before="0" w:after="120"/>
      </w:pPr>
      <w:r>
        <w:t>Can Bonnie be used to calculate the results for a large number of patient records?</w:t>
      </w:r>
    </w:p>
    <w:p w14:paraId="5F3E73FB" w14:textId="77777777" w:rsidR="009A469F" w:rsidRDefault="00E13E8B" w:rsidP="00A43186">
      <w:pPr>
        <w:pStyle w:val="Reference"/>
        <w:spacing w:after="120"/>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8"/>
      <w:bookmarkEnd w:id="9"/>
      <w:bookmarkEnd w:id="10"/>
      <w:bookmarkEnd w:id="11"/>
      <w:bookmarkEnd w:id="12"/>
      <w:bookmarkEnd w:id="17"/>
    </w:p>
    <w:p w14:paraId="79F45C97" w14:textId="77777777" w:rsidR="009A469F" w:rsidRDefault="009A469F" w:rsidP="00A43186">
      <w:pPr>
        <w:pStyle w:val="Reference"/>
        <w:spacing w:after="120"/>
        <w:sectPr w:rsidR="009A469F">
          <w:headerReference w:type="even" r:id="rId63"/>
          <w:headerReference w:type="default" r:id="rId64"/>
          <w:footerReference w:type="default" r:id="rId65"/>
          <w:headerReference w:type="first" r:id="rId66"/>
          <w:footerReference w:type="first" r:id="rId67"/>
          <w:pgSz w:w="12240" w:h="15840" w:code="1"/>
          <w:pgMar w:top="1440" w:right="1440" w:bottom="1440" w:left="1440" w:header="504" w:footer="504" w:gutter="0"/>
          <w:pgNumType w:start="1"/>
          <w:cols w:space="720"/>
          <w:titlePg/>
          <w:docGrid w:linePitch="360"/>
        </w:sectPr>
      </w:pPr>
    </w:p>
    <w:p w14:paraId="2E910917" w14:textId="77777777" w:rsidR="009A469F" w:rsidRDefault="00E13E8B" w:rsidP="00A43186">
      <w:pPr>
        <w:pStyle w:val="BackMatterHeading"/>
        <w:spacing w:after="120"/>
      </w:pPr>
      <w:bookmarkStart w:id="263" w:name="_Toc464568668"/>
      <w:r>
        <w:lastRenderedPageBreak/>
        <w:t>Acronyms</w:t>
      </w:r>
      <w:bookmarkEnd w:id="263"/>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9A469F" w14:paraId="36536DEE" w14:textId="77777777">
        <w:trPr>
          <w:cantSplit/>
          <w:tblHeader/>
        </w:trPr>
        <w:tc>
          <w:tcPr>
            <w:tcW w:w="1305" w:type="dxa"/>
          </w:tcPr>
          <w:p w14:paraId="0D167121" w14:textId="77777777" w:rsidR="009A469F" w:rsidRDefault="00E13E8B" w:rsidP="00A43186">
            <w:pPr>
              <w:pStyle w:val="TableColumnHeading"/>
              <w:spacing w:before="0" w:after="120"/>
              <w:rPr>
                <w:color w:val="FFFFFF" w:themeColor="background1"/>
              </w:rPr>
            </w:pPr>
            <w:r>
              <w:rPr>
                <w:color w:val="FFFFFF" w:themeColor="background1"/>
              </w:rPr>
              <w:t>Term</w:t>
            </w:r>
          </w:p>
        </w:tc>
        <w:tc>
          <w:tcPr>
            <w:tcW w:w="8055" w:type="dxa"/>
          </w:tcPr>
          <w:p w14:paraId="30FEB430" w14:textId="77777777" w:rsidR="009A469F" w:rsidRDefault="00E13E8B" w:rsidP="00A43186">
            <w:pPr>
              <w:pStyle w:val="TableColumnHeading"/>
              <w:spacing w:before="0" w:after="120"/>
              <w:rPr>
                <w:color w:val="FFFFFF" w:themeColor="background1"/>
              </w:rPr>
            </w:pPr>
            <w:r>
              <w:rPr>
                <w:color w:val="FFFFFF" w:themeColor="background1"/>
              </w:rPr>
              <w:t>Definition</w:t>
            </w:r>
          </w:p>
        </w:tc>
      </w:tr>
      <w:tr w:rsidR="009A469F" w14:paraId="64E53C56" w14:textId="77777777">
        <w:tc>
          <w:tcPr>
            <w:tcW w:w="1305" w:type="dxa"/>
          </w:tcPr>
          <w:p w14:paraId="39AD0ACB" w14:textId="77777777" w:rsidR="009A469F" w:rsidRDefault="00E13E8B" w:rsidP="00A43186">
            <w:pPr>
              <w:pStyle w:val="AcronymTerm"/>
              <w:spacing w:before="0" w:after="120"/>
            </w:pPr>
            <w:r>
              <w:t>CMD</w:t>
            </w:r>
          </w:p>
        </w:tc>
        <w:tc>
          <w:tcPr>
            <w:tcW w:w="8055" w:type="dxa"/>
          </w:tcPr>
          <w:p w14:paraId="3E83E497" w14:textId="77777777" w:rsidR="009A469F" w:rsidRDefault="00E13E8B" w:rsidP="00A43186">
            <w:pPr>
              <w:pStyle w:val="AcronymDefinition"/>
              <w:spacing w:before="0" w:after="120"/>
            </w:pPr>
            <w:r>
              <w:t>Cumulative Medication Duration</w:t>
            </w:r>
          </w:p>
        </w:tc>
      </w:tr>
      <w:tr w:rsidR="009A469F" w14:paraId="00D01367" w14:textId="77777777">
        <w:tc>
          <w:tcPr>
            <w:tcW w:w="1305" w:type="dxa"/>
          </w:tcPr>
          <w:p w14:paraId="49489405" w14:textId="77777777" w:rsidR="009A469F" w:rsidRDefault="00E13E8B" w:rsidP="00A43186">
            <w:pPr>
              <w:pStyle w:val="AcronymTerm"/>
              <w:spacing w:before="0" w:after="120"/>
            </w:pPr>
            <w:r>
              <w:t>CMS</w:t>
            </w:r>
          </w:p>
        </w:tc>
        <w:tc>
          <w:tcPr>
            <w:tcW w:w="8055" w:type="dxa"/>
          </w:tcPr>
          <w:p w14:paraId="0063696C" w14:textId="77777777" w:rsidR="009A469F" w:rsidRDefault="00E13E8B" w:rsidP="00A43186">
            <w:pPr>
              <w:pStyle w:val="AcronymDefinition"/>
              <w:spacing w:before="0" w:after="120"/>
            </w:pPr>
            <w:r>
              <w:t>Centers for Medicare &amp; Medicaid Services</w:t>
            </w:r>
          </w:p>
        </w:tc>
      </w:tr>
      <w:tr w:rsidR="000615D4" w14:paraId="3C358136" w14:textId="77777777">
        <w:tc>
          <w:tcPr>
            <w:tcW w:w="1305" w:type="dxa"/>
          </w:tcPr>
          <w:p w14:paraId="607651EF" w14:textId="70AD6B1D" w:rsidR="000615D4" w:rsidRDefault="000615D4" w:rsidP="00A43186">
            <w:pPr>
              <w:pStyle w:val="AcronymTerm"/>
              <w:spacing w:before="0" w:after="120"/>
            </w:pPr>
            <w:r>
              <w:t>CQL</w:t>
            </w:r>
          </w:p>
        </w:tc>
        <w:tc>
          <w:tcPr>
            <w:tcW w:w="8055" w:type="dxa"/>
          </w:tcPr>
          <w:p w14:paraId="36322155" w14:textId="66A374A0" w:rsidR="000615D4" w:rsidRDefault="000615D4" w:rsidP="00A43186">
            <w:pPr>
              <w:pStyle w:val="AcronymDefinition"/>
              <w:spacing w:before="0" w:after="120"/>
            </w:pPr>
            <w:r>
              <w:t>Clinical Quality Language</w:t>
            </w:r>
          </w:p>
        </w:tc>
      </w:tr>
      <w:tr w:rsidR="009A469F" w14:paraId="47EDDA7A" w14:textId="77777777">
        <w:tc>
          <w:tcPr>
            <w:tcW w:w="1305" w:type="dxa"/>
          </w:tcPr>
          <w:p w14:paraId="49850E9E" w14:textId="77777777" w:rsidR="009A469F" w:rsidRDefault="00E13E8B" w:rsidP="00A43186">
            <w:pPr>
              <w:pStyle w:val="AcronymTerm"/>
              <w:spacing w:before="0" w:after="120"/>
            </w:pPr>
            <w:r>
              <w:t>CQM</w:t>
            </w:r>
          </w:p>
        </w:tc>
        <w:tc>
          <w:tcPr>
            <w:tcW w:w="8055" w:type="dxa"/>
          </w:tcPr>
          <w:p w14:paraId="108E8E18" w14:textId="77777777" w:rsidR="009A469F" w:rsidRDefault="00E13E8B" w:rsidP="00A43186">
            <w:pPr>
              <w:pStyle w:val="AcronymDefinition"/>
              <w:spacing w:before="0" w:after="120"/>
            </w:pPr>
            <w:r>
              <w:t>Clinical Quality Measure</w:t>
            </w:r>
          </w:p>
        </w:tc>
      </w:tr>
      <w:tr w:rsidR="009A469F" w14:paraId="0A0B71B2" w14:textId="77777777">
        <w:tc>
          <w:tcPr>
            <w:tcW w:w="1305" w:type="dxa"/>
          </w:tcPr>
          <w:p w14:paraId="0AE35729" w14:textId="77777777" w:rsidR="009A469F" w:rsidRDefault="00E13E8B" w:rsidP="00A43186">
            <w:pPr>
              <w:pStyle w:val="AcronymTerm"/>
              <w:spacing w:before="0" w:after="120"/>
            </w:pPr>
            <w:r>
              <w:t>eCQM</w:t>
            </w:r>
          </w:p>
        </w:tc>
        <w:tc>
          <w:tcPr>
            <w:tcW w:w="8055" w:type="dxa"/>
          </w:tcPr>
          <w:p w14:paraId="4E937565" w14:textId="77777777" w:rsidR="009A469F" w:rsidRDefault="00E13E8B" w:rsidP="00A43186">
            <w:pPr>
              <w:pStyle w:val="AcronymDefinition"/>
              <w:spacing w:before="0" w:after="120"/>
            </w:pPr>
            <w:r>
              <w:t>Electronic Clinical Quality Measure</w:t>
            </w:r>
          </w:p>
        </w:tc>
      </w:tr>
      <w:tr w:rsidR="009A469F" w14:paraId="50776F4B" w14:textId="77777777">
        <w:tc>
          <w:tcPr>
            <w:tcW w:w="1305" w:type="dxa"/>
          </w:tcPr>
          <w:p w14:paraId="74157082" w14:textId="77777777" w:rsidR="009A469F" w:rsidRDefault="00E13E8B" w:rsidP="00A43186">
            <w:pPr>
              <w:pStyle w:val="AcronymTerm"/>
              <w:spacing w:before="0" w:after="120"/>
            </w:pPr>
            <w:r>
              <w:t>ED</w:t>
            </w:r>
          </w:p>
        </w:tc>
        <w:tc>
          <w:tcPr>
            <w:tcW w:w="8055" w:type="dxa"/>
          </w:tcPr>
          <w:p w14:paraId="758A29ED" w14:textId="77777777" w:rsidR="009A469F" w:rsidRDefault="00E13E8B" w:rsidP="00A43186">
            <w:pPr>
              <w:pStyle w:val="AcronymDefinition"/>
              <w:spacing w:before="0" w:after="120"/>
            </w:pPr>
            <w:r>
              <w:t>Emergency Department</w:t>
            </w:r>
          </w:p>
        </w:tc>
      </w:tr>
      <w:tr w:rsidR="009A469F" w14:paraId="0F5CEC38" w14:textId="77777777">
        <w:tc>
          <w:tcPr>
            <w:tcW w:w="1305" w:type="dxa"/>
          </w:tcPr>
          <w:p w14:paraId="10F57660" w14:textId="77777777" w:rsidR="009A469F" w:rsidRDefault="00E13E8B" w:rsidP="00A43186">
            <w:pPr>
              <w:pStyle w:val="AcronymTerm"/>
              <w:spacing w:before="0" w:after="120"/>
            </w:pPr>
            <w:r>
              <w:t>EH</w:t>
            </w:r>
          </w:p>
        </w:tc>
        <w:tc>
          <w:tcPr>
            <w:tcW w:w="8055" w:type="dxa"/>
          </w:tcPr>
          <w:p w14:paraId="33CB0A75" w14:textId="77777777" w:rsidR="009A469F" w:rsidRDefault="00E13E8B" w:rsidP="00A43186">
            <w:pPr>
              <w:pStyle w:val="AcronymDefinition"/>
              <w:spacing w:before="0" w:after="120"/>
            </w:pPr>
            <w:r>
              <w:t>Eligible Hospital</w:t>
            </w:r>
          </w:p>
        </w:tc>
      </w:tr>
      <w:tr w:rsidR="009A469F" w14:paraId="5CEE301A" w14:textId="77777777">
        <w:tc>
          <w:tcPr>
            <w:tcW w:w="1305" w:type="dxa"/>
          </w:tcPr>
          <w:p w14:paraId="7ADEDF48" w14:textId="77777777" w:rsidR="009A469F" w:rsidRDefault="00E13E8B" w:rsidP="00A43186">
            <w:pPr>
              <w:pStyle w:val="AcronymTerm"/>
              <w:spacing w:before="0" w:after="120"/>
            </w:pPr>
            <w:r>
              <w:t>EP</w:t>
            </w:r>
          </w:p>
        </w:tc>
        <w:tc>
          <w:tcPr>
            <w:tcW w:w="8055" w:type="dxa"/>
          </w:tcPr>
          <w:p w14:paraId="5328BD2C" w14:textId="77777777" w:rsidR="009A469F" w:rsidRDefault="00E13E8B" w:rsidP="00A43186">
            <w:pPr>
              <w:pStyle w:val="AcronymDefinition"/>
              <w:spacing w:before="0" w:after="120"/>
            </w:pPr>
            <w:r>
              <w:t>Eligible Professional</w:t>
            </w:r>
          </w:p>
        </w:tc>
      </w:tr>
      <w:tr w:rsidR="009A469F" w14:paraId="545A934E" w14:textId="77777777">
        <w:tc>
          <w:tcPr>
            <w:tcW w:w="1305" w:type="dxa"/>
          </w:tcPr>
          <w:p w14:paraId="38B83D99" w14:textId="77777777" w:rsidR="009A469F" w:rsidRDefault="00E13E8B" w:rsidP="00A43186">
            <w:pPr>
              <w:pStyle w:val="AcronymTerm"/>
              <w:spacing w:before="0" w:after="120"/>
            </w:pPr>
            <w:r>
              <w:t>HHS</w:t>
            </w:r>
          </w:p>
        </w:tc>
        <w:tc>
          <w:tcPr>
            <w:tcW w:w="8055" w:type="dxa"/>
          </w:tcPr>
          <w:p w14:paraId="0F1FDC7E" w14:textId="77777777" w:rsidR="009A469F" w:rsidRDefault="00E13E8B" w:rsidP="00A43186">
            <w:pPr>
              <w:pStyle w:val="AcronymDefinition"/>
              <w:spacing w:before="0" w:after="120"/>
            </w:pPr>
            <w:r>
              <w:t>Department of Health and Human Services</w:t>
            </w:r>
          </w:p>
        </w:tc>
      </w:tr>
      <w:tr w:rsidR="009A469F" w14:paraId="538342B7" w14:textId="77777777">
        <w:tc>
          <w:tcPr>
            <w:tcW w:w="1305" w:type="dxa"/>
          </w:tcPr>
          <w:p w14:paraId="31D206C1" w14:textId="77777777" w:rsidR="009A469F" w:rsidRDefault="00E13E8B" w:rsidP="00A43186">
            <w:pPr>
              <w:pStyle w:val="AcronymTerm"/>
              <w:spacing w:before="0" w:after="120"/>
            </w:pPr>
            <w:r>
              <w:t>HQMF</w:t>
            </w:r>
          </w:p>
        </w:tc>
        <w:tc>
          <w:tcPr>
            <w:tcW w:w="8055" w:type="dxa"/>
          </w:tcPr>
          <w:p w14:paraId="6159F7C6" w14:textId="77777777" w:rsidR="009A469F" w:rsidRDefault="00E13E8B" w:rsidP="00A43186">
            <w:pPr>
              <w:pStyle w:val="AcronymDefinition"/>
              <w:spacing w:before="0" w:after="120"/>
            </w:pPr>
            <w:r>
              <w:t>Health Quality Measure Format</w:t>
            </w:r>
          </w:p>
        </w:tc>
      </w:tr>
      <w:tr w:rsidR="009A469F" w14:paraId="76768CCB" w14:textId="77777777">
        <w:tc>
          <w:tcPr>
            <w:tcW w:w="1305" w:type="dxa"/>
          </w:tcPr>
          <w:p w14:paraId="6DA353E0" w14:textId="77777777" w:rsidR="009A469F" w:rsidRDefault="00E13E8B" w:rsidP="00A43186">
            <w:pPr>
              <w:pStyle w:val="AcronymTerm"/>
              <w:spacing w:before="0" w:after="120"/>
            </w:pPr>
            <w:r>
              <w:t>HTML</w:t>
            </w:r>
          </w:p>
        </w:tc>
        <w:tc>
          <w:tcPr>
            <w:tcW w:w="8055" w:type="dxa"/>
          </w:tcPr>
          <w:p w14:paraId="2DD599B5" w14:textId="77777777" w:rsidR="009A469F" w:rsidRDefault="00E13E8B" w:rsidP="00A43186">
            <w:pPr>
              <w:pStyle w:val="AcronymDefinition"/>
              <w:spacing w:before="0" w:after="120"/>
            </w:pPr>
            <w:r>
              <w:t>Hypertext Markup Language</w:t>
            </w:r>
          </w:p>
        </w:tc>
      </w:tr>
      <w:tr w:rsidR="009A469F" w14:paraId="1E0AFF72" w14:textId="77777777">
        <w:tc>
          <w:tcPr>
            <w:tcW w:w="1305" w:type="dxa"/>
          </w:tcPr>
          <w:p w14:paraId="3D0431FF" w14:textId="77777777" w:rsidR="009A469F" w:rsidRDefault="00E13E8B" w:rsidP="00A43186">
            <w:pPr>
              <w:pStyle w:val="AcronymTerm"/>
              <w:spacing w:before="0" w:after="120"/>
            </w:pPr>
            <w:r>
              <w:t>MAT</w:t>
            </w:r>
          </w:p>
        </w:tc>
        <w:tc>
          <w:tcPr>
            <w:tcW w:w="8055" w:type="dxa"/>
          </w:tcPr>
          <w:p w14:paraId="64FECCFD" w14:textId="77777777" w:rsidR="009A469F" w:rsidRDefault="00E13E8B" w:rsidP="00A43186">
            <w:pPr>
              <w:pStyle w:val="AcronymDefinition"/>
              <w:spacing w:before="0" w:after="120"/>
            </w:pPr>
            <w:r>
              <w:t>Measure Authoring Tool</w:t>
            </w:r>
          </w:p>
        </w:tc>
      </w:tr>
      <w:tr w:rsidR="009A469F" w14:paraId="498A201F" w14:textId="77777777">
        <w:tc>
          <w:tcPr>
            <w:tcW w:w="1305" w:type="dxa"/>
          </w:tcPr>
          <w:p w14:paraId="26F683B8" w14:textId="77777777" w:rsidR="009A469F" w:rsidRDefault="00E13E8B" w:rsidP="00A43186">
            <w:pPr>
              <w:pStyle w:val="AcronymTerm"/>
              <w:spacing w:before="0" w:after="120"/>
            </w:pPr>
            <w:r>
              <w:t>MU</w:t>
            </w:r>
          </w:p>
        </w:tc>
        <w:tc>
          <w:tcPr>
            <w:tcW w:w="8055" w:type="dxa"/>
          </w:tcPr>
          <w:p w14:paraId="5A27F260" w14:textId="77777777" w:rsidR="009A469F" w:rsidRDefault="00E13E8B" w:rsidP="00A43186">
            <w:pPr>
              <w:pStyle w:val="AcronymDefinition"/>
              <w:spacing w:before="0" w:after="120"/>
            </w:pPr>
            <w:r>
              <w:t>Meaningful Use</w:t>
            </w:r>
          </w:p>
        </w:tc>
      </w:tr>
      <w:tr w:rsidR="009A469F" w14:paraId="0EB86356" w14:textId="77777777">
        <w:tc>
          <w:tcPr>
            <w:tcW w:w="1305" w:type="dxa"/>
          </w:tcPr>
          <w:p w14:paraId="52FF1788" w14:textId="77777777" w:rsidR="009A469F" w:rsidRDefault="00E13E8B" w:rsidP="00A43186">
            <w:pPr>
              <w:pStyle w:val="AcronymTerm"/>
              <w:spacing w:before="0" w:after="120"/>
            </w:pPr>
            <w:r>
              <w:t>NLM</w:t>
            </w:r>
          </w:p>
        </w:tc>
        <w:tc>
          <w:tcPr>
            <w:tcW w:w="8055" w:type="dxa"/>
          </w:tcPr>
          <w:p w14:paraId="1F36A72E" w14:textId="77777777" w:rsidR="009A469F" w:rsidRDefault="00E13E8B" w:rsidP="00A43186">
            <w:pPr>
              <w:pStyle w:val="AcronymDefinition"/>
              <w:spacing w:before="0" w:after="120"/>
            </w:pPr>
            <w:r>
              <w:t>National Library of Medicine</w:t>
            </w:r>
          </w:p>
        </w:tc>
      </w:tr>
      <w:tr w:rsidR="009A469F" w14:paraId="3BB67286" w14:textId="77777777">
        <w:tc>
          <w:tcPr>
            <w:tcW w:w="1305" w:type="dxa"/>
          </w:tcPr>
          <w:p w14:paraId="52C782A1" w14:textId="77777777" w:rsidR="009A469F" w:rsidRDefault="00E13E8B" w:rsidP="00A43186">
            <w:pPr>
              <w:pStyle w:val="AcronymTerm"/>
              <w:spacing w:before="0" w:after="120"/>
            </w:pPr>
            <w:r>
              <w:t>ONC</w:t>
            </w:r>
          </w:p>
        </w:tc>
        <w:tc>
          <w:tcPr>
            <w:tcW w:w="8055" w:type="dxa"/>
          </w:tcPr>
          <w:p w14:paraId="4AEB30A8" w14:textId="77777777" w:rsidR="009A469F" w:rsidRDefault="00E13E8B" w:rsidP="00A43186">
            <w:pPr>
              <w:pStyle w:val="AcronymDefinition"/>
              <w:spacing w:before="0" w:after="120"/>
            </w:pPr>
            <w:r>
              <w:t>Office of National Coordinator for Health Information Technology</w:t>
            </w:r>
          </w:p>
        </w:tc>
      </w:tr>
      <w:tr w:rsidR="009A469F" w14:paraId="3C1E9A32" w14:textId="77777777">
        <w:tc>
          <w:tcPr>
            <w:tcW w:w="1305" w:type="dxa"/>
          </w:tcPr>
          <w:p w14:paraId="6154622F" w14:textId="77777777" w:rsidR="009A469F" w:rsidRDefault="00E13E8B" w:rsidP="00A43186">
            <w:pPr>
              <w:pStyle w:val="AcronymTerm"/>
              <w:spacing w:before="0" w:after="120"/>
            </w:pPr>
            <w:r>
              <w:t>QDM</w:t>
            </w:r>
          </w:p>
        </w:tc>
        <w:tc>
          <w:tcPr>
            <w:tcW w:w="8055" w:type="dxa"/>
          </w:tcPr>
          <w:p w14:paraId="7D47874D" w14:textId="77777777" w:rsidR="009A469F" w:rsidRDefault="00E13E8B" w:rsidP="00A43186">
            <w:pPr>
              <w:pStyle w:val="AcronymDefinition"/>
              <w:spacing w:before="0" w:after="120"/>
            </w:pPr>
            <w:r>
              <w:t>Quality Data Model</w:t>
            </w:r>
          </w:p>
        </w:tc>
      </w:tr>
      <w:tr w:rsidR="009A469F" w14:paraId="30EE1EFF" w14:textId="77777777">
        <w:tc>
          <w:tcPr>
            <w:tcW w:w="1305" w:type="dxa"/>
          </w:tcPr>
          <w:p w14:paraId="7D0E4880" w14:textId="77777777" w:rsidR="009A469F" w:rsidRDefault="00E13E8B" w:rsidP="00A43186">
            <w:pPr>
              <w:pStyle w:val="AcronymTerm"/>
              <w:spacing w:before="0" w:after="120"/>
            </w:pPr>
            <w:r>
              <w:t>QRDA</w:t>
            </w:r>
          </w:p>
        </w:tc>
        <w:tc>
          <w:tcPr>
            <w:tcW w:w="8055" w:type="dxa"/>
          </w:tcPr>
          <w:p w14:paraId="28005CA0" w14:textId="77777777" w:rsidR="009A469F" w:rsidRDefault="00E13E8B" w:rsidP="00A43186">
            <w:pPr>
              <w:pStyle w:val="AcronymDefinition"/>
              <w:spacing w:before="0" w:after="120"/>
            </w:pPr>
            <w:r>
              <w:t>Quality Reporting Document Architecture</w:t>
            </w:r>
          </w:p>
        </w:tc>
      </w:tr>
      <w:tr w:rsidR="009A469F" w14:paraId="0E389A36" w14:textId="77777777">
        <w:tc>
          <w:tcPr>
            <w:tcW w:w="1305" w:type="dxa"/>
          </w:tcPr>
          <w:p w14:paraId="3A27F14E" w14:textId="77777777" w:rsidR="009A469F" w:rsidRDefault="00E13E8B" w:rsidP="00A43186">
            <w:pPr>
              <w:pStyle w:val="AcronymTerm"/>
              <w:spacing w:before="0" w:after="120"/>
            </w:pPr>
            <w:r>
              <w:t>UI</w:t>
            </w:r>
          </w:p>
        </w:tc>
        <w:tc>
          <w:tcPr>
            <w:tcW w:w="8055" w:type="dxa"/>
          </w:tcPr>
          <w:p w14:paraId="296120EB" w14:textId="77777777" w:rsidR="009A469F" w:rsidRDefault="00E13E8B" w:rsidP="00A43186">
            <w:pPr>
              <w:pStyle w:val="AcronymDefinition"/>
              <w:spacing w:before="0" w:after="120"/>
            </w:pPr>
            <w:r>
              <w:t>User Interface</w:t>
            </w:r>
          </w:p>
        </w:tc>
      </w:tr>
      <w:tr w:rsidR="009A469F" w14:paraId="0AB8B369" w14:textId="77777777">
        <w:tc>
          <w:tcPr>
            <w:tcW w:w="1305" w:type="dxa"/>
          </w:tcPr>
          <w:p w14:paraId="2C80BDFE" w14:textId="77777777" w:rsidR="009A469F" w:rsidRDefault="00E13E8B" w:rsidP="00A43186">
            <w:pPr>
              <w:pStyle w:val="AcronymTerm"/>
              <w:spacing w:before="0" w:after="120"/>
            </w:pPr>
            <w:r>
              <w:t>VSAC</w:t>
            </w:r>
          </w:p>
        </w:tc>
        <w:tc>
          <w:tcPr>
            <w:tcW w:w="8055" w:type="dxa"/>
          </w:tcPr>
          <w:p w14:paraId="620591D6" w14:textId="77777777" w:rsidR="009A469F" w:rsidRDefault="00E13E8B" w:rsidP="00A43186">
            <w:pPr>
              <w:pStyle w:val="AcronymDefinition"/>
              <w:spacing w:before="0" w:after="120"/>
            </w:pPr>
            <w:r>
              <w:t>Value Set Authority Center</w:t>
            </w:r>
          </w:p>
        </w:tc>
      </w:tr>
      <w:tr w:rsidR="009A469F" w14:paraId="1E83C72E" w14:textId="77777777">
        <w:tc>
          <w:tcPr>
            <w:tcW w:w="1305" w:type="dxa"/>
          </w:tcPr>
          <w:p w14:paraId="6AC76F80" w14:textId="77777777" w:rsidR="009A469F" w:rsidRDefault="00E13E8B" w:rsidP="00A43186">
            <w:pPr>
              <w:pStyle w:val="AcronymTerm"/>
              <w:spacing w:before="0" w:after="120"/>
            </w:pPr>
            <w:r>
              <w:t>XML</w:t>
            </w:r>
          </w:p>
        </w:tc>
        <w:tc>
          <w:tcPr>
            <w:tcW w:w="8055" w:type="dxa"/>
          </w:tcPr>
          <w:p w14:paraId="000D6FB9" w14:textId="77777777" w:rsidR="009A469F" w:rsidRDefault="00E13E8B" w:rsidP="00A43186">
            <w:pPr>
              <w:pStyle w:val="AcronymDefinition"/>
              <w:spacing w:before="0" w:after="120"/>
            </w:pPr>
            <w:r>
              <w:t>Extensible Markup Language</w:t>
            </w:r>
          </w:p>
        </w:tc>
      </w:tr>
    </w:tbl>
    <w:p w14:paraId="407CE151" w14:textId="77777777" w:rsidR="009A469F" w:rsidRDefault="009A469F" w:rsidP="00A43186">
      <w:pPr>
        <w:spacing w:after="120"/>
      </w:pPr>
      <w:bookmarkStart w:id="264" w:name="_GoBack"/>
      <w:bookmarkEnd w:id="264"/>
    </w:p>
    <w:sectPr w:rsidR="009A469F">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2F6734" w14:textId="77777777" w:rsidR="00766704" w:rsidRDefault="00766704">
      <w:r>
        <w:separator/>
      </w:r>
    </w:p>
    <w:p w14:paraId="3D96FC40" w14:textId="77777777" w:rsidR="00766704" w:rsidRDefault="00766704"/>
  </w:endnote>
  <w:endnote w:type="continuationSeparator" w:id="0">
    <w:p w14:paraId="1C0E6A21" w14:textId="77777777" w:rsidR="00766704" w:rsidRDefault="00766704">
      <w:r>
        <w:continuationSeparator/>
      </w:r>
    </w:p>
    <w:p w14:paraId="700A2D88" w14:textId="77777777" w:rsidR="00766704" w:rsidRDefault="007667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Arial Narrow Bold">
    <w:charset w:val="00"/>
    <w:family w:val="auto"/>
    <w:pitch w:val="variable"/>
    <w:sig w:usb0="00000287" w:usb1="00000800" w:usb2="00000000" w:usb3="00000000" w:csb0="0000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F88F65" w14:textId="77777777" w:rsidR="00A5523C" w:rsidRDefault="00A5523C">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11A1E485" w14:textId="77777777" w:rsidR="00A5523C" w:rsidRDefault="00A5523C">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14:paraId="0AC87918" w14:textId="77777777" w:rsidR="00A5523C" w:rsidRDefault="00A5523C">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E62AAA" w14:textId="77777777" w:rsidR="00A5523C" w:rsidRDefault="00A5523C">
    <w:pPr>
      <w:pStyle w:val="Footer"/>
      <w:rPr>
        <w:rStyle w:val="PageNumber"/>
      </w:rPr>
    </w:pPr>
    <w:fldSimple w:instr=" STYLEREF  &quot;Doc Title&quot;  \* MERGEFORMAT ">
      <w:r w:rsidR="000615D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615D4">
      <w:rPr>
        <w:rStyle w:val="PageNumber"/>
        <w:noProof/>
      </w:rPr>
      <w:t>i</w:t>
    </w:r>
    <w:r>
      <w:rPr>
        <w:rStyle w:val="PageNumber"/>
      </w:rPr>
      <w:fldChar w:fldCharType="end"/>
    </w:r>
  </w:p>
  <w:p w14:paraId="1BFF95D3" w14:textId="77777777" w:rsidR="00A5523C" w:rsidRDefault="00A5523C">
    <w:pPr>
      <w:pStyle w:val="VersionDateLineFooter"/>
    </w:pPr>
    <w:fldSimple w:instr=" STYLEREF  Version  \* MERGEFORMAT ">
      <w:r w:rsidR="000615D4">
        <w:rPr>
          <w:noProof/>
        </w:rPr>
        <w:t>Version 1.5</w:t>
      </w:r>
    </w:fldSimple>
    <w:r>
      <w:rPr>
        <w:rStyle w:val="PageNumber"/>
      </w:rPr>
      <w:tab/>
    </w:r>
    <w:r>
      <w:rPr>
        <w:rStyle w:val="PageNumber"/>
      </w:rPr>
      <w:tab/>
    </w:r>
    <w:fldSimple w:instr=" STYLEREF  PubDate  \* MERGEFORMAT ">
      <w:r w:rsidR="000615D4" w:rsidRPr="000615D4">
        <w:rPr>
          <w:b/>
          <w:bCs/>
          <w:noProof/>
        </w:rPr>
        <w:t>October 18, 2016</w:t>
      </w:r>
    </w:fldSimple>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085B7" w14:textId="77777777" w:rsidR="00A5523C" w:rsidRDefault="00A5523C">
    <w:pPr>
      <w:pStyle w:val="Footer"/>
      <w:rPr>
        <w:rStyle w:val="PageNumber"/>
      </w:rPr>
    </w:pPr>
    <w:fldSimple w:instr=" STYLEREF  &quot;Doc Title&quot;  \* MERGEFORMAT ">
      <w:r w:rsidR="000615D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615D4">
      <w:rPr>
        <w:rStyle w:val="PageNumber"/>
        <w:noProof/>
      </w:rPr>
      <w:t>iii</w:t>
    </w:r>
    <w:r>
      <w:rPr>
        <w:rStyle w:val="PageNumber"/>
      </w:rPr>
      <w:fldChar w:fldCharType="end"/>
    </w:r>
  </w:p>
  <w:p w14:paraId="5B06985E" w14:textId="77777777" w:rsidR="00A5523C" w:rsidRDefault="00A5523C">
    <w:pPr>
      <w:pStyle w:val="VersionDateLineFooter"/>
    </w:pPr>
    <w:fldSimple w:instr=" STYLEREF  Version  \* MERGEFORMAT ">
      <w:r w:rsidR="000615D4" w:rsidRPr="000615D4">
        <w:rPr>
          <w:b/>
          <w:bCs/>
          <w:noProof/>
        </w:rPr>
        <w:t>Version 1.5</w:t>
      </w:r>
    </w:fldSimple>
    <w:r>
      <w:rPr>
        <w:rStyle w:val="PageNumber"/>
      </w:rPr>
      <w:tab/>
    </w:r>
    <w:r>
      <w:rPr>
        <w:rStyle w:val="PageNumber"/>
      </w:rPr>
      <w:tab/>
    </w:r>
    <w:fldSimple w:instr=" STYLEREF  PubDate  \* MERGEFORMAT ">
      <w:r w:rsidR="000615D4" w:rsidRPr="000615D4">
        <w:rPr>
          <w:b/>
          <w:bCs/>
          <w:noProof/>
        </w:rPr>
        <w:t>October 18, 2016</w:t>
      </w:r>
    </w:fldSimple>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39DCF" w14:textId="77777777" w:rsidR="00A5523C" w:rsidRDefault="00A5523C">
    <w:pPr>
      <w:pStyle w:val="Footer"/>
      <w:rPr>
        <w:rStyle w:val="PageNumber"/>
      </w:rPr>
    </w:pPr>
    <w:fldSimple w:instr=" STYLEREF  &quot;Doc Title&quot;  \* MERGEFORMAT ">
      <w:r w:rsidR="000615D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615D4">
      <w:rPr>
        <w:rStyle w:val="PageNumber"/>
        <w:noProof/>
      </w:rPr>
      <w:t>ii</w:t>
    </w:r>
    <w:r>
      <w:rPr>
        <w:rStyle w:val="PageNumber"/>
      </w:rPr>
      <w:fldChar w:fldCharType="end"/>
    </w:r>
  </w:p>
  <w:p w14:paraId="1AE9EC9D" w14:textId="77777777" w:rsidR="00A5523C" w:rsidRDefault="00A5523C">
    <w:pPr>
      <w:pStyle w:val="VersionDateLineFooter"/>
    </w:pPr>
    <w:fldSimple w:instr=" STYLEREF  Version  \* MERGEFORMAT ">
      <w:r w:rsidR="000615D4" w:rsidRPr="000615D4">
        <w:rPr>
          <w:b/>
          <w:bCs/>
          <w:noProof/>
        </w:rPr>
        <w:t>Version 1.5</w:t>
      </w:r>
    </w:fldSimple>
    <w:r>
      <w:rPr>
        <w:rStyle w:val="PageNumber"/>
      </w:rPr>
      <w:tab/>
    </w:r>
    <w:r>
      <w:rPr>
        <w:rStyle w:val="PageNumber"/>
      </w:rPr>
      <w:tab/>
    </w:r>
    <w:fldSimple w:instr=" STYLEREF  PubDate  \* MERGEFORMAT ">
      <w:r w:rsidR="000615D4" w:rsidRPr="000615D4">
        <w:rPr>
          <w:b/>
          <w:bCs/>
          <w:noProof/>
        </w:rPr>
        <w:t>October 18, 2016</w:t>
      </w:r>
    </w:fldSimple>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E449F" w14:textId="77777777" w:rsidR="00A5523C" w:rsidRDefault="00A5523C">
    <w:pPr>
      <w:pStyle w:val="VersionDateLineFooter"/>
      <w:rPr>
        <w:rStyle w:val="PageNumber"/>
      </w:rPr>
    </w:pPr>
    <w:fldSimple w:instr=" STYLEREF  &quot;Doc Title&quot;  \* MERGEFORMAT ">
      <w:r w:rsidR="000615D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615D4">
      <w:rPr>
        <w:rStyle w:val="PageNumber"/>
        <w:noProof/>
      </w:rPr>
      <w:t>iv</w:t>
    </w:r>
    <w:r>
      <w:rPr>
        <w:rStyle w:val="PageNumber"/>
      </w:rPr>
      <w:fldChar w:fldCharType="end"/>
    </w:r>
  </w:p>
  <w:p w14:paraId="025B55D7" w14:textId="77777777" w:rsidR="00A5523C" w:rsidRDefault="00A5523C">
    <w:pPr>
      <w:pStyle w:val="VersionDateLineFooter"/>
    </w:pPr>
    <w:fldSimple w:instr=" STYLEREF  Version  \* MERGEFORMAT ">
      <w:r w:rsidR="000615D4" w:rsidRPr="000615D4">
        <w:rPr>
          <w:b/>
          <w:bCs/>
          <w:noProof/>
        </w:rPr>
        <w:t>Version 1.5</w:t>
      </w:r>
    </w:fldSimple>
    <w:r>
      <w:rPr>
        <w:rStyle w:val="PageNumber"/>
      </w:rPr>
      <w:tab/>
    </w:r>
    <w:r>
      <w:rPr>
        <w:rStyle w:val="PageNumber"/>
      </w:rPr>
      <w:tab/>
    </w:r>
    <w:fldSimple w:instr=" STYLEREF  PubDate  \* MERGEFORMAT ">
      <w:r w:rsidR="000615D4" w:rsidRPr="000615D4">
        <w:rPr>
          <w:bCs/>
          <w:noProof/>
        </w:rPr>
        <w:t>October 18,</w:t>
      </w:r>
      <w:r w:rsidR="000615D4">
        <w:rPr>
          <w:noProof/>
        </w:rPr>
        <w:t xml:space="preserve"> 2016</w:t>
      </w:r>
    </w:fldSimple>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C23565" w14:textId="77777777" w:rsidR="00A5523C" w:rsidRDefault="00A5523C">
    <w:pPr>
      <w:pStyle w:val="Footer"/>
      <w:rPr>
        <w:rStyle w:val="PageNumber"/>
      </w:rPr>
    </w:pPr>
    <w:fldSimple w:instr=" STYLEREF  &quot;Doc Title&quot;  \* MERGEFORMAT ">
      <w:r w:rsidR="000615D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615D4">
      <w:rPr>
        <w:rStyle w:val="PageNumber"/>
        <w:noProof/>
      </w:rPr>
      <w:t>37</w:t>
    </w:r>
    <w:r>
      <w:rPr>
        <w:rStyle w:val="PageNumber"/>
      </w:rPr>
      <w:fldChar w:fldCharType="end"/>
    </w:r>
  </w:p>
  <w:p w14:paraId="2E874B2B" w14:textId="79BBE7A9" w:rsidR="00A5523C" w:rsidRDefault="00A5523C">
    <w:pPr>
      <w:pStyle w:val="VersionDateLineFooter"/>
    </w:pPr>
    <w:r>
      <w:t>Version 1.5</w:t>
    </w:r>
    <w:r>
      <w:rPr>
        <w:rStyle w:val="PageNumber"/>
      </w:rPr>
      <w:tab/>
    </w:r>
    <w:r>
      <w:rPr>
        <w:rStyle w:val="PageNumber"/>
      </w:rPr>
      <w:tab/>
      <w:t>September 27, 2016</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85FE2" w14:textId="77777777" w:rsidR="00A5523C" w:rsidRDefault="00A5523C">
    <w:pPr>
      <w:pStyle w:val="Footer"/>
      <w:rPr>
        <w:rStyle w:val="PageNumber"/>
      </w:rPr>
    </w:pPr>
    <w:fldSimple w:instr=" STYLEREF  &quot;Doc Title&quot;  \* MERGEFORMAT ">
      <w:r w:rsidR="000615D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0615D4">
      <w:rPr>
        <w:rStyle w:val="PageNumber"/>
        <w:noProof/>
      </w:rPr>
      <w:t>39</w:t>
    </w:r>
    <w:r>
      <w:rPr>
        <w:rStyle w:val="PageNumber"/>
      </w:rPr>
      <w:fldChar w:fldCharType="end"/>
    </w:r>
  </w:p>
  <w:p w14:paraId="14E35CE3" w14:textId="77777777" w:rsidR="00A5523C" w:rsidRDefault="00A5523C">
    <w:pPr>
      <w:pStyle w:val="VersionDateLineFooter"/>
    </w:pPr>
    <w:fldSimple w:instr=" STYLEREF  Version  \* MERGEFORMAT ">
      <w:r w:rsidR="000615D4" w:rsidRPr="000615D4">
        <w:rPr>
          <w:b/>
          <w:bCs/>
          <w:noProof/>
        </w:rPr>
        <w:t>Version 1.5</w:t>
      </w:r>
    </w:fldSimple>
    <w:r>
      <w:rPr>
        <w:rStyle w:val="PageNumber"/>
      </w:rPr>
      <w:tab/>
    </w:r>
    <w:r>
      <w:rPr>
        <w:rStyle w:val="PageNumber"/>
      </w:rPr>
      <w:tab/>
    </w:r>
    <w:fldSimple w:instr=" STYLEREF  PubDate  \* MERGEFORMAT ">
      <w:r w:rsidR="000615D4">
        <w:rPr>
          <w:noProof/>
        </w:rPr>
        <w:t>October 18, 2016</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8D854C" w14:textId="77777777" w:rsidR="00766704" w:rsidRDefault="00766704">
      <w:r>
        <w:separator/>
      </w:r>
    </w:p>
  </w:footnote>
  <w:footnote w:type="continuationSeparator" w:id="0">
    <w:p w14:paraId="25E99C35" w14:textId="77777777" w:rsidR="00766704" w:rsidRDefault="0076670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9A8047" w14:textId="77777777" w:rsidR="00A5523C" w:rsidRDefault="00A5523C">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14:paraId="23381889" w14:textId="77777777" w:rsidR="00A5523C" w:rsidRDefault="00A5523C">
    <w:pPr>
      <w:pStyle w:val="Header"/>
    </w:pPr>
    <w:r>
      <w:fldChar w:fldCharType="begin"/>
    </w:r>
    <w:r>
      <w:instrText xml:space="preserve"> STYLEREF  Draft  \* MERGEFORMAT </w:instrText>
    </w:r>
    <w:r>
      <w:fldChar w:fldCharType="separate"/>
    </w:r>
    <w:r>
      <w:rPr>
        <w:b w:val="0"/>
        <w:noProof/>
      </w:rPr>
      <w:t>Error! Style not defined.</w:t>
    </w:r>
    <w:r>
      <w:fldChar w:fldCharType="end"/>
    </w:r>
  </w:p>
  <w:p w14:paraId="3A11F319" w14:textId="77777777" w:rsidR="00A5523C" w:rsidRDefault="00A5523C">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14:paraId="5DA7C9D1" w14:textId="77777777" w:rsidR="00A5523C" w:rsidRDefault="00A5523C">
    <w:pPr>
      <w:pStyle w:val="Header"/>
      <w:jc w:val="left"/>
    </w:pPr>
  </w:p>
  <w:p w14:paraId="08F63890" w14:textId="77777777" w:rsidR="00A5523C" w:rsidRDefault="00A5523C">
    <w:pPr>
      <w:pStyle w:val="Header"/>
      <w:jc w:val="lef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F1B74" w14:textId="77777777" w:rsidR="00A5523C" w:rsidRDefault="00A5523C">
    <w:pPr>
      <w:pStyle w:val="Header2"/>
    </w:pPr>
    <w:r>
      <w:t>Centers for Medicare &amp; Medicaid Services / ONC</w:t>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ED34AC" w14:textId="77777777" w:rsidR="00A5523C" w:rsidRDefault="00A5523C">
    <w:pPr>
      <w:pStyle w:val="Header2"/>
    </w:pPr>
    <w:r>
      <w:t>Centers for Medicare &amp; Medicaid Services / ONC</w:t>
    </w:r>
    <w:r>
      <w:tab/>
    </w:r>
    <w:fldSimple w:instr=" STYLEREF &quot;Front Matter Header&quot; \* MERGEFORMAT ">
      <w:r w:rsidR="000615D4">
        <w:rPr>
          <w:noProof/>
        </w:rPr>
        <w:t>Table of Contents</w:t>
      </w:r>
    </w:fldSimple>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C0B0BA" w14:textId="77777777" w:rsidR="00A5523C" w:rsidRDefault="00A5523C">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AD25A" w14:textId="77777777" w:rsidR="00A5523C" w:rsidRDefault="00A5523C">
    <w:pPr>
      <w:pStyle w:val="Header2"/>
    </w:pPr>
    <w:r>
      <w:t>Centers for Medicare &amp; Medicaid Services / ONC</w:t>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9EFF4" w14:textId="77777777" w:rsidR="00A5523C" w:rsidRDefault="00A5523C"/>
  <w:p w14:paraId="6A575AC4" w14:textId="77777777" w:rsidR="00A5523C" w:rsidRDefault="00A5523C"/>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3E7B82" w14:textId="77777777" w:rsidR="00A5523C" w:rsidRDefault="00A5523C">
    <w:pPr>
      <w:pStyle w:val="Header2"/>
    </w:pPr>
    <w:r>
      <w:t>Centers for Medicare &amp; Medicaid Services / ONC</w:t>
    </w:r>
    <w:r>
      <w:tab/>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88CC2" w14:textId="77777777" w:rsidR="00A5523C" w:rsidRDefault="00A5523C">
    <w:pPr>
      <w:pStyle w:val="Header2"/>
    </w:pPr>
    <w:r>
      <w:t>Centers for Medicare &amp; Medicaid Services / ONC</w:t>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E78AE64"/>
    <w:lvl w:ilvl="0">
      <w:start w:val="1"/>
      <w:numFmt w:val="decimal"/>
      <w:lvlText w:val="%1."/>
      <w:lvlJc w:val="left"/>
      <w:pPr>
        <w:tabs>
          <w:tab w:val="num" w:pos="1800"/>
        </w:tabs>
        <w:ind w:left="1800" w:hanging="360"/>
      </w:pPr>
    </w:lvl>
  </w:abstractNum>
  <w:abstractNum w:abstractNumId="1">
    <w:nsid w:val="FFFFFF7D"/>
    <w:multiLevelType w:val="singleLevel"/>
    <w:tmpl w:val="C034128E"/>
    <w:lvl w:ilvl="0">
      <w:start w:val="1"/>
      <w:numFmt w:val="decimal"/>
      <w:lvlText w:val="%1."/>
      <w:lvlJc w:val="left"/>
      <w:pPr>
        <w:tabs>
          <w:tab w:val="num" w:pos="1440"/>
        </w:tabs>
        <w:ind w:left="1440" w:hanging="360"/>
      </w:pPr>
    </w:lvl>
  </w:abstractNum>
  <w:abstractNum w:abstractNumId="2">
    <w:nsid w:val="FFFFFF7E"/>
    <w:multiLevelType w:val="singleLevel"/>
    <w:tmpl w:val="4BBE479C"/>
    <w:lvl w:ilvl="0">
      <w:start w:val="1"/>
      <w:numFmt w:val="decimal"/>
      <w:lvlText w:val="%1."/>
      <w:lvlJc w:val="left"/>
      <w:pPr>
        <w:tabs>
          <w:tab w:val="num" w:pos="1080"/>
        </w:tabs>
        <w:ind w:left="1080" w:hanging="360"/>
      </w:pPr>
    </w:lvl>
  </w:abstractNum>
  <w:abstractNum w:abstractNumId="3">
    <w:nsid w:val="FFFFFF7F"/>
    <w:multiLevelType w:val="singleLevel"/>
    <w:tmpl w:val="2AD82CAA"/>
    <w:lvl w:ilvl="0">
      <w:start w:val="1"/>
      <w:numFmt w:val="decimal"/>
      <w:lvlText w:val="%1."/>
      <w:lvlJc w:val="left"/>
      <w:pPr>
        <w:tabs>
          <w:tab w:val="num" w:pos="720"/>
        </w:tabs>
        <w:ind w:left="720" w:hanging="360"/>
      </w:pPr>
    </w:lvl>
  </w:abstractNum>
  <w:abstractNum w:abstractNumId="4">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6623518"/>
    <w:lvl w:ilvl="0">
      <w:start w:val="1"/>
      <w:numFmt w:val="decimal"/>
      <w:lvlText w:val="%1."/>
      <w:lvlJc w:val="left"/>
      <w:pPr>
        <w:tabs>
          <w:tab w:val="num" w:pos="360"/>
        </w:tabs>
        <w:ind w:left="360" w:hanging="360"/>
      </w:pPr>
    </w:lvl>
  </w:abstractNum>
  <w:abstractNum w:abstractNumId="9">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nsid w:val="4408339A"/>
    <w:multiLevelType w:val="multilevel"/>
    <w:tmpl w:val="4B46236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6C110A6"/>
    <w:multiLevelType w:val="singleLevel"/>
    <w:tmpl w:val="6A8A9556"/>
    <w:lvl w:ilvl="0">
      <w:start w:val="1"/>
      <w:numFmt w:val="decimal"/>
      <w:lvlText w:val="%1."/>
      <w:lvlJc w:val="left"/>
      <w:pPr>
        <w:tabs>
          <w:tab w:val="num" w:pos="504"/>
        </w:tabs>
        <w:ind w:left="504" w:hanging="504"/>
      </w:pPr>
    </w:lvl>
  </w:abstractNum>
  <w:abstractNum w:abstractNumId="29">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8">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39">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7"/>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8"/>
  </w:num>
  <w:num w:numId="32">
    <w:abstractNumId w:val="35"/>
    <w:lvlOverride w:ilvl="0">
      <w:startOverride w:val="1"/>
    </w:lvlOverride>
  </w:num>
  <w:num w:numId="33">
    <w:abstractNumId w:val="28"/>
  </w:num>
  <w:num w:numId="34">
    <w:abstractNumId w:val="35"/>
    <w:lvlOverride w:ilvl="0">
      <w:startOverride w:val="1"/>
    </w:lvlOverride>
  </w:num>
  <w:num w:numId="35">
    <w:abstractNumId w:val="40"/>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39"/>
  </w:num>
  <w:num w:numId="55">
    <w:abstractNumId w:val="22"/>
  </w:num>
  <w:num w:numId="56">
    <w:abstractNumId w:val="1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removePersonalInformation/>
  <w:removeDateAndTime/>
  <w:hideSpellingErrors/>
  <w:hideGrammaticalErrors/>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69F"/>
    <w:rsid w:val="00000E8E"/>
    <w:rsid w:val="00005D7B"/>
    <w:rsid w:val="000615D4"/>
    <w:rsid w:val="00091D35"/>
    <w:rsid w:val="000E0834"/>
    <w:rsid w:val="000E5724"/>
    <w:rsid w:val="001527AA"/>
    <w:rsid w:val="00186DE0"/>
    <w:rsid w:val="001A1644"/>
    <w:rsid w:val="001B6E6D"/>
    <w:rsid w:val="001C0B86"/>
    <w:rsid w:val="001C3879"/>
    <w:rsid w:val="001D522B"/>
    <w:rsid w:val="001E7AB6"/>
    <w:rsid w:val="00205E2A"/>
    <w:rsid w:val="00222F1B"/>
    <w:rsid w:val="002304D8"/>
    <w:rsid w:val="002351FF"/>
    <w:rsid w:val="002910DA"/>
    <w:rsid w:val="002D1359"/>
    <w:rsid w:val="002D3E30"/>
    <w:rsid w:val="002F585D"/>
    <w:rsid w:val="002F5F1C"/>
    <w:rsid w:val="0032207B"/>
    <w:rsid w:val="00347331"/>
    <w:rsid w:val="003B716F"/>
    <w:rsid w:val="003C2FA6"/>
    <w:rsid w:val="003C325A"/>
    <w:rsid w:val="003F67A3"/>
    <w:rsid w:val="004022E1"/>
    <w:rsid w:val="00404279"/>
    <w:rsid w:val="00440361"/>
    <w:rsid w:val="00456F3A"/>
    <w:rsid w:val="00460DCC"/>
    <w:rsid w:val="004D2B4E"/>
    <w:rsid w:val="004F5343"/>
    <w:rsid w:val="004F772F"/>
    <w:rsid w:val="00533669"/>
    <w:rsid w:val="0056656F"/>
    <w:rsid w:val="005F43C8"/>
    <w:rsid w:val="005F4888"/>
    <w:rsid w:val="006024E7"/>
    <w:rsid w:val="00612382"/>
    <w:rsid w:val="006515CC"/>
    <w:rsid w:val="00663B7E"/>
    <w:rsid w:val="0069069C"/>
    <w:rsid w:val="006A21DC"/>
    <w:rsid w:val="006A31B4"/>
    <w:rsid w:val="006B47A4"/>
    <w:rsid w:val="006C6BDE"/>
    <w:rsid w:val="006D432C"/>
    <w:rsid w:val="006E17AF"/>
    <w:rsid w:val="006F0C24"/>
    <w:rsid w:val="00714DBD"/>
    <w:rsid w:val="00725E81"/>
    <w:rsid w:val="00766704"/>
    <w:rsid w:val="00777987"/>
    <w:rsid w:val="007845F9"/>
    <w:rsid w:val="0078514E"/>
    <w:rsid w:val="0079525C"/>
    <w:rsid w:val="007A176C"/>
    <w:rsid w:val="007B133F"/>
    <w:rsid w:val="0081015D"/>
    <w:rsid w:val="00823447"/>
    <w:rsid w:val="00856535"/>
    <w:rsid w:val="008938C1"/>
    <w:rsid w:val="008B5B39"/>
    <w:rsid w:val="008D1213"/>
    <w:rsid w:val="008F3405"/>
    <w:rsid w:val="00921B71"/>
    <w:rsid w:val="00946E95"/>
    <w:rsid w:val="009470FF"/>
    <w:rsid w:val="009479BE"/>
    <w:rsid w:val="009665C8"/>
    <w:rsid w:val="009972DE"/>
    <w:rsid w:val="009979E7"/>
    <w:rsid w:val="009A24F5"/>
    <w:rsid w:val="009A2553"/>
    <w:rsid w:val="009A469F"/>
    <w:rsid w:val="009B7509"/>
    <w:rsid w:val="009C6CA3"/>
    <w:rsid w:val="009E572F"/>
    <w:rsid w:val="00A11BE5"/>
    <w:rsid w:val="00A178CF"/>
    <w:rsid w:val="00A208BA"/>
    <w:rsid w:val="00A43186"/>
    <w:rsid w:val="00A44992"/>
    <w:rsid w:val="00A5523C"/>
    <w:rsid w:val="00A6280C"/>
    <w:rsid w:val="00A66E01"/>
    <w:rsid w:val="00A8212A"/>
    <w:rsid w:val="00AC451C"/>
    <w:rsid w:val="00AC6C06"/>
    <w:rsid w:val="00AE12F2"/>
    <w:rsid w:val="00AE3518"/>
    <w:rsid w:val="00AF5800"/>
    <w:rsid w:val="00B30861"/>
    <w:rsid w:val="00B31186"/>
    <w:rsid w:val="00B41B08"/>
    <w:rsid w:val="00B46738"/>
    <w:rsid w:val="00B539A3"/>
    <w:rsid w:val="00B827AD"/>
    <w:rsid w:val="00BA32BF"/>
    <w:rsid w:val="00BA33CD"/>
    <w:rsid w:val="00BB67B3"/>
    <w:rsid w:val="00BC1608"/>
    <w:rsid w:val="00BC7793"/>
    <w:rsid w:val="00C124FD"/>
    <w:rsid w:val="00C44EB6"/>
    <w:rsid w:val="00C45A1E"/>
    <w:rsid w:val="00C552DF"/>
    <w:rsid w:val="00C55E76"/>
    <w:rsid w:val="00C74D64"/>
    <w:rsid w:val="00C831E6"/>
    <w:rsid w:val="00C92165"/>
    <w:rsid w:val="00C9789A"/>
    <w:rsid w:val="00CB3F16"/>
    <w:rsid w:val="00CB5F1E"/>
    <w:rsid w:val="00CD0931"/>
    <w:rsid w:val="00CE3657"/>
    <w:rsid w:val="00D175AF"/>
    <w:rsid w:val="00D36EBB"/>
    <w:rsid w:val="00D62AEA"/>
    <w:rsid w:val="00D93836"/>
    <w:rsid w:val="00DD6628"/>
    <w:rsid w:val="00DE02EC"/>
    <w:rsid w:val="00E13E8B"/>
    <w:rsid w:val="00E24BC6"/>
    <w:rsid w:val="00E43C8B"/>
    <w:rsid w:val="00E5381B"/>
    <w:rsid w:val="00E7456F"/>
    <w:rsid w:val="00E76E64"/>
    <w:rsid w:val="00E82934"/>
    <w:rsid w:val="00F35EF7"/>
    <w:rsid w:val="00F41D14"/>
    <w:rsid w:val="00F65049"/>
    <w:rsid w:val="00FA70EC"/>
    <w:rsid w:val="00FB230E"/>
    <w:rsid w:val="00FD6C71"/>
    <w:rsid w:val="00FF01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3D13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F3405"/>
    <w:rPr>
      <w:sz w:val="24"/>
      <w:szCs w:val="24"/>
    </w:rPr>
  </w:style>
  <w:style w:type="paragraph" w:styleId="Heading1">
    <w:name w:val="heading 1"/>
    <w:next w:val="Normal"/>
    <w:qFormat/>
    <w:pPr>
      <w:keepNext/>
      <w:numPr>
        <w:numId w:val="8"/>
      </w:numPr>
      <w:tabs>
        <w:tab w:val="left" w:pos="540"/>
      </w:tabs>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rsid w:val="00AC6C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63" Type="http://schemas.openxmlformats.org/officeDocument/2006/relationships/header" Target="header6.xml"/><Relationship Id="rId64" Type="http://schemas.openxmlformats.org/officeDocument/2006/relationships/header" Target="header7.xml"/><Relationship Id="rId65" Type="http://schemas.openxmlformats.org/officeDocument/2006/relationships/footer" Target="footer6.xml"/><Relationship Id="rId66" Type="http://schemas.openxmlformats.org/officeDocument/2006/relationships/header" Target="header8.xml"/><Relationship Id="rId67" Type="http://schemas.openxmlformats.org/officeDocument/2006/relationships/footer" Target="footer7.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hyperlink" Target="mailto:bonnie-feedback-list@lists.mitre.org" TargetMode="External"/><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hyperlink" Target="http://jira.oncprojectracking.org/browse/BONNIE" TargetMode="Externa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20" Type="http://schemas.openxmlformats.org/officeDocument/2006/relationships/footer" Target="footer5.xm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60" Type="http://schemas.openxmlformats.org/officeDocument/2006/relationships/hyperlink" Target="mailto:bonnie-feedback-list@lists.mitre.org" TargetMode="External"/><Relationship Id="rId61" Type="http://schemas.openxmlformats.org/officeDocument/2006/relationships/image" Target="media/image38.png"/><Relationship Id="rId62" Type="http://schemas.openxmlformats.org/officeDocument/2006/relationships/image" Target="media/image39.png"/><Relationship Id="rId10" Type="http://schemas.openxmlformats.org/officeDocument/2006/relationships/endnotes" Target="endnotes.xml"/><Relationship Id="rId11" Type="http://schemas.openxmlformats.org/officeDocument/2006/relationships/header" Target="header1.xml"/><Relationship Id="rId1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935039A-AF1F-4B93-B475-79E75C2FFE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A2F43EEE-A00E-5246-AA53-9D70F38E4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C:\Users\efeldman\Documents\Work Files 2015\CAMH\Cristen Jones -- Bonnie user guide\CAMH Template_Long_Quick Use_Jan2014.dotx</Template>
  <TotalTime>0</TotalTime>
  <Pages>44</Pages>
  <Words>10640</Words>
  <Characters>60653</Characters>
  <Application>Microsoft Macintosh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Bonnie User Guide</vt:lpstr>
    </vt:vector>
  </TitlesOfParts>
  <LinksUpToDate>false</LinksUpToDate>
  <CharactersWithSpaces>71151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CAMH Template Quick Use</dc:subject>
  <dc:creator/>
  <cp:keywords/>
  <dc:description>Employs 508-compliant first page and CMS- preferred headers and footers, HHS logo, and new mandated CMS Identity Mark.</dc:description>
  <cp:lastModifiedBy/>
  <cp:revision>1</cp:revision>
  <cp:lastPrinted>2002-11-19T18:54:00Z</cp:lastPrinted>
  <dcterms:created xsi:type="dcterms:W3CDTF">2016-08-15T16:49:00Z</dcterms:created>
  <dcterms:modified xsi:type="dcterms:W3CDTF">2016-10-18T19:44:00Z</dcterms:modified>
</cp:coreProperties>
</file>